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EAB" w:rsidRPr="00A5557A" w:rsidRDefault="00BA7EAB" w:rsidP="00A5557A">
      <w:pPr>
        <w:snapToGrid w:val="0"/>
        <w:spacing w:line="240" w:lineRule="auto"/>
        <w:rPr>
          <w:rFonts w:ascii="微軟正黑體" w:hAnsi="微軟正黑體" w:cs="Arial"/>
          <w:b/>
          <w:sz w:val="36"/>
          <w:szCs w:val="36"/>
        </w:rPr>
      </w:pPr>
      <w:r w:rsidRPr="00A5557A">
        <w:rPr>
          <w:rFonts w:ascii="微軟正黑體" w:hAnsi="微軟正黑體" w:cs="Arial"/>
          <w:b/>
          <w:sz w:val="36"/>
          <w:szCs w:val="36"/>
        </w:rPr>
        <w:t>全球人壽保險股份有限公司</w:t>
      </w:r>
    </w:p>
    <w:p w:rsidR="00BA7EAB" w:rsidRPr="00A5557A" w:rsidRDefault="00BA7EAB" w:rsidP="00A5557A">
      <w:pPr>
        <w:snapToGrid w:val="0"/>
        <w:spacing w:line="240" w:lineRule="auto"/>
        <w:rPr>
          <w:rStyle w:val="Verdana"/>
          <w:rFonts w:ascii="微軟正黑體" w:eastAsia="微軟正黑體" w:hAnsi="微軟正黑體"/>
        </w:rPr>
      </w:pPr>
    </w:p>
    <w:p w:rsidR="00215222" w:rsidRPr="00A5557A" w:rsidRDefault="00215222" w:rsidP="00A5557A">
      <w:pPr>
        <w:snapToGrid w:val="0"/>
        <w:spacing w:line="240" w:lineRule="auto"/>
        <w:rPr>
          <w:rStyle w:val="Verdana"/>
          <w:rFonts w:ascii="微軟正黑體" w:eastAsia="微軟正黑體" w:hAnsi="微軟正黑體"/>
        </w:rPr>
      </w:pPr>
    </w:p>
    <w:p w:rsidR="00BA7EAB" w:rsidRPr="00A5557A" w:rsidRDefault="0009084D" w:rsidP="00A5557A">
      <w:pPr>
        <w:tabs>
          <w:tab w:val="left" w:pos="1653"/>
          <w:tab w:val="center" w:pos="5148"/>
        </w:tabs>
        <w:snapToGrid w:val="0"/>
        <w:spacing w:line="240" w:lineRule="auto"/>
        <w:rPr>
          <w:rFonts w:ascii="微軟正黑體" w:hAnsi="微軟正黑體" w:cs="Arial"/>
          <w:b/>
          <w:sz w:val="40"/>
          <w:szCs w:val="40"/>
        </w:rPr>
      </w:pPr>
      <w:r w:rsidRPr="00A5557A">
        <w:rPr>
          <w:rFonts w:ascii="微軟正黑體" w:hAnsi="微軟正黑體" w:cs="Arial"/>
          <w:b/>
          <w:sz w:val="40"/>
          <w:szCs w:val="40"/>
        </w:rPr>
        <w:tab/>
      </w:r>
      <w:r w:rsidRPr="00A5557A">
        <w:rPr>
          <w:rFonts w:ascii="微軟正黑體" w:hAnsi="微軟正黑體" w:cs="Arial"/>
          <w:b/>
          <w:sz w:val="40"/>
          <w:szCs w:val="40"/>
        </w:rPr>
        <w:tab/>
      </w:r>
      <w:r w:rsidR="004B3DD1" w:rsidRPr="00A5557A">
        <w:rPr>
          <w:rFonts w:ascii="微軟正黑體" w:hAnsi="微軟正黑體" w:cs="Arial" w:hint="eastAsia"/>
          <w:b/>
          <w:sz w:val="40"/>
          <w:szCs w:val="40"/>
        </w:rPr>
        <w:t>業務</w:t>
      </w:r>
      <w:r w:rsidR="00BA7EAB" w:rsidRPr="00A5557A">
        <w:rPr>
          <w:rFonts w:ascii="微軟正黑體" w:hAnsi="微軟正黑體" w:cs="Arial"/>
          <w:b/>
          <w:sz w:val="40"/>
          <w:szCs w:val="40"/>
        </w:rPr>
        <w:t>需求</w:t>
      </w:r>
      <w:r w:rsidR="00E05BC7" w:rsidRPr="00A5557A">
        <w:rPr>
          <w:rFonts w:ascii="微軟正黑體" w:hAnsi="微軟正黑體" w:cs="Arial" w:hint="eastAsia"/>
          <w:b/>
          <w:sz w:val="40"/>
          <w:szCs w:val="40"/>
        </w:rPr>
        <w:t>訪談</w:t>
      </w:r>
      <w:r w:rsidR="007A7F38" w:rsidRPr="00A5557A">
        <w:rPr>
          <w:rFonts w:ascii="微軟正黑體" w:hAnsi="微軟正黑體" w:cs="Arial" w:hint="eastAsia"/>
          <w:b/>
          <w:sz w:val="40"/>
          <w:szCs w:val="40"/>
        </w:rPr>
        <w:t>確認</w:t>
      </w:r>
      <w:r w:rsidR="00BA7EAB" w:rsidRPr="00A5557A">
        <w:rPr>
          <w:rFonts w:ascii="微軟正黑體" w:hAnsi="微軟正黑體" w:cs="Arial"/>
          <w:b/>
          <w:sz w:val="40"/>
          <w:szCs w:val="40"/>
        </w:rPr>
        <w:t>書</w:t>
      </w:r>
    </w:p>
    <w:p w:rsidR="000A7FA6" w:rsidRPr="00A5557A" w:rsidRDefault="000A7FA6" w:rsidP="00A5557A">
      <w:pPr>
        <w:snapToGrid w:val="0"/>
        <w:spacing w:line="240" w:lineRule="auto"/>
        <w:outlineLvl w:val="0"/>
        <w:rPr>
          <w:rFonts w:ascii="微軟正黑體" w:hAnsi="微軟正黑體" w:cs="Arial"/>
          <w:b/>
          <w:sz w:val="40"/>
          <w:szCs w:val="40"/>
        </w:rPr>
      </w:pPr>
      <w:bookmarkStart w:id="0" w:name="_Toc129191672"/>
      <w:r w:rsidRPr="00A5557A">
        <w:rPr>
          <w:rFonts w:ascii="微軟正黑體" w:hAnsi="微軟正黑體" w:cs="Arial" w:hint="eastAsia"/>
          <w:b/>
          <w:sz w:val="40"/>
          <w:szCs w:val="40"/>
        </w:rPr>
        <w:t xml:space="preserve">Business </w:t>
      </w:r>
      <w:r w:rsidR="004B3DD1" w:rsidRPr="00A5557A">
        <w:rPr>
          <w:rFonts w:ascii="微軟正黑體" w:hAnsi="微軟正黑體" w:cs="Arial"/>
          <w:b/>
          <w:sz w:val="40"/>
          <w:szCs w:val="40"/>
        </w:rPr>
        <w:t>Requirement</w:t>
      </w:r>
      <w:r w:rsidRPr="00A5557A">
        <w:rPr>
          <w:rFonts w:ascii="微軟正黑體" w:hAnsi="微軟正黑體" w:cs="Arial" w:hint="eastAsia"/>
          <w:b/>
          <w:sz w:val="40"/>
          <w:szCs w:val="40"/>
        </w:rPr>
        <w:t xml:space="preserve"> Document (BRD)</w:t>
      </w:r>
      <w:bookmarkEnd w:id="0"/>
    </w:p>
    <w:p w:rsidR="00BA7EAB" w:rsidRPr="00A5557A" w:rsidRDefault="00BA7EAB" w:rsidP="00A5557A">
      <w:pPr>
        <w:snapToGrid w:val="0"/>
        <w:spacing w:line="240" w:lineRule="auto"/>
        <w:rPr>
          <w:rFonts w:ascii="微軟正黑體" w:hAnsi="微軟正黑體" w:cs="Arial"/>
        </w:rPr>
      </w:pPr>
    </w:p>
    <w:p w:rsidR="00BA7EAB" w:rsidRPr="00A5557A" w:rsidRDefault="00BA7EAB" w:rsidP="00A5557A">
      <w:pPr>
        <w:pBdr>
          <w:bottom w:val="single" w:sz="12" w:space="1" w:color="auto"/>
        </w:pBdr>
        <w:snapToGrid w:val="0"/>
        <w:spacing w:line="240" w:lineRule="auto"/>
        <w:rPr>
          <w:rFonts w:ascii="微軟正黑體" w:hAnsi="微軟正黑體" w:cs="Arial"/>
        </w:rPr>
      </w:pPr>
    </w:p>
    <w:p w:rsidR="00BA7EAB" w:rsidRPr="00A5557A" w:rsidRDefault="00BA7EAB" w:rsidP="00A5557A">
      <w:pPr>
        <w:snapToGrid w:val="0"/>
        <w:spacing w:line="240" w:lineRule="auto"/>
        <w:rPr>
          <w:rStyle w:val="Verdana"/>
          <w:rFonts w:ascii="微軟正黑體" w:eastAsia="微軟正黑體" w:hAnsi="微軟正黑體"/>
        </w:rPr>
      </w:pPr>
      <w:r w:rsidRPr="00A5557A">
        <w:rPr>
          <w:rStyle w:val="Verdana"/>
          <w:rFonts w:ascii="微軟正黑體" w:eastAsia="微軟正黑體" w:hAnsi="微軟正黑體"/>
        </w:rPr>
        <w:tab/>
      </w:r>
    </w:p>
    <w:tbl>
      <w:tblPr>
        <w:tblW w:w="10320" w:type="dxa"/>
        <w:tblInd w:w="22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120"/>
        <w:gridCol w:w="3856"/>
        <w:gridCol w:w="530"/>
        <w:gridCol w:w="887"/>
        <w:gridCol w:w="2927"/>
      </w:tblGrid>
      <w:tr w:rsidR="00BA7EAB" w:rsidRPr="00A5557A" w:rsidTr="00991E70">
        <w:trPr>
          <w:trHeight w:val="696"/>
        </w:trPr>
        <w:tc>
          <w:tcPr>
            <w:tcW w:w="2120" w:type="dxa"/>
            <w:tcBorders>
              <w:top w:val="thickThinSmallGap" w:sz="2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EAB" w:rsidRPr="00A5557A" w:rsidRDefault="00BA7EAB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專案代號與名稱</w:t>
            </w:r>
          </w:p>
        </w:tc>
        <w:tc>
          <w:tcPr>
            <w:tcW w:w="8200" w:type="dxa"/>
            <w:gridSpan w:val="4"/>
            <w:tcBorders>
              <w:top w:val="thickThinSmallGap" w:sz="2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FF6C7A" w:rsidRPr="00A5557A" w:rsidRDefault="00FF6C7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bCs/>
                <w:position w:val="-30"/>
                <w:szCs w:val="24"/>
              </w:rPr>
            </w:pPr>
          </w:p>
        </w:tc>
      </w:tr>
      <w:tr w:rsidR="004A523F" w:rsidRPr="00A5557A" w:rsidTr="00991E70">
        <w:trPr>
          <w:trHeight w:val="603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523F" w:rsidRPr="00A5557A" w:rsidRDefault="004A523F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需求編號及摘要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1B78B1" w:rsidRPr="00A5557A" w:rsidRDefault="001B78B1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4A523F" w:rsidRPr="00A5557A" w:rsidTr="005E75BE">
        <w:trPr>
          <w:trHeight w:val="429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523F" w:rsidRPr="00A5557A" w:rsidRDefault="004A523F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受訪部門及人員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2126CA" w:rsidRPr="00A5557A" w:rsidRDefault="002126C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bCs/>
                <w:position w:val="-30"/>
                <w:szCs w:val="24"/>
              </w:rPr>
            </w:pPr>
          </w:p>
        </w:tc>
      </w:tr>
      <w:tr w:rsidR="003A7C2C" w:rsidRPr="00A5557A" w:rsidTr="005E75BE">
        <w:trPr>
          <w:trHeight w:val="549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7C2C" w:rsidRPr="00A5557A" w:rsidRDefault="003A7C2C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撰寫人員</w:t>
            </w:r>
          </w:p>
        </w:tc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B52A6" w:rsidRPr="00A5557A" w:rsidRDefault="00731338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DIT</w:t>
            </w:r>
            <w:r w:rsidR="00BF1D8B" w:rsidRPr="00A5557A">
              <w:rPr>
                <w:rFonts w:ascii="微軟正黑體" w:hAnsi="微軟正黑體" w:cs="Arial" w:hint="eastAsia"/>
                <w:szCs w:val="24"/>
              </w:rPr>
              <w:t>-</w:t>
            </w:r>
            <w:r w:rsidR="00807ABC" w:rsidRPr="00A5557A">
              <w:rPr>
                <w:rFonts w:ascii="微軟正黑體" w:hAnsi="微軟正黑體" w:cs="Arial"/>
                <w:szCs w:val="24"/>
              </w:rPr>
              <w:t>Jeffrey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7C2C" w:rsidRPr="00A5557A" w:rsidRDefault="003A7C2C" w:rsidP="00A5557A">
            <w:pPr>
              <w:snapToGrid w:val="0"/>
              <w:spacing w:line="240" w:lineRule="auto"/>
              <w:ind w:firstLineChars="50" w:firstLine="120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直屬主管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2B52A6" w:rsidRPr="00A5557A" w:rsidRDefault="002B52A6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</w:p>
        </w:tc>
      </w:tr>
      <w:tr w:rsidR="004A523F" w:rsidRPr="00A5557A" w:rsidTr="00991E70">
        <w:trPr>
          <w:trHeight w:val="447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thickThinSmallGap" w:sz="24" w:space="0" w:color="auto"/>
              <w:right w:val="single" w:sz="4" w:space="0" w:color="auto"/>
            </w:tcBorders>
            <w:vAlign w:val="center"/>
          </w:tcPr>
          <w:p w:rsidR="004A523F" w:rsidRPr="00A5557A" w:rsidRDefault="004A523F" w:rsidP="00A5557A">
            <w:pPr>
              <w:snapToGrid w:val="0"/>
              <w:spacing w:line="240" w:lineRule="auto"/>
              <w:ind w:left="14" w:hangingChars="6" w:hanging="14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確認</w:t>
            </w:r>
            <w:r w:rsidR="00215222"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簽核截止</w:t>
            </w: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 xml:space="preserve">日　　　　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thickThinSmallGap" w:sz="24" w:space="0" w:color="auto"/>
              <w:right w:val="thinThickSmallGap" w:sz="24" w:space="0" w:color="auto"/>
            </w:tcBorders>
            <w:vAlign w:val="center"/>
          </w:tcPr>
          <w:p w:rsidR="007F0B7E" w:rsidRPr="00A5557A" w:rsidRDefault="007F0B7E" w:rsidP="00A5557A">
            <w:pPr>
              <w:snapToGrid w:val="0"/>
              <w:spacing w:line="240" w:lineRule="auto"/>
              <w:ind w:left="14" w:hangingChars="6" w:hanging="14"/>
              <w:rPr>
                <w:rFonts w:ascii="微軟正黑體" w:hAnsi="微軟正黑體" w:cs="Arial"/>
                <w:b/>
                <w:bCs/>
                <w:position w:val="-30"/>
                <w:szCs w:val="24"/>
              </w:rPr>
            </w:pPr>
          </w:p>
        </w:tc>
      </w:tr>
      <w:tr w:rsidR="006E1FC2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31"/>
        </w:trPr>
        <w:tc>
          <w:tcPr>
            <w:tcW w:w="10320" w:type="dxa"/>
            <w:gridSpan w:val="5"/>
            <w:tcBorders>
              <w:top w:val="thickThinSmallGap" w:sz="24" w:space="0" w:color="auto"/>
              <w:left w:val="thickThinSmallGap" w:sz="2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BB5AB8" w:rsidRPr="00A5557A" w:rsidRDefault="00A9461F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 w:hint="eastAsia"/>
                <w:bCs/>
                <w:position w:val="-30"/>
                <w:szCs w:val="24"/>
              </w:rPr>
              <w:t>業務需求</w:t>
            </w:r>
            <w:r w:rsidR="003E6CB5" w:rsidRPr="00A5557A">
              <w:rPr>
                <w:rFonts w:ascii="微軟正黑體" w:hAnsi="微軟正黑體" w:cs="Arial" w:hint="eastAsia"/>
                <w:bCs/>
                <w:position w:val="-30"/>
                <w:szCs w:val="24"/>
              </w:rPr>
              <w:t>訪談</w:t>
            </w:r>
            <w:r w:rsidR="006E1FC2"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確認簽核欄</w:t>
            </w:r>
          </w:p>
        </w:tc>
      </w:tr>
      <w:tr w:rsidR="006E1FC2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58"/>
        </w:trPr>
        <w:tc>
          <w:tcPr>
            <w:tcW w:w="2120" w:type="dxa"/>
            <w:tcBorders>
              <w:top w:val="double" w:sz="4" w:space="0" w:color="auto"/>
              <w:left w:val="thickThinSmallGap" w:sz="24" w:space="0" w:color="auto"/>
              <w:bottom w:val="single" w:sz="4" w:space="0" w:color="auto"/>
            </w:tcBorders>
            <w:vAlign w:val="center"/>
          </w:tcPr>
          <w:p w:rsidR="006E1FC2" w:rsidRPr="00A5557A" w:rsidRDefault="006E1FC2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/>
                <w:szCs w:val="24"/>
              </w:rPr>
              <w:t>部門別</w:t>
            </w:r>
          </w:p>
        </w:tc>
        <w:tc>
          <w:tcPr>
            <w:tcW w:w="4386" w:type="dxa"/>
            <w:gridSpan w:val="2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6E1FC2" w:rsidRPr="00A5557A" w:rsidRDefault="006E1FC2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/>
                <w:szCs w:val="24"/>
              </w:rPr>
              <w:t>受訪人簽</w:t>
            </w:r>
            <w:r w:rsidR="00F05697" w:rsidRPr="00A5557A">
              <w:rPr>
                <w:rFonts w:ascii="微軟正黑體" w:hAnsi="微軟正黑體" w:cs="Arial"/>
                <w:szCs w:val="24"/>
              </w:rPr>
              <w:t>名</w:t>
            </w:r>
            <w:r w:rsidRPr="00A5557A">
              <w:rPr>
                <w:rFonts w:ascii="微軟正黑體" w:hAnsi="微軟正黑體" w:cs="Arial"/>
                <w:szCs w:val="24"/>
              </w:rPr>
              <w:t>及日期</w:t>
            </w:r>
          </w:p>
        </w:tc>
        <w:tc>
          <w:tcPr>
            <w:tcW w:w="3814" w:type="dxa"/>
            <w:gridSpan w:val="2"/>
            <w:tcBorders>
              <w:top w:val="double" w:sz="4" w:space="0" w:color="auto"/>
              <w:bottom w:val="single" w:sz="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6E1FC2" w:rsidRPr="00A5557A" w:rsidRDefault="006E1FC2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/>
                <w:szCs w:val="24"/>
              </w:rPr>
              <w:t>主管簽</w:t>
            </w:r>
            <w:r w:rsidR="00F05697" w:rsidRPr="00A5557A">
              <w:rPr>
                <w:rFonts w:ascii="微軟正黑體" w:hAnsi="微軟正黑體" w:cs="Arial"/>
                <w:szCs w:val="24"/>
              </w:rPr>
              <w:t>名</w:t>
            </w:r>
            <w:r w:rsidRPr="00A5557A">
              <w:rPr>
                <w:rFonts w:ascii="微軟正黑體" w:hAnsi="微軟正黑體" w:cs="Arial"/>
                <w:szCs w:val="24"/>
              </w:rPr>
              <w:t>及日期</w:t>
            </w:r>
          </w:p>
        </w:tc>
      </w:tr>
      <w:tr w:rsidR="00EF4A4A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80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EF4A4A" w:rsidRPr="00A5557A" w:rsidRDefault="00EF4A4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723970" w:rsidRPr="00A5557A" w:rsidRDefault="00723970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723970" w:rsidRPr="00A5557A" w:rsidRDefault="00723970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  <w:tr w:rsidR="00430821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59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430821" w:rsidRPr="00A5557A" w:rsidRDefault="00430821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430821" w:rsidRPr="00A5557A" w:rsidRDefault="00430821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430821" w:rsidRPr="00A5557A" w:rsidRDefault="00430821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  <w:tr w:rsidR="006E1FC2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709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C10B31" w:rsidRPr="00A5557A" w:rsidRDefault="00C10B31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C10B31" w:rsidRPr="00A5557A" w:rsidRDefault="00C10B31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  <w:tr w:rsidR="00E55CB6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01"/>
        </w:trPr>
        <w:tc>
          <w:tcPr>
            <w:tcW w:w="10320" w:type="dxa"/>
            <w:gridSpan w:val="5"/>
            <w:tcBorders>
              <w:left w:val="thickThinSmallGap" w:sz="24" w:space="0" w:color="auto"/>
              <w:right w:val="thinThickSmallGap" w:sz="24" w:space="0" w:color="auto"/>
            </w:tcBorders>
            <w:vAlign w:val="center"/>
          </w:tcPr>
          <w:p w:rsidR="00E55CB6" w:rsidRPr="00A5557A" w:rsidRDefault="00E55CB6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0"/>
                <w:szCs w:val="24"/>
              </w:rPr>
            </w:pPr>
            <w:r w:rsidRPr="00A5557A">
              <w:rPr>
                <w:rFonts w:ascii="微軟正黑體" w:hAnsi="微軟正黑體" w:cs="Arial" w:hint="eastAsia"/>
                <w:bCs/>
                <w:position w:val="-30"/>
                <w:szCs w:val="24"/>
              </w:rPr>
              <w:t>系統需求訪談</w:t>
            </w:r>
            <w:r w:rsidRPr="00A5557A">
              <w:rPr>
                <w:rFonts w:ascii="微軟正黑體" w:hAnsi="微軟正黑體" w:cs="Arial"/>
                <w:bCs/>
                <w:position w:val="-30"/>
                <w:szCs w:val="24"/>
              </w:rPr>
              <w:t>確認簽核欄</w:t>
            </w:r>
          </w:p>
        </w:tc>
      </w:tr>
      <w:tr w:rsidR="00A448EA" w:rsidRPr="00A5557A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58"/>
        </w:trPr>
        <w:tc>
          <w:tcPr>
            <w:tcW w:w="2120" w:type="dxa"/>
            <w:tcBorders>
              <w:top w:val="double" w:sz="4" w:space="0" w:color="auto"/>
              <w:left w:val="thickThinSmallGap" w:sz="24" w:space="0" w:color="auto"/>
              <w:bottom w:val="single" w:sz="4" w:space="0" w:color="auto"/>
            </w:tcBorders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/>
                <w:szCs w:val="24"/>
              </w:rPr>
              <w:t>部門別</w:t>
            </w:r>
          </w:p>
        </w:tc>
        <w:tc>
          <w:tcPr>
            <w:tcW w:w="4386" w:type="dxa"/>
            <w:gridSpan w:val="2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SA &amp; SD</w:t>
            </w:r>
            <w:r w:rsidRPr="00A5557A">
              <w:rPr>
                <w:rFonts w:ascii="微軟正黑體" w:hAnsi="微軟正黑體" w:cs="Arial"/>
                <w:szCs w:val="24"/>
              </w:rPr>
              <w:t>簽名及日期</w:t>
            </w:r>
          </w:p>
        </w:tc>
        <w:tc>
          <w:tcPr>
            <w:tcW w:w="3814" w:type="dxa"/>
            <w:gridSpan w:val="2"/>
            <w:tcBorders>
              <w:top w:val="double" w:sz="4" w:space="0" w:color="auto"/>
              <w:bottom w:val="single" w:sz="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覆核人員</w:t>
            </w:r>
            <w:r w:rsidRPr="00A5557A">
              <w:rPr>
                <w:rFonts w:ascii="微軟正黑體" w:hAnsi="微軟正黑體" w:cs="Arial"/>
                <w:szCs w:val="24"/>
              </w:rPr>
              <w:t>簽名及日期</w:t>
            </w:r>
          </w:p>
        </w:tc>
      </w:tr>
      <w:tr w:rsidR="00A448EA" w:rsidRPr="00A5557A" w:rsidTr="00696B4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42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48545F" w:rsidRPr="00A5557A" w:rsidRDefault="0048545F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  <w:tr w:rsidR="00A448EA" w:rsidRPr="00A5557A" w:rsidTr="00696B4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45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BB0EA6" w:rsidRPr="00A5557A" w:rsidRDefault="00BB0EA6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  <w:tr w:rsidR="00A448EA" w:rsidRPr="00A5557A" w:rsidTr="005E75B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18"/>
        </w:trPr>
        <w:tc>
          <w:tcPr>
            <w:tcW w:w="2120" w:type="dxa"/>
            <w:tcBorders>
              <w:left w:val="thickThinSmallGap" w:sz="24" w:space="0" w:color="auto"/>
              <w:bottom w:val="thinThickSmallGap" w:sz="24" w:space="0" w:color="auto"/>
            </w:tcBorders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tcBorders>
              <w:bottom w:val="thinThickSmallGap" w:sz="2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bottom w:val="thinThickSmallGap" w:sz="2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A5557A" w:rsidRDefault="00A448EA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8"/>
                <w:szCs w:val="28"/>
              </w:rPr>
            </w:pPr>
          </w:p>
        </w:tc>
      </w:tr>
    </w:tbl>
    <w:p w:rsidR="008D6250" w:rsidRPr="00A5557A" w:rsidRDefault="00E55CB6" w:rsidP="00A5557A">
      <w:pPr>
        <w:snapToGrid w:val="0"/>
        <w:spacing w:line="240" w:lineRule="auto"/>
        <w:rPr>
          <w:rFonts w:ascii="微軟正黑體" w:hAnsi="微軟正黑體" w:cs="Arial"/>
          <w:position w:val="-32"/>
          <w:szCs w:val="24"/>
          <w:bdr w:val="single" w:sz="4" w:space="0" w:color="auto"/>
          <w:shd w:val="pct15" w:color="auto" w:fill="FFFFFF"/>
        </w:rPr>
      </w:pPr>
      <w:r w:rsidRPr="00A5557A">
        <w:rPr>
          <w:rFonts w:ascii="微軟正黑體" w:hAnsi="微軟正黑體" w:cs="Arial"/>
          <w:szCs w:val="24"/>
        </w:rPr>
        <w:br w:type="page"/>
      </w:r>
    </w:p>
    <w:p w:rsidR="00EB1874" w:rsidRPr="00A5557A" w:rsidRDefault="00BC4606" w:rsidP="00A5557A">
      <w:pPr>
        <w:snapToGrid w:val="0"/>
        <w:spacing w:line="240" w:lineRule="auto"/>
        <w:rPr>
          <w:rFonts w:ascii="微軟正黑體" w:hAnsi="微軟正黑體" w:cs="Arial"/>
          <w:b/>
          <w:sz w:val="28"/>
          <w:szCs w:val="28"/>
        </w:rPr>
      </w:pPr>
      <w:r w:rsidRPr="00A5557A">
        <w:rPr>
          <w:rFonts w:ascii="微軟正黑體" w:hAnsi="微軟正黑體" w:cs="Arial" w:hint="eastAsia"/>
          <w:b/>
          <w:sz w:val="28"/>
          <w:szCs w:val="28"/>
        </w:rPr>
        <w:lastRenderedPageBreak/>
        <w:t>業務需</w:t>
      </w:r>
      <w:r w:rsidR="002D0120" w:rsidRPr="00A5557A">
        <w:rPr>
          <w:rFonts w:ascii="微軟正黑體" w:hAnsi="微軟正黑體" w:cs="Arial" w:hint="eastAsia"/>
          <w:b/>
          <w:sz w:val="28"/>
          <w:szCs w:val="28"/>
        </w:rPr>
        <w:t>求</w:t>
      </w:r>
      <w:r w:rsidR="003E6CB5" w:rsidRPr="00A5557A">
        <w:rPr>
          <w:rFonts w:ascii="微軟正黑體" w:hAnsi="微軟正黑體" w:cs="Arial" w:hint="eastAsia"/>
          <w:b/>
          <w:sz w:val="28"/>
          <w:szCs w:val="28"/>
        </w:rPr>
        <w:t>訪談</w:t>
      </w:r>
      <w:r w:rsidR="002D0120" w:rsidRPr="00A5557A">
        <w:rPr>
          <w:rFonts w:ascii="微軟正黑體" w:hAnsi="微軟正黑體" w:cs="Arial" w:hint="eastAsia"/>
          <w:b/>
          <w:sz w:val="28"/>
          <w:szCs w:val="28"/>
        </w:rPr>
        <w:t>確認書目</w:t>
      </w:r>
      <w:r w:rsidR="000E7DFA" w:rsidRPr="00A5557A">
        <w:rPr>
          <w:rFonts w:ascii="微軟正黑體" w:hAnsi="微軟正黑體" w:cs="Arial" w:hint="eastAsia"/>
          <w:b/>
          <w:sz w:val="28"/>
          <w:szCs w:val="28"/>
        </w:rPr>
        <w:t>錄</w:t>
      </w:r>
    </w:p>
    <w:p w:rsidR="00052956" w:rsidRPr="00A5557A" w:rsidRDefault="00D702BF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r w:rsidRPr="00A5557A">
        <w:rPr>
          <w:rFonts w:ascii="微軟正黑體" w:hAnsi="微軟正黑體"/>
          <w:b w:val="0"/>
          <w:bCs w:val="0"/>
          <w:caps w:val="0"/>
        </w:rPr>
        <w:fldChar w:fldCharType="begin"/>
      </w:r>
      <w:r w:rsidR="009305B8" w:rsidRPr="00A5557A">
        <w:rPr>
          <w:rFonts w:ascii="微軟正黑體" w:hAnsi="微軟正黑體"/>
          <w:b w:val="0"/>
          <w:bCs w:val="0"/>
          <w:caps w:val="0"/>
        </w:rPr>
        <w:instrText xml:space="preserve"> TOC \o "1-4" \h \z \u </w:instrText>
      </w:r>
      <w:r w:rsidRPr="00A5557A">
        <w:rPr>
          <w:rFonts w:ascii="微軟正黑體" w:hAnsi="微軟正黑體"/>
          <w:b w:val="0"/>
          <w:bCs w:val="0"/>
          <w:caps w:val="0"/>
        </w:rPr>
        <w:fldChar w:fldCharType="separate"/>
      </w:r>
      <w:hyperlink w:anchor="_Toc129191672" w:history="1">
        <w:r w:rsidR="00052956" w:rsidRPr="00A5557A">
          <w:rPr>
            <w:rStyle w:val="aa"/>
            <w:rFonts w:ascii="微軟正黑體" w:hAnsi="微軟正黑體" w:cs="Arial"/>
            <w:noProof/>
          </w:rPr>
          <w:t>Business Requirement Document (BRD)</w:t>
        </w:r>
        <w:r w:rsidR="00052956" w:rsidRPr="00A5557A">
          <w:rPr>
            <w:rFonts w:ascii="微軟正黑體" w:hAnsi="微軟正黑體"/>
            <w:noProof/>
            <w:webHidden/>
          </w:rPr>
          <w:tab/>
        </w:r>
        <w:r w:rsidR="00052956" w:rsidRPr="00A5557A">
          <w:rPr>
            <w:rFonts w:ascii="微軟正黑體" w:hAnsi="微軟正黑體"/>
            <w:noProof/>
            <w:webHidden/>
          </w:rPr>
          <w:fldChar w:fldCharType="begin"/>
        </w:r>
        <w:r w:rsidR="00052956" w:rsidRPr="00A5557A">
          <w:rPr>
            <w:rFonts w:ascii="微軟正黑體" w:hAnsi="微軟正黑體"/>
            <w:noProof/>
            <w:webHidden/>
          </w:rPr>
          <w:instrText xml:space="preserve"> PAGEREF _Toc129191672 \h </w:instrText>
        </w:r>
        <w:r w:rsidR="00052956" w:rsidRPr="00A5557A">
          <w:rPr>
            <w:rFonts w:ascii="微軟正黑體" w:hAnsi="微軟正黑體"/>
            <w:noProof/>
            <w:webHidden/>
          </w:rPr>
        </w:r>
        <w:r w:rsidR="00052956"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</w:t>
        </w:r>
        <w:r w:rsidR="00052956"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3" w:history="1">
        <w:r w:rsidRPr="00A5557A">
          <w:rPr>
            <w:rStyle w:val="aa"/>
            <w:rFonts w:ascii="微軟正黑體" w:hAnsi="微軟正黑體" w:hint="eastAsia"/>
            <w:noProof/>
          </w:rPr>
          <w:t>需求原因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4" w:history="1">
        <w:r w:rsidRPr="00A5557A">
          <w:rPr>
            <w:rStyle w:val="aa"/>
            <w:rFonts w:ascii="微軟正黑體" w:hAnsi="微軟正黑體" w:hint="eastAsia"/>
            <w:noProof/>
          </w:rPr>
          <w:t>需求簡述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5" w:history="1">
        <w:r w:rsidRPr="00A5557A">
          <w:rPr>
            <w:rStyle w:val="aa"/>
            <w:rFonts w:ascii="微軟正黑體" w:hAnsi="微軟正黑體" w:hint="eastAsia"/>
            <w:noProof/>
          </w:rPr>
          <w:t>需求規模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6" w:history="1">
        <w:r w:rsidRPr="00A5557A">
          <w:rPr>
            <w:rStyle w:val="aa"/>
            <w:rFonts w:ascii="微軟正黑體" w:hAnsi="微軟正黑體" w:hint="eastAsia"/>
            <w:noProof/>
          </w:rPr>
          <w:t>除外需求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7" w:history="1">
        <w:r w:rsidRPr="00A5557A">
          <w:rPr>
            <w:rStyle w:val="aa"/>
            <w:rFonts w:ascii="微軟正黑體" w:hAnsi="微軟正黑體" w:hint="eastAsia"/>
            <w:noProof/>
          </w:rPr>
          <w:t>現行作業處理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8" w:history="1">
        <w:r w:rsidRPr="00A5557A">
          <w:rPr>
            <w:rStyle w:val="aa"/>
            <w:rFonts w:ascii="微軟正黑體" w:hAnsi="微軟正黑體" w:hint="eastAsia"/>
            <w:noProof/>
          </w:rPr>
          <w:t>未來作業處理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79" w:history="1">
        <w:r w:rsidRPr="00A5557A">
          <w:rPr>
            <w:rStyle w:val="aa"/>
            <w:rFonts w:ascii="微軟正黑體" w:hAnsi="微軟正黑體"/>
            <w:noProof/>
          </w:rPr>
          <w:t>N/A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_Toc129191679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80" w:history="1">
        <w:r w:rsidRPr="00A5557A">
          <w:rPr>
            <w:rStyle w:val="aa"/>
            <w:rFonts w:ascii="微軟正黑體" w:hAnsi="微軟正黑體" w:hint="eastAsia"/>
            <w:noProof/>
          </w:rPr>
          <w:t>【已整合】後台網站（</w:t>
        </w:r>
        <w:r w:rsidRPr="00A5557A">
          <w:rPr>
            <w:rStyle w:val="aa"/>
            <w:rFonts w:ascii="微軟正黑體" w:hAnsi="微軟正黑體"/>
            <w:noProof/>
          </w:rPr>
          <w:t>GRIN</w:t>
        </w:r>
        <w:r w:rsidRPr="00A5557A">
          <w:rPr>
            <w:rStyle w:val="aa"/>
            <w:rFonts w:ascii="微軟正黑體" w:hAnsi="微軟正黑體" w:hint="eastAsia"/>
            <w:noProof/>
          </w:rPr>
          <w:t>）頁面列表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81" w:history="1">
        <w:r w:rsidRPr="00A5557A">
          <w:rPr>
            <w:rStyle w:val="aa"/>
            <w:rFonts w:ascii="微軟正黑體" w:hAnsi="微軟正黑體" w:hint="eastAsia"/>
            <w:noProof/>
          </w:rPr>
          <w:t>後台功能作業｜</w:t>
        </w:r>
        <w:r w:rsidRPr="00A5557A">
          <w:rPr>
            <w:rStyle w:val="aa"/>
            <w:rFonts w:ascii="微軟正黑體" w:hAnsi="微軟正黑體"/>
            <w:noProof/>
          </w:rPr>
          <w:t>Stored Procedure</w:t>
        </w:r>
        <w:r w:rsidRPr="00A5557A">
          <w:rPr>
            <w:rStyle w:val="aa"/>
            <w:rFonts w:ascii="微軟正黑體" w:hAnsi="微軟正黑體" w:hint="eastAsia"/>
            <w:noProof/>
          </w:rPr>
          <w:t>｜</w:t>
        </w:r>
        <w:r w:rsidRPr="00A5557A">
          <w:rPr>
            <w:rStyle w:val="aa"/>
            <w:rFonts w:ascii="微軟正黑體" w:hAnsi="微軟正黑體"/>
            <w:noProof/>
          </w:rPr>
          <w:t>API</w:t>
        </w:r>
        <w:r w:rsidRPr="00A5557A">
          <w:rPr>
            <w:rStyle w:val="aa"/>
            <w:rFonts w:ascii="微軟正黑體" w:hAnsi="微軟正黑體" w:hint="eastAsia"/>
            <w:noProof/>
          </w:rPr>
          <w:t>｜</w:t>
        </w:r>
        <w:r w:rsidRPr="00A5557A">
          <w:rPr>
            <w:rStyle w:val="aa"/>
            <w:rFonts w:ascii="微軟正黑體" w:hAnsi="微軟正黑體"/>
            <w:noProof/>
          </w:rPr>
          <w:t>User</w:t>
        </w:r>
        <w:r w:rsidRPr="00A5557A">
          <w:rPr>
            <w:rStyle w:val="aa"/>
            <w:rFonts w:ascii="微軟正黑體" w:hAnsi="微軟正黑體" w:hint="eastAsia"/>
            <w:noProof/>
          </w:rPr>
          <w:t>回覆整合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682" w:history="1">
        <w:r w:rsidRPr="00A5557A">
          <w:rPr>
            <w:rStyle w:val="aa"/>
            <w:rFonts w:ascii="微軟正黑體" w:hAnsi="微軟正黑體"/>
            <w:noProof/>
          </w:rPr>
          <w:t>1</w:t>
        </w:r>
        <w:r w:rsidRPr="00A5557A">
          <w:rPr>
            <w:rFonts w:ascii="微軟正黑體" w:hAnsi="微軟正黑體" w:cstheme="minorBidi"/>
            <w:b w:val="0"/>
            <w:bCs w:val="0"/>
            <w:cap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後台網站（</w:t>
        </w:r>
        <w:r w:rsidRPr="00A5557A">
          <w:rPr>
            <w:rStyle w:val="aa"/>
            <w:rFonts w:ascii="微軟正黑體" w:hAnsi="微軟正黑體"/>
            <w:noProof/>
          </w:rPr>
          <w:t>GRIN</w:t>
        </w:r>
        <w:r w:rsidRPr="00A5557A">
          <w:rPr>
            <w:rStyle w:val="aa"/>
            <w:rFonts w:ascii="微軟正黑體" w:hAnsi="微軟正黑體" w:hint="eastAsia"/>
            <w:noProof/>
          </w:rPr>
          <w:t>）頁面說明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683" w:history="1">
        <w:r w:rsidRPr="00A5557A">
          <w:rPr>
            <w:rStyle w:val="aa"/>
            <w:rFonts w:ascii="微軟正黑體" w:hAnsi="微軟正黑體"/>
          </w:rPr>
          <w:t>1-1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水晶報表（</w:t>
        </w:r>
        <w:r w:rsidRPr="00A5557A">
          <w:rPr>
            <w:rStyle w:val="aa"/>
            <w:rFonts w:ascii="微軟正黑體" w:hAnsi="微軟正黑體"/>
          </w:rPr>
          <w:t>add_rpt.aspx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_Toc129191683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18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84" w:history="1">
        <w:r w:rsidRPr="00A5557A">
          <w:rPr>
            <w:rStyle w:val="aa"/>
            <w:rFonts w:ascii="微軟正黑體" w:hAnsi="微軟正黑體"/>
            <w:noProof/>
          </w:rPr>
          <w:t>1-1-1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85" w:history="1">
        <w:r w:rsidRPr="00A5557A">
          <w:rPr>
            <w:rStyle w:val="aa"/>
            <w:rFonts w:ascii="微軟正黑體" w:hAnsi="微軟正黑體"/>
            <w:noProof/>
          </w:rPr>
          <w:t>1-1-2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86" w:history="1">
        <w:r w:rsidRPr="00A5557A">
          <w:rPr>
            <w:rStyle w:val="aa"/>
            <w:rFonts w:ascii="微軟正黑體" w:hAnsi="微軟正黑體"/>
            <w:noProof/>
          </w:rPr>
          <w:t>1-1-3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687" w:history="1">
        <w:r w:rsidRPr="00A5557A">
          <w:rPr>
            <w:rStyle w:val="aa"/>
            <w:rFonts w:ascii="微軟正黑體" w:hAnsi="微軟正黑體"/>
          </w:rPr>
          <w:t>1-2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問卷調查相關（</w:t>
        </w:r>
        <w:r w:rsidRPr="00A5557A">
          <w:rPr>
            <w:rStyle w:val="aa"/>
            <w:rFonts w:ascii="微軟正黑體" w:hAnsi="微軟正黑體"/>
          </w:rPr>
          <w:t>askPage.aspx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_Toc129191687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19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88" w:history="1">
        <w:r w:rsidRPr="00A5557A">
          <w:rPr>
            <w:rStyle w:val="aa"/>
            <w:rFonts w:ascii="微軟正黑體" w:hAnsi="微軟正黑體"/>
            <w:noProof/>
          </w:rPr>
          <w:t>1-2-1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89" w:history="1">
        <w:r w:rsidRPr="00A5557A">
          <w:rPr>
            <w:rStyle w:val="aa"/>
            <w:rFonts w:ascii="微軟正黑體" w:hAnsi="微軟正黑體"/>
            <w:noProof/>
          </w:rPr>
          <w:t>1-2-2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_Toc129191689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0" w:history="1">
        <w:r w:rsidRPr="00A5557A">
          <w:rPr>
            <w:rStyle w:val="aa"/>
            <w:rFonts w:ascii="微軟正黑體" w:hAnsi="微軟正黑體"/>
            <w:noProof/>
          </w:rPr>
          <w:t>1-2-3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691" w:history="1">
        <w:r w:rsidRPr="00A5557A">
          <w:rPr>
            <w:rStyle w:val="aa"/>
            <w:rFonts w:ascii="微軟正黑體" w:hAnsi="微軟正黑體"/>
          </w:rPr>
          <w:t>1-3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錯誤導向處理頁（</w:t>
        </w:r>
        <w:r w:rsidRPr="00A5557A">
          <w:rPr>
            <w:rStyle w:val="aa"/>
            <w:rFonts w:ascii="微軟正黑體" w:hAnsi="微軟正黑體"/>
          </w:rPr>
          <w:t>error.aspx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_Toc129191691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22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2" w:history="1">
        <w:r w:rsidRPr="00A5557A">
          <w:rPr>
            <w:rStyle w:val="aa"/>
            <w:rFonts w:ascii="微軟正黑體" w:hAnsi="微軟正黑體"/>
            <w:noProof/>
          </w:rPr>
          <w:t>1-3-1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3" w:history="1">
        <w:r w:rsidRPr="00A5557A">
          <w:rPr>
            <w:rStyle w:val="aa"/>
            <w:rFonts w:ascii="微軟正黑體" w:hAnsi="微軟正黑體"/>
            <w:noProof/>
          </w:rPr>
          <w:t>1-3-2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4" w:history="1">
        <w:r w:rsidRPr="00A5557A">
          <w:rPr>
            <w:rStyle w:val="aa"/>
            <w:rFonts w:ascii="微軟正黑體" w:hAnsi="微軟正黑體"/>
            <w:noProof/>
          </w:rPr>
          <w:t>1-3-3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695" w:history="1">
        <w:r w:rsidRPr="00A5557A">
          <w:rPr>
            <w:rStyle w:val="aa"/>
            <w:rFonts w:ascii="微軟正黑體" w:hAnsi="微軟正黑體"/>
          </w:rPr>
          <w:t>1-4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shd w:val="clear" w:color="auto" w:fill="FBFBFB"/>
          </w:rPr>
          <w:t>後台首頁</w:t>
        </w:r>
        <w:r w:rsidRPr="00A5557A">
          <w:rPr>
            <w:rStyle w:val="aa"/>
            <w:rFonts w:ascii="微軟正黑體" w:hAnsi="微軟正黑體" w:hint="eastAsia"/>
          </w:rPr>
          <w:t>（</w:t>
        </w:r>
        <w:r w:rsidRPr="00A5557A">
          <w:rPr>
            <w:rStyle w:val="aa"/>
            <w:rFonts w:ascii="微軟正黑體" w:hAnsi="微軟正黑體"/>
          </w:rPr>
          <w:t>grin_index.aspx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_Toc129191695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23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6" w:history="1">
        <w:r w:rsidRPr="00A5557A">
          <w:rPr>
            <w:rStyle w:val="aa"/>
            <w:rFonts w:ascii="微軟正黑體" w:hAnsi="微軟正黑體"/>
            <w:noProof/>
          </w:rPr>
          <w:t>1-4-1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7" w:history="1">
        <w:r w:rsidRPr="00A5557A">
          <w:rPr>
            <w:rStyle w:val="aa"/>
            <w:rFonts w:ascii="微軟正黑體" w:hAnsi="微軟正黑體"/>
            <w:noProof/>
          </w:rPr>
          <w:t>1-4-2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698" w:history="1">
        <w:r w:rsidRPr="00A5557A">
          <w:rPr>
            <w:rStyle w:val="aa"/>
            <w:rFonts w:ascii="微軟正黑體" w:hAnsi="微軟正黑體"/>
            <w:noProof/>
          </w:rPr>
          <w:t>1-4-3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_Toc129191698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699" w:history="1">
        <w:r w:rsidRPr="00A5557A">
          <w:rPr>
            <w:rStyle w:val="aa"/>
            <w:rFonts w:ascii="微軟正黑體" w:hAnsi="微軟正黑體"/>
          </w:rPr>
          <w:t>1-5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登入頁面（加載）（</w:t>
        </w:r>
        <w:r w:rsidRPr="00A5557A">
          <w:rPr>
            <w:rStyle w:val="aa"/>
            <w:rFonts w:ascii="微軟正黑體" w:hAnsi="微軟正黑體"/>
          </w:rPr>
          <w:t>grin_index01.aspx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_Toc129191699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24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0" w:history="1">
        <w:r w:rsidRPr="00A5557A">
          <w:rPr>
            <w:rStyle w:val="aa"/>
            <w:rFonts w:ascii="微軟正黑體" w:hAnsi="微軟正黑體"/>
            <w:noProof/>
          </w:rPr>
          <w:t>1-5-1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1" w:history="1">
        <w:r w:rsidRPr="00A5557A">
          <w:rPr>
            <w:rStyle w:val="aa"/>
            <w:rFonts w:ascii="微軟正黑體" w:hAnsi="微軟正黑體"/>
            <w:noProof/>
          </w:rPr>
          <w:t>1-5-2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2" w:history="1">
        <w:r w:rsidRPr="00A5557A">
          <w:rPr>
            <w:rStyle w:val="aa"/>
            <w:rFonts w:ascii="微軟正黑體" w:hAnsi="微軟正黑體"/>
            <w:noProof/>
          </w:rPr>
          <w:t>1-5-3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03" w:history="1">
        <w:r w:rsidRPr="00A5557A">
          <w:rPr>
            <w:rStyle w:val="aa"/>
            <w:rFonts w:ascii="微軟正黑體" w:hAnsi="微軟正黑體"/>
          </w:rPr>
          <w:t>1-6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登入成功頁（</w:t>
        </w:r>
        <w:r w:rsidRPr="00A5557A">
          <w:rPr>
            <w:rStyle w:val="aa"/>
            <w:rFonts w:ascii="微軟正黑體" w:hAnsi="微軟正黑體"/>
          </w:rPr>
          <w:t>grin_index02.aspx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_Toc129191703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25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4" w:history="1">
        <w:r w:rsidRPr="00A5557A">
          <w:rPr>
            <w:rStyle w:val="aa"/>
            <w:rFonts w:ascii="微軟正黑體" w:hAnsi="微軟正黑體"/>
            <w:noProof/>
          </w:rPr>
          <w:t>1-6-1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5" w:history="1">
        <w:r w:rsidRPr="00A5557A">
          <w:rPr>
            <w:rStyle w:val="aa"/>
            <w:rFonts w:ascii="微軟正黑體" w:hAnsi="微軟正黑體"/>
            <w:noProof/>
          </w:rPr>
          <w:t>1-6-2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6" w:history="1">
        <w:r w:rsidRPr="00A5557A">
          <w:rPr>
            <w:rStyle w:val="aa"/>
            <w:rFonts w:ascii="微軟正黑體" w:hAnsi="微軟正黑體"/>
            <w:noProof/>
          </w:rPr>
          <w:t>1-6-3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07" w:history="1">
        <w:r w:rsidRPr="00A5557A">
          <w:rPr>
            <w:rStyle w:val="aa"/>
            <w:rFonts w:ascii="微軟正黑體" w:hAnsi="微軟正黑體"/>
          </w:rPr>
          <w:t>1-7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登錄完成通知（</w:t>
        </w:r>
        <w:r w:rsidRPr="00A5557A">
          <w:rPr>
            <w:rStyle w:val="aa"/>
            <w:rFonts w:ascii="微軟正黑體" w:hAnsi="微軟正黑體"/>
          </w:rPr>
          <w:t>grin_item01_Email.aspx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_Toc129191707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26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8" w:history="1">
        <w:r w:rsidRPr="00A5557A">
          <w:rPr>
            <w:rStyle w:val="aa"/>
            <w:rFonts w:ascii="微軟正黑體" w:hAnsi="微軟正黑體"/>
            <w:noProof/>
          </w:rPr>
          <w:t>1-7-1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09" w:history="1">
        <w:r w:rsidRPr="00A5557A">
          <w:rPr>
            <w:rStyle w:val="aa"/>
            <w:rFonts w:ascii="微軟正黑體" w:hAnsi="微軟正黑體"/>
            <w:noProof/>
          </w:rPr>
          <w:t>1-7-2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_Toc129191709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10" w:history="1">
        <w:r w:rsidRPr="00A5557A">
          <w:rPr>
            <w:rStyle w:val="aa"/>
            <w:rFonts w:ascii="微軟正黑體" w:hAnsi="微軟正黑體"/>
            <w:noProof/>
          </w:rPr>
          <w:t>1-7-3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11" w:history="1">
        <w:r w:rsidRPr="00A5557A">
          <w:rPr>
            <w:rStyle w:val="aa"/>
            <w:rFonts w:ascii="微軟正黑體" w:hAnsi="微軟正黑體"/>
          </w:rPr>
          <w:t>1-8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新增修改查詢（</w:t>
        </w:r>
        <w:r w:rsidRPr="00A5557A">
          <w:rPr>
            <w:rStyle w:val="aa"/>
            <w:rFonts w:ascii="微軟正黑體" w:hAnsi="微軟正黑體"/>
          </w:rPr>
          <w:t>grin_item01_Tot.aspx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_Toc129191711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27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12" w:history="1">
        <w:r w:rsidRPr="00A5557A">
          <w:rPr>
            <w:rStyle w:val="aa"/>
            <w:rFonts w:ascii="微軟正黑體" w:hAnsi="微軟正黑體"/>
            <w:noProof/>
          </w:rPr>
          <w:t>1-8-1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新增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13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14" w:history="1">
        <w:r w:rsidRPr="00A5557A">
          <w:rPr>
            <w:rStyle w:val="aa"/>
            <w:rFonts w:ascii="微軟正黑體" w:hAnsi="微軟正黑體" w:hint="eastAsia"/>
            <w:noProof/>
          </w:rPr>
          <w:t>功能描述與資料說明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15" w:history="1">
        <w:r w:rsidRPr="00A5557A">
          <w:rPr>
            <w:rStyle w:val="aa"/>
            <w:rFonts w:ascii="微軟正黑體" w:hAnsi="微軟正黑體"/>
            <w:noProof/>
          </w:rPr>
          <w:t>1-8-2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修改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16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29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17" w:history="1">
        <w:r w:rsidRPr="00A5557A">
          <w:rPr>
            <w:rStyle w:val="aa"/>
            <w:rFonts w:ascii="微軟正黑體" w:hAnsi="微軟正黑體" w:hint="eastAsia"/>
            <w:noProof/>
          </w:rPr>
          <w:t>功能描述與資料說明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18" w:history="1">
        <w:r w:rsidRPr="00A5557A">
          <w:rPr>
            <w:rStyle w:val="aa"/>
            <w:rFonts w:ascii="微軟正黑體" w:hAnsi="微軟正黑體"/>
            <w:noProof/>
          </w:rPr>
          <w:t>1-8-3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查詢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19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_Toc129191719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0" w:history="1">
        <w:r w:rsidRPr="00A5557A">
          <w:rPr>
            <w:rStyle w:val="aa"/>
            <w:rFonts w:ascii="微軟正黑體" w:hAnsi="微軟正黑體" w:hint="eastAsia"/>
            <w:noProof/>
          </w:rPr>
          <w:t>功能描述與資料說明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21" w:history="1">
        <w:r w:rsidRPr="00A5557A">
          <w:rPr>
            <w:rStyle w:val="aa"/>
            <w:rFonts w:ascii="微軟正黑體" w:hAnsi="微軟正黑體"/>
          </w:rPr>
          <w:t>1-9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加保作業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查詢作業（</w:t>
        </w:r>
        <w:r w:rsidRPr="00A5557A">
          <w:rPr>
            <w:rStyle w:val="aa"/>
            <w:rFonts w:ascii="微軟正黑體" w:hAnsi="微軟正黑體"/>
          </w:rPr>
          <w:t>grin_item03_exer01.aspx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_Toc129191721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35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22" w:history="1">
        <w:r w:rsidRPr="00A5557A">
          <w:rPr>
            <w:rStyle w:val="aa"/>
            <w:rFonts w:ascii="微軟正黑體" w:hAnsi="微軟正黑體"/>
            <w:noProof/>
          </w:rPr>
          <w:t>1-9-1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批次查詢作業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3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4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5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38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26" w:history="1">
        <w:r w:rsidRPr="00A5557A">
          <w:rPr>
            <w:rStyle w:val="aa"/>
            <w:rFonts w:ascii="微軟正黑體" w:hAnsi="微軟正黑體"/>
            <w:noProof/>
          </w:rPr>
          <w:t>1-9-2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單筆查詢作業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7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8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29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_Toc129191729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30" w:history="1">
        <w:r w:rsidRPr="00A5557A">
          <w:rPr>
            <w:rStyle w:val="aa"/>
            <w:rFonts w:ascii="微軟正黑體" w:hAnsi="微軟正黑體"/>
          </w:rPr>
          <w:t>1-10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加保申請簽核檔（</w:t>
        </w:r>
        <w:r w:rsidRPr="00A5557A">
          <w:rPr>
            <w:rStyle w:val="aa"/>
            <w:rFonts w:ascii="微軟正黑體" w:hAnsi="微軟正黑體"/>
          </w:rPr>
          <w:t>grin_item03_exer01_apyn.aspx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_Toc129191730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42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1" w:history="1">
        <w:r w:rsidRPr="00A5557A">
          <w:rPr>
            <w:rStyle w:val="aa"/>
            <w:rFonts w:ascii="微軟正黑體" w:hAnsi="微軟正黑體"/>
            <w:noProof/>
          </w:rPr>
          <w:t>1-10-1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2" w:history="1">
        <w:r w:rsidRPr="00A5557A">
          <w:rPr>
            <w:rStyle w:val="aa"/>
            <w:rFonts w:ascii="微軟正黑體" w:hAnsi="微軟正黑體"/>
            <w:noProof/>
          </w:rPr>
          <w:t>1-10-2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3" w:history="1">
        <w:r w:rsidRPr="00A5557A">
          <w:rPr>
            <w:rStyle w:val="aa"/>
            <w:rFonts w:ascii="微軟正黑體" w:hAnsi="微軟正黑體"/>
            <w:noProof/>
          </w:rPr>
          <w:t>1-10-3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34" w:history="1">
        <w:r w:rsidRPr="00A5557A">
          <w:rPr>
            <w:rStyle w:val="aa"/>
            <w:rFonts w:ascii="微軟正黑體" w:hAnsi="微軟正黑體"/>
          </w:rPr>
          <w:t>1-11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核保人員（</w:t>
        </w:r>
        <w:r w:rsidRPr="00A5557A">
          <w:rPr>
            <w:rStyle w:val="aa"/>
            <w:rFonts w:ascii="微軟正黑體" w:hAnsi="微軟正黑體"/>
          </w:rPr>
          <w:t>grin_item03_exer01_apyn2.aspx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_Toc129191734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45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5" w:history="1">
        <w:r w:rsidRPr="00A5557A">
          <w:rPr>
            <w:rStyle w:val="aa"/>
            <w:rFonts w:ascii="微軟正黑體" w:hAnsi="微軟正黑體"/>
            <w:noProof/>
          </w:rPr>
          <w:t>1-11-1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6" w:history="1">
        <w:r w:rsidRPr="00A5557A">
          <w:rPr>
            <w:rStyle w:val="aa"/>
            <w:rFonts w:ascii="微軟正黑體" w:hAnsi="微軟正黑體"/>
            <w:noProof/>
          </w:rPr>
          <w:t>1-11-2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7" w:history="1">
        <w:r w:rsidRPr="00A5557A">
          <w:rPr>
            <w:rStyle w:val="aa"/>
            <w:rFonts w:ascii="微軟正黑體" w:hAnsi="微軟正黑體"/>
            <w:noProof/>
          </w:rPr>
          <w:t>1-11-3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38" w:history="1">
        <w:r w:rsidRPr="00A5557A">
          <w:rPr>
            <w:rStyle w:val="aa"/>
            <w:rFonts w:ascii="微軟正黑體" w:hAnsi="微軟正黑體"/>
          </w:rPr>
          <w:t>1-12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投保人｜投保險種資料（</w:t>
        </w:r>
        <w:r w:rsidRPr="00A5557A">
          <w:rPr>
            <w:rStyle w:val="aa"/>
            <w:rFonts w:ascii="微軟正黑體" w:hAnsi="微軟正黑體"/>
          </w:rPr>
          <w:t>grin_item03_exer01_polno.aspx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_Toc129191738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47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39" w:history="1">
        <w:r w:rsidRPr="00A5557A">
          <w:rPr>
            <w:rStyle w:val="aa"/>
            <w:rFonts w:ascii="微軟正黑體" w:hAnsi="微軟正黑體"/>
            <w:noProof/>
          </w:rPr>
          <w:t>1-12-1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_Toc129191739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0" w:history="1">
        <w:r w:rsidRPr="00A5557A">
          <w:rPr>
            <w:rStyle w:val="aa"/>
            <w:rFonts w:ascii="微軟正黑體" w:hAnsi="微軟正黑體"/>
            <w:noProof/>
          </w:rPr>
          <w:t>1-12-2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1" w:history="1">
        <w:r w:rsidRPr="00A5557A">
          <w:rPr>
            <w:rStyle w:val="aa"/>
            <w:rFonts w:ascii="微軟正黑體" w:hAnsi="微軟正黑體"/>
            <w:noProof/>
          </w:rPr>
          <w:t>1-12-3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48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42" w:history="1">
        <w:r w:rsidRPr="00A5557A">
          <w:rPr>
            <w:rStyle w:val="aa"/>
            <w:rFonts w:ascii="微軟正黑體" w:hAnsi="微軟正黑體"/>
          </w:rPr>
          <w:t>1-13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加保作業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簽核作業（</w:t>
        </w:r>
        <w:r w:rsidRPr="00A5557A">
          <w:rPr>
            <w:rStyle w:val="aa"/>
            <w:rFonts w:ascii="微軟正黑體" w:hAnsi="微軟正黑體"/>
          </w:rPr>
          <w:t>grin_item03_exer012.aspx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_Toc129191742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50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3" w:history="1">
        <w:r w:rsidRPr="00A5557A">
          <w:rPr>
            <w:rStyle w:val="aa"/>
            <w:rFonts w:ascii="微軟正黑體" w:hAnsi="微軟正黑體"/>
            <w:noProof/>
          </w:rPr>
          <w:t>1-13-1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4" w:history="1">
        <w:r w:rsidRPr="00A5557A">
          <w:rPr>
            <w:rStyle w:val="aa"/>
            <w:rFonts w:ascii="微軟正黑體" w:hAnsi="微軟正黑體"/>
            <w:noProof/>
          </w:rPr>
          <w:t>1-13-2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5" w:history="1">
        <w:r w:rsidRPr="00A5557A">
          <w:rPr>
            <w:rStyle w:val="aa"/>
            <w:rFonts w:ascii="微軟正黑體" w:hAnsi="微軟正黑體"/>
            <w:noProof/>
          </w:rPr>
          <w:t>1-13-3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46" w:history="1">
        <w:r w:rsidRPr="00A5557A">
          <w:rPr>
            <w:rStyle w:val="aa"/>
            <w:rFonts w:ascii="微軟正黑體" w:hAnsi="微軟正黑體"/>
          </w:rPr>
          <w:t>1-14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加保【簽核｜轉核】作業（</w:t>
        </w:r>
        <w:r w:rsidRPr="00A5557A">
          <w:rPr>
            <w:rStyle w:val="aa"/>
            <w:rFonts w:ascii="微軟正黑體" w:hAnsi="微軟正黑體"/>
          </w:rPr>
          <w:t>grin_item03_exer012_1.aspx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_Toc129191746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52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47" w:history="1">
        <w:r w:rsidRPr="00A5557A">
          <w:rPr>
            <w:rStyle w:val="aa"/>
            <w:rFonts w:ascii="微軟正黑體" w:hAnsi="微軟正黑體"/>
            <w:noProof/>
          </w:rPr>
          <w:t>1-14-1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48" w:history="1">
        <w:r w:rsidRPr="00A5557A">
          <w:rPr>
            <w:rStyle w:val="aa"/>
            <w:rFonts w:ascii="微軟正黑體" w:hAnsi="微軟正黑體" w:hint="eastAsia"/>
            <w:noProof/>
          </w:rPr>
          <w:t>加保簽核作業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49" w:history="1">
        <w:r w:rsidRPr="00A5557A">
          <w:rPr>
            <w:rStyle w:val="aa"/>
            <w:rFonts w:ascii="微軟正黑體" w:hAnsi="微軟正黑體" w:hint="eastAsia"/>
            <w:noProof/>
          </w:rPr>
          <w:t>加保轉核作業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_Toc129191749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50" w:history="1">
        <w:r w:rsidRPr="00A5557A">
          <w:rPr>
            <w:rStyle w:val="aa"/>
            <w:rFonts w:ascii="微軟正黑體" w:hAnsi="微軟正黑體"/>
            <w:noProof/>
          </w:rPr>
          <w:t>1-14-2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功能描述與資料說明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1" w:history="1">
        <w:r w:rsidRPr="00A5557A">
          <w:rPr>
            <w:rStyle w:val="aa"/>
            <w:rFonts w:ascii="微軟正黑體" w:hAnsi="微軟正黑體" w:hint="eastAsia"/>
            <w:noProof/>
          </w:rPr>
          <w:t>標題與作業功能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2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第一、二列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3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第三列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4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第四列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5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第五、六列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56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第七、八列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59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57" w:history="1">
        <w:r w:rsidRPr="00A5557A">
          <w:rPr>
            <w:rStyle w:val="aa"/>
            <w:rFonts w:ascii="微軟正黑體" w:hAnsi="微軟正黑體"/>
          </w:rPr>
          <w:t>1-15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投保險種（</w:t>
        </w:r>
        <w:r w:rsidRPr="00A5557A">
          <w:rPr>
            <w:rStyle w:val="aa"/>
            <w:rFonts w:ascii="微軟正黑體" w:hAnsi="微軟正黑體"/>
          </w:rPr>
          <w:t>grin_item03_exer012_12.aspx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_Toc129191757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60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58" w:history="1">
        <w:r w:rsidRPr="00A5557A">
          <w:rPr>
            <w:rStyle w:val="aa"/>
            <w:rFonts w:ascii="微軟正黑體" w:hAnsi="微軟正黑體"/>
            <w:noProof/>
          </w:rPr>
          <w:t>1-15-1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59" w:history="1">
        <w:r w:rsidRPr="00A5557A">
          <w:rPr>
            <w:rStyle w:val="aa"/>
            <w:rFonts w:ascii="微軟正黑體" w:hAnsi="微軟正黑體"/>
            <w:noProof/>
          </w:rPr>
          <w:t>1-15-2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_Toc129191759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60" w:history="1">
        <w:r w:rsidRPr="00A5557A">
          <w:rPr>
            <w:rStyle w:val="aa"/>
            <w:rFonts w:ascii="微軟正黑體" w:hAnsi="微軟正黑體"/>
            <w:noProof/>
          </w:rPr>
          <w:t>1-15-3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61" w:history="1">
        <w:r w:rsidRPr="00A5557A">
          <w:rPr>
            <w:rStyle w:val="aa"/>
            <w:rFonts w:ascii="微軟正黑體" w:hAnsi="微軟正黑體"/>
          </w:rPr>
          <w:t>1-16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基本資料（</w:t>
        </w:r>
        <w:r w:rsidRPr="00A5557A">
          <w:rPr>
            <w:rStyle w:val="aa"/>
            <w:rFonts w:ascii="微軟正黑體" w:hAnsi="微軟正黑體"/>
          </w:rPr>
          <w:t>grin_item03_exer012_13.aspx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_Toc129191761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63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62" w:history="1">
        <w:r w:rsidRPr="00A5557A">
          <w:rPr>
            <w:rStyle w:val="aa"/>
            <w:rFonts w:ascii="微軟正黑體" w:hAnsi="微軟正黑體"/>
            <w:noProof/>
          </w:rPr>
          <w:t>1-16-1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63" w:history="1">
        <w:r w:rsidRPr="00A5557A">
          <w:rPr>
            <w:rStyle w:val="aa"/>
            <w:rFonts w:ascii="微軟正黑體" w:hAnsi="微軟正黑體"/>
            <w:noProof/>
          </w:rPr>
          <w:t>1-16-2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64" w:history="1">
        <w:r w:rsidRPr="00A5557A">
          <w:rPr>
            <w:rStyle w:val="aa"/>
            <w:rFonts w:ascii="微軟正黑體" w:hAnsi="微軟正黑體"/>
            <w:noProof/>
          </w:rPr>
          <w:t>1-16-3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65" w:history="1">
        <w:r w:rsidRPr="00A5557A">
          <w:rPr>
            <w:rStyle w:val="aa"/>
            <w:rFonts w:ascii="微軟正黑體" w:hAnsi="微軟正黑體"/>
          </w:rPr>
          <w:t>1-17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退保作業（</w:t>
        </w:r>
        <w:r w:rsidRPr="00A5557A">
          <w:rPr>
            <w:rStyle w:val="aa"/>
            <w:rFonts w:ascii="微軟正黑體" w:hAnsi="微軟正黑體"/>
          </w:rPr>
          <w:t>grin_item03_exer02.aspx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_Toc129191765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65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66" w:history="1">
        <w:r w:rsidRPr="00A5557A">
          <w:rPr>
            <w:rStyle w:val="aa"/>
            <w:rFonts w:ascii="微軟正黑體" w:hAnsi="微軟正黑體"/>
            <w:noProof/>
          </w:rPr>
          <w:t>1-17-1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簽核作業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67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68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69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_Toc129191769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70" w:history="1">
        <w:r w:rsidRPr="00A5557A">
          <w:rPr>
            <w:rStyle w:val="aa"/>
            <w:rFonts w:ascii="微軟正黑體" w:hAnsi="微軟正黑體"/>
            <w:noProof/>
          </w:rPr>
          <w:t>1-17-2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查詢作業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71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72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73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69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74" w:history="1">
        <w:r w:rsidRPr="00A5557A">
          <w:rPr>
            <w:rStyle w:val="aa"/>
            <w:rFonts w:ascii="微軟正黑體" w:hAnsi="微軟正黑體"/>
          </w:rPr>
          <w:t>1-18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？？？（</w:t>
        </w:r>
        <w:r w:rsidRPr="00A5557A">
          <w:rPr>
            <w:rStyle w:val="aa"/>
            <w:rFonts w:ascii="微軟正黑體" w:hAnsi="微軟正黑體"/>
          </w:rPr>
          <w:t>grin_item03_exer021.aspx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_Toc129191774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70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75" w:history="1">
        <w:r w:rsidRPr="00A5557A">
          <w:rPr>
            <w:rStyle w:val="aa"/>
            <w:rFonts w:ascii="微軟正黑體" w:hAnsi="微軟正黑體"/>
            <w:noProof/>
          </w:rPr>
          <w:t>1-18-1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76" w:history="1">
        <w:r w:rsidRPr="00A5557A">
          <w:rPr>
            <w:rStyle w:val="aa"/>
            <w:rFonts w:ascii="微軟正黑體" w:hAnsi="微軟正黑體"/>
            <w:noProof/>
          </w:rPr>
          <w:t>1-18-2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77" w:history="1">
        <w:r w:rsidRPr="00A5557A">
          <w:rPr>
            <w:rStyle w:val="aa"/>
            <w:rFonts w:ascii="微軟正黑體" w:hAnsi="微軟正黑體"/>
            <w:noProof/>
          </w:rPr>
          <w:t>1-18-3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78" w:history="1">
        <w:r w:rsidRPr="00A5557A">
          <w:rPr>
            <w:rStyle w:val="aa"/>
            <w:rFonts w:ascii="微軟正黑體" w:hAnsi="微軟正黑體"/>
          </w:rPr>
          <w:t>1-19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退保作業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查詢作業資料（</w:t>
        </w:r>
        <w:r w:rsidRPr="00A5557A">
          <w:rPr>
            <w:rStyle w:val="aa"/>
            <w:rFonts w:ascii="微軟正黑體" w:hAnsi="微軟正黑體"/>
          </w:rPr>
          <w:t>grin_item03_exer022.aspx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_Toc129191778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71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79" w:history="1">
        <w:r w:rsidRPr="00A5557A">
          <w:rPr>
            <w:rStyle w:val="aa"/>
            <w:rFonts w:ascii="微軟正黑體" w:hAnsi="微軟正黑體"/>
            <w:noProof/>
          </w:rPr>
          <w:t>1-19-1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_Toc129191779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0" w:history="1">
        <w:r w:rsidRPr="00A5557A">
          <w:rPr>
            <w:rStyle w:val="aa"/>
            <w:rFonts w:ascii="微軟正黑體" w:hAnsi="微軟正黑體"/>
            <w:noProof/>
          </w:rPr>
          <w:t>1-19-2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1" w:history="1">
        <w:r w:rsidRPr="00A5557A">
          <w:rPr>
            <w:rStyle w:val="aa"/>
            <w:rFonts w:ascii="微軟正黑體" w:hAnsi="微軟正黑體"/>
            <w:noProof/>
          </w:rPr>
          <w:t>1-19-3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82" w:history="1">
        <w:r w:rsidRPr="00A5557A">
          <w:rPr>
            <w:rStyle w:val="aa"/>
            <w:rFonts w:ascii="微軟正黑體" w:hAnsi="微軟正黑體"/>
          </w:rPr>
          <w:t>1-20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退保作業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詳細資料（</w:t>
        </w:r>
        <w:r w:rsidRPr="00A5557A">
          <w:rPr>
            <w:rStyle w:val="aa"/>
            <w:rFonts w:ascii="微軟正黑體" w:hAnsi="微軟正黑體"/>
          </w:rPr>
          <w:t>grin_item03_exer022_detail.aspx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_Toc129191782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72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3" w:history="1">
        <w:r w:rsidRPr="00A5557A">
          <w:rPr>
            <w:rStyle w:val="aa"/>
            <w:rFonts w:ascii="微軟正黑體" w:hAnsi="微軟正黑體"/>
            <w:noProof/>
          </w:rPr>
          <w:t>1-20-1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4" w:history="1">
        <w:r w:rsidRPr="00A5557A">
          <w:rPr>
            <w:rStyle w:val="aa"/>
            <w:rFonts w:ascii="微軟正黑體" w:hAnsi="微軟正黑體"/>
            <w:noProof/>
          </w:rPr>
          <w:t>1-20-2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5" w:history="1">
        <w:r w:rsidRPr="00A5557A">
          <w:rPr>
            <w:rStyle w:val="aa"/>
            <w:rFonts w:ascii="微軟正黑體" w:hAnsi="微軟正黑體"/>
            <w:noProof/>
          </w:rPr>
          <w:t>1-20-3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86" w:history="1">
        <w:r w:rsidRPr="00A5557A">
          <w:rPr>
            <w:rStyle w:val="aa"/>
            <w:rFonts w:ascii="微軟正黑體" w:hAnsi="微軟正黑體"/>
          </w:rPr>
          <w:t>1-21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退保【簽核｜轉核】作業（</w:t>
        </w:r>
        <w:r w:rsidRPr="00A5557A">
          <w:rPr>
            <w:rStyle w:val="aa"/>
            <w:rFonts w:ascii="微軟正黑體" w:hAnsi="微軟正黑體"/>
          </w:rPr>
          <w:t>grin_item03_exer0221.aspx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_Toc129191786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73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87" w:history="1">
        <w:r w:rsidRPr="00A5557A">
          <w:rPr>
            <w:rStyle w:val="aa"/>
            <w:rFonts w:ascii="微軟正黑體" w:hAnsi="微軟正黑體"/>
            <w:noProof/>
          </w:rPr>
          <w:t>1-21-1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88" w:history="1">
        <w:r w:rsidRPr="00A5557A">
          <w:rPr>
            <w:rStyle w:val="aa"/>
            <w:rFonts w:ascii="微軟正黑體" w:hAnsi="微軟正黑體" w:hint="eastAsia"/>
            <w:noProof/>
          </w:rPr>
          <w:t>退保簽核作業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89" w:history="1">
        <w:r w:rsidRPr="00A5557A">
          <w:rPr>
            <w:rStyle w:val="aa"/>
            <w:rFonts w:ascii="微軟正黑體" w:hAnsi="微軟正黑體" w:hint="eastAsia"/>
            <w:noProof/>
          </w:rPr>
          <w:t>退保轉核作業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_Toc129191789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90" w:history="1">
        <w:r w:rsidRPr="00A5557A">
          <w:rPr>
            <w:rStyle w:val="aa"/>
            <w:rFonts w:ascii="微軟正黑體" w:hAnsi="微軟正黑體"/>
            <w:noProof/>
          </w:rPr>
          <w:t>1-21-2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功能描述與資料說明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91" w:history="1">
        <w:r w:rsidRPr="00A5557A">
          <w:rPr>
            <w:rStyle w:val="aa"/>
            <w:rFonts w:ascii="微軟正黑體" w:hAnsi="微軟正黑體" w:hint="eastAsia"/>
            <w:noProof/>
          </w:rPr>
          <w:t>標題與作業功能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92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第一、二、三列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793" w:history="1">
        <w:r w:rsidRPr="00A5557A">
          <w:rPr>
            <w:rStyle w:val="aa"/>
            <w:rFonts w:ascii="微軟正黑體" w:hAnsi="微軟正黑體" w:hint="eastAsia"/>
            <w:noProof/>
          </w:rPr>
          <w:t>內容</w:t>
        </w:r>
        <w:r w:rsidRPr="00A5557A">
          <w:rPr>
            <w:rStyle w:val="aa"/>
            <w:rFonts w:ascii="微軟正黑體" w:hAnsi="微軟正黑體"/>
            <w:noProof/>
          </w:rPr>
          <w:t>-</w:t>
        </w:r>
        <w:r w:rsidRPr="00A5557A">
          <w:rPr>
            <w:rStyle w:val="aa"/>
            <w:rFonts w:ascii="微軟正黑體" w:hAnsi="微軟正黑體" w:hint="eastAsia"/>
            <w:noProof/>
          </w:rPr>
          <w:t>第四、五列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94" w:history="1">
        <w:r w:rsidRPr="00A5557A">
          <w:rPr>
            <w:rStyle w:val="aa"/>
            <w:rFonts w:ascii="微軟正黑體" w:hAnsi="微軟正黑體"/>
          </w:rPr>
          <w:t>1-22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左方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選單區（加載）（</w:t>
        </w:r>
        <w:r w:rsidRPr="00A5557A">
          <w:rPr>
            <w:rStyle w:val="aa"/>
            <w:rFonts w:ascii="微軟正黑體" w:hAnsi="微軟正黑體"/>
          </w:rPr>
          <w:t>grin_left.aspx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_Toc129191794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78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95" w:history="1">
        <w:r w:rsidRPr="00A5557A">
          <w:rPr>
            <w:rStyle w:val="aa"/>
            <w:rFonts w:ascii="微軟正黑體" w:hAnsi="微軟正黑體"/>
            <w:noProof/>
          </w:rPr>
          <w:t>1-22-1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96" w:history="1">
        <w:r w:rsidRPr="00A5557A">
          <w:rPr>
            <w:rStyle w:val="aa"/>
            <w:rFonts w:ascii="微軟正黑體" w:hAnsi="微軟正黑體"/>
            <w:noProof/>
          </w:rPr>
          <w:t>1-22-2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78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97" w:history="1">
        <w:r w:rsidRPr="00A5557A">
          <w:rPr>
            <w:rStyle w:val="aa"/>
            <w:rFonts w:ascii="微軟正黑體" w:hAnsi="微軟正黑體"/>
            <w:noProof/>
          </w:rPr>
          <w:t>1-22-3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798" w:history="1">
        <w:r w:rsidRPr="00A5557A">
          <w:rPr>
            <w:rStyle w:val="aa"/>
            <w:rFonts w:ascii="微軟正黑體" w:hAnsi="微軟正黑體"/>
          </w:rPr>
          <w:t>1-23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核保作業首頁（加載）（</w:t>
        </w:r>
        <w:r w:rsidRPr="00A5557A">
          <w:rPr>
            <w:rStyle w:val="aa"/>
            <w:rFonts w:ascii="微軟正黑體" w:hAnsi="微軟正黑體"/>
          </w:rPr>
          <w:t>grin_main.aspx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_Toc129191798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81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799" w:history="1">
        <w:r w:rsidRPr="00A5557A">
          <w:rPr>
            <w:rStyle w:val="aa"/>
            <w:rFonts w:ascii="微軟正黑體" w:hAnsi="微軟正黑體"/>
            <w:noProof/>
          </w:rPr>
          <w:t>1-23-1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_Toc129191799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0" w:history="1">
        <w:r w:rsidRPr="00A5557A">
          <w:rPr>
            <w:rStyle w:val="aa"/>
            <w:rFonts w:ascii="微軟正黑體" w:hAnsi="微軟正黑體"/>
            <w:noProof/>
          </w:rPr>
          <w:t>1-23-2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1" w:history="1">
        <w:r w:rsidRPr="00A5557A">
          <w:rPr>
            <w:rStyle w:val="aa"/>
            <w:rFonts w:ascii="微軟正黑體" w:hAnsi="微軟正黑體"/>
            <w:noProof/>
          </w:rPr>
          <w:t>1-23-3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02" w:history="1">
        <w:r w:rsidRPr="00A5557A">
          <w:rPr>
            <w:rStyle w:val="aa"/>
            <w:rFonts w:ascii="微軟正黑體" w:hAnsi="微軟正黑體"/>
          </w:rPr>
          <w:t>1-24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代理設定作業（</w:t>
        </w:r>
        <w:r w:rsidRPr="00A5557A">
          <w:rPr>
            <w:rStyle w:val="aa"/>
            <w:rFonts w:ascii="微軟正黑體" w:hAnsi="微軟正黑體"/>
          </w:rPr>
          <w:t>grin_set.aspx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_Toc129191802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83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3" w:history="1">
        <w:r w:rsidRPr="00A5557A">
          <w:rPr>
            <w:rStyle w:val="aa"/>
            <w:rFonts w:ascii="微軟正黑體" w:hAnsi="微軟正黑體"/>
            <w:noProof/>
          </w:rPr>
          <w:t>1-24-1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4" w:history="1">
        <w:r w:rsidRPr="00A5557A">
          <w:rPr>
            <w:rStyle w:val="aa"/>
            <w:rFonts w:ascii="微軟正黑體" w:hAnsi="微軟正黑體"/>
            <w:noProof/>
          </w:rPr>
          <w:t>1-24-2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5" w:history="1">
        <w:r w:rsidRPr="00A5557A">
          <w:rPr>
            <w:rStyle w:val="aa"/>
            <w:rFonts w:ascii="微軟正黑體" w:hAnsi="微軟正黑體"/>
            <w:noProof/>
          </w:rPr>
          <w:t>1-24-3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06" w:history="1">
        <w:r w:rsidRPr="00A5557A">
          <w:rPr>
            <w:rStyle w:val="aa"/>
            <w:rFonts w:ascii="微軟正黑體" w:hAnsi="微軟正黑體"/>
          </w:rPr>
          <w:t>1-25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上方</w:t>
        </w:r>
        <w:r w:rsidRPr="00A5557A">
          <w:rPr>
            <w:rStyle w:val="aa"/>
            <w:rFonts w:ascii="微軟正黑體" w:hAnsi="微軟正黑體"/>
          </w:rPr>
          <w:t>-</w:t>
        </w:r>
        <w:r w:rsidRPr="00A5557A">
          <w:rPr>
            <w:rStyle w:val="aa"/>
            <w:rFonts w:ascii="微軟正黑體" w:hAnsi="微軟正黑體" w:hint="eastAsia"/>
          </w:rPr>
          <w:t>選單區（加載）（</w:t>
        </w:r>
        <w:r w:rsidRPr="00A5557A">
          <w:rPr>
            <w:rStyle w:val="aa"/>
            <w:rFonts w:ascii="微軟正黑體" w:hAnsi="微軟正黑體"/>
          </w:rPr>
          <w:t>grin_top.aspx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_Toc129191806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86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7" w:history="1">
        <w:r w:rsidRPr="00A5557A">
          <w:rPr>
            <w:rStyle w:val="aa"/>
            <w:rFonts w:ascii="微軟正黑體" w:hAnsi="微軟正黑體"/>
            <w:noProof/>
          </w:rPr>
          <w:t>1-25-1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8" w:history="1">
        <w:r w:rsidRPr="00A5557A">
          <w:rPr>
            <w:rStyle w:val="aa"/>
            <w:rFonts w:ascii="微軟正黑體" w:hAnsi="微軟正黑體"/>
            <w:noProof/>
          </w:rPr>
          <w:t>1-25-2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09" w:history="1">
        <w:r w:rsidRPr="00A5557A">
          <w:rPr>
            <w:rStyle w:val="aa"/>
            <w:rFonts w:ascii="微軟正黑體" w:hAnsi="微軟正黑體"/>
            <w:noProof/>
          </w:rPr>
          <w:t>1-25-3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_Toc129191809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10" w:history="1">
        <w:r w:rsidRPr="00A5557A">
          <w:rPr>
            <w:rStyle w:val="aa"/>
            <w:rFonts w:ascii="微軟正黑體" w:hAnsi="微軟正黑體"/>
          </w:rPr>
          <w:t>1-26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主管設定作業（</w:t>
        </w:r>
        <w:r w:rsidRPr="00A5557A">
          <w:rPr>
            <w:rStyle w:val="aa"/>
            <w:rFonts w:ascii="微軟正黑體" w:hAnsi="微軟正黑體"/>
          </w:rPr>
          <w:t>i5_1_in1.aspx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_Toc129191810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87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11" w:history="1">
        <w:r w:rsidRPr="00A5557A">
          <w:rPr>
            <w:rStyle w:val="aa"/>
            <w:rFonts w:ascii="微軟正黑體" w:hAnsi="微軟正黑體"/>
            <w:noProof/>
          </w:rPr>
          <w:t>1-26-1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團保人員建檔作業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2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3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4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15" w:history="1">
        <w:r w:rsidRPr="00A5557A">
          <w:rPr>
            <w:rStyle w:val="aa"/>
            <w:rFonts w:ascii="微軟正黑體" w:hAnsi="微軟正黑體"/>
            <w:noProof/>
          </w:rPr>
          <w:t>1-26-2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團保人員查詢修改作業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6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7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89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18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19" w:history="1">
        <w:r w:rsidRPr="00A5557A">
          <w:rPr>
            <w:rStyle w:val="aa"/>
            <w:rFonts w:ascii="微軟正黑體" w:hAnsi="微軟正黑體"/>
            <w:noProof/>
          </w:rPr>
          <w:t>1-26-3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職階設定作業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_Toc129191819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0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1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2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23" w:history="1">
        <w:r w:rsidRPr="00A5557A">
          <w:rPr>
            <w:rStyle w:val="aa"/>
            <w:rFonts w:ascii="微軟正黑體" w:hAnsi="微軟正黑體"/>
            <w:noProof/>
          </w:rPr>
          <w:t>1-26-4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職階查詢修改作業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4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5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6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27" w:history="1">
        <w:r w:rsidRPr="00A5557A">
          <w:rPr>
            <w:rStyle w:val="aa"/>
            <w:rFonts w:ascii="微軟正黑體" w:hAnsi="微軟正黑體"/>
            <w:noProof/>
          </w:rPr>
          <w:t>1-26-5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代理人簽核設定作業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8" w:history="1">
        <w:r w:rsidRPr="00A5557A">
          <w:rPr>
            <w:rStyle w:val="aa"/>
            <w:rFonts w:ascii="微軟正黑體" w:hAnsi="微軟正黑體" w:hint="eastAsia"/>
            <w:noProof/>
          </w:rPr>
          <w:t>流程圖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29" w:history="1"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_Toc129191829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97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30" w:history="1"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_Toc129191830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98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831" w:history="1"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100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32" w:history="1">
        <w:r w:rsidRPr="00A5557A">
          <w:rPr>
            <w:rStyle w:val="aa"/>
            <w:rFonts w:ascii="微軟正黑體" w:hAnsi="微軟正黑體"/>
          </w:rPr>
          <w:t>1-27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帳號歷程查詢（</w:t>
        </w:r>
        <w:r w:rsidRPr="00A5557A">
          <w:rPr>
            <w:rStyle w:val="aa"/>
            <w:rFonts w:ascii="微軟正黑體" w:hAnsi="微軟正黑體"/>
          </w:rPr>
          <w:t>New</w:t>
        </w:r>
        <w:r w:rsidRPr="00A5557A">
          <w:rPr>
            <w:rStyle w:val="aa"/>
            <w:rFonts w:ascii="微軟正黑體" w:hAnsi="微軟正黑體" w:hint="eastAsia"/>
          </w:rPr>
          <w:t>）（</w:t>
        </w:r>
        <w:r w:rsidRPr="00A5557A">
          <w:rPr>
            <w:rStyle w:val="aa"/>
            <w:rFonts w:ascii="微軟正黑體" w:hAnsi="微軟正黑體"/>
          </w:rPr>
          <w:t>Log_Query.aspx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_Toc129191832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101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3" w:history="1">
        <w:r w:rsidRPr="00A5557A">
          <w:rPr>
            <w:rStyle w:val="aa"/>
            <w:rFonts w:ascii="微軟正黑體" w:hAnsi="微軟正黑體"/>
            <w:noProof/>
          </w:rPr>
          <w:t>1-27-1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4" w:history="1">
        <w:r w:rsidRPr="00A5557A">
          <w:rPr>
            <w:rStyle w:val="aa"/>
            <w:rFonts w:ascii="微軟正黑體" w:hAnsi="微軟正黑體"/>
            <w:noProof/>
          </w:rPr>
          <w:t>1-27-2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_Toc129191834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101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5" w:history="1">
        <w:r w:rsidRPr="00A5557A">
          <w:rPr>
            <w:rStyle w:val="aa"/>
            <w:rFonts w:ascii="微軟正黑體" w:hAnsi="微軟正黑體"/>
            <w:noProof/>
          </w:rPr>
          <w:t>1-27-3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102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36" w:history="1">
        <w:r w:rsidRPr="00A5557A">
          <w:rPr>
            <w:rStyle w:val="aa"/>
            <w:rFonts w:ascii="微軟正黑體" w:hAnsi="微軟正黑體"/>
          </w:rPr>
          <w:t>1-28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問題件查詢（</w:t>
        </w:r>
        <w:r w:rsidRPr="00A5557A">
          <w:rPr>
            <w:rStyle w:val="aa"/>
            <w:rFonts w:ascii="微軟正黑體" w:hAnsi="微軟正黑體"/>
          </w:rPr>
          <w:t>pquery.aspx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_Toc129191836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103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7" w:history="1">
        <w:r w:rsidRPr="00A5557A">
          <w:rPr>
            <w:rStyle w:val="aa"/>
            <w:rFonts w:ascii="微軟正黑體" w:hAnsi="微軟正黑體"/>
            <w:noProof/>
          </w:rPr>
          <w:t>1-28-1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8" w:history="1">
        <w:r w:rsidRPr="00A5557A">
          <w:rPr>
            <w:rStyle w:val="aa"/>
            <w:rFonts w:ascii="微軟正黑體" w:hAnsi="微軟正黑體"/>
            <w:noProof/>
          </w:rPr>
          <w:t>1-28-2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_Toc129191838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103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39" w:history="1">
        <w:r w:rsidRPr="00A5557A">
          <w:rPr>
            <w:rStyle w:val="aa"/>
            <w:rFonts w:ascii="微軟正黑體" w:hAnsi="微軟正黑體"/>
            <w:noProof/>
          </w:rPr>
          <w:t>1-28-3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_Toc129191839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104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40" w:history="1">
        <w:r w:rsidRPr="00A5557A">
          <w:rPr>
            <w:rStyle w:val="aa"/>
            <w:rFonts w:ascii="微軟正黑體" w:hAnsi="微軟正黑體"/>
          </w:rPr>
          <w:t>1-29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strike/>
          </w:rPr>
          <w:t>拒保</w:t>
        </w:r>
        <w:r w:rsidRPr="00A5557A">
          <w:rPr>
            <w:rStyle w:val="aa"/>
            <w:rFonts w:ascii="微軟正黑體" w:hAnsi="微軟正黑體" w:hint="eastAsia"/>
          </w:rPr>
          <w:t>明細（</w:t>
        </w:r>
        <w:r w:rsidRPr="00A5557A">
          <w:rPr>
            <w:rStyle w:val="aa"/>
            <w:rFonts w:ascii="微軟正黑體" w:hAnsi="微軟正黑體"/>
          </w:rPr>
          <w:t>recdetail.aspx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_Toc129191840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105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1" w:history="1">
        <w:r w:rsidRPr="00A5557A">
          <w:rPr>
            <w:rStyle w:val="aa"/>
            <w:rFonts w:ascii="微軟正黑體" w:hAnsi="微軟正黑體"/>
            <w:noProof/>
          </w:rPr>
          <w:t>1-29-1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_Toc129191841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2" w:history="1">
        <w:r w:rsidRPr="00A5557A">
          <w:rPr>
            <w:rStyle w:val="aa"/>
            <w:rFonts w:ascii="微軟正黑體" w:hAnsi="微軟正黑體"/>
            <w:noProof/>
          </w:rPr>
          <w:t>1-29-2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_Toc129191842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3" w:history="1">
        <w:r w:rsidRPr="00A5557A">
          <w:rPr>
            <w:rStyle w:val="aa"/>
            <w:rFonts w:ascii="微軟正黑體" w:hAnsi="微軟正黑體"/>
            <w:noProof/>
          </w:rPr>
          <w:t>1-29-3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_Toc129191843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105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44" w:history="1">
        <w:r w:rsidRPr="00A5557A">
          <w:rPr>
            <w:rStyle w:val="aa"/>
            <w:rFonts w:ascii="微軟正黑體" w:hAnsi="微軟正黑體"/>
          </w:rPr>
          <w:t>1-30</w:t>
        </w:r>
        <w:r w:rsidRPr="00A5557A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</w:rPr>
          <w:t>密碼通知函發送狀況（</w:t>
        </w:r>
        <w:r w:rsidRPr="00A5557A">
          <w:rPr>
            <w:rStyle w:val="aa"/>
            <w:rFonts w:ascii="微軟正黑體" w:hAnsi="微軟正黑體"/>
          </w:rPr>
          <w:t>tryPage.aspx</w:t>
        </w:r>
        <w:r w:rsidRPr="00A5557A">
          <w:rPr>
            <w:rStyle w:val="aa"/>
            <w:rFonts w:ascii="微軟正黑體" w:hAnsi="微軟正黑體" w:hint="eastAsia"/>
          </w:rPr>
          <w:t>）</w:t>
        </w:r>
        <w:r w:rsidRPr="00A5557A">
          <w:rPr>
            <w:rFonts w:ascii="微軟正黑體" w:hAnsi="微軟正黑體"/>
            <w:webHidden/>
          </w:rPr>
          <w:tab/>
        </w:r>
        <w:r w:rsidRPr="00A5557A">
          <w:rPr>
            <w:rFonts w:ascii="微軟正黑體" w:hAnsi="微軟正黑體"/>
            <w:webHidden/>
          </w:rPr>
          <w:fldChar w:fldCharType="begin"/>
        </w:r>
        <w:r w:rsidRPr="00A5557A">
          <w:rPr>
            <w:rFonts w:ascii="微軟正黑體" w:hAnsi="微軟正黑體"/>
            <w:webHidden/>
          </w:rPr>
          <w:instrText xml:space="preserve"> PAGEREF _Toc129191844 \h </w:instrText>
        </w:r>
        <w:r w:rsidRPr="00A5557A">
          <w:rPr>
            <w:rFonts w:ascii="微軟正黑體" w:hAnsi="微軟正黑體"/>
            <w:webHidden/>
          </w:rPr>
        </w:r>
        <w:r w:rsidRPr="00A5557A">
          <w:rPr>
            <w:rFonts w:ascii="微軟正黑體" w:hAnsi="微軟正黑體"/>
            <w:webHidden/>
          </w:rPr>
          <w:fldChar w:fldCharType="separate"/>
        </w:r>
        <w:r w:rsidR="00A5557A">
          <w:rPr>
            <w:rFonts w:ascii="微軟正黑體" w:hAnsi="微軟正黑體"/>
            <w:webHidden/>
          </w:rPr>
          <w:t>106</w:t>
        </w:r>
        <w:r w:rsidRPr="00A5557A">
          <w:rPr>
            <w:rFonts w:ascii="微軟正黑體" w:hAnsi="微軟正黑體"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5" w:history="1">
        <w:r w:rsidRPr="00A5557A">
          <w:rPr>
            <w:rStyle w:val="aa"/>
            <w:rFonts w:ascii="微軟正黑體" w:hAnsi="微軟正黑體"/>
            <w:noProof/>
          </w:rPr>
          <w:t>1-30-1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畫面顯示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_Toc129191845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6" w:history="1">
        <w:r w:rsidRPr="00A5557A">
          <w:rPr>
            <w:rStyle w:val="aa"/>
            <w:rFonts w:ascii="微軟正黑體" w:hAnsi="微軟正黑體"/>
            <w:noProof/>
          </w:rPr>
          <w:t>1-30-2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功能描述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_Toc129191846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052956" w:rsidRPr="00A5557A" w:rsidRDefault="00052956" w:rsidP="00A5557A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47" w:history="1">
        <w:r w:rsidRPr="00A5557A">
          <w:rPr>
            <w:rStyle w:val="aa"/>
            <w:rFonts w:ascii="微軟正黑體" w:hAnsi="微軟正黑體"/>
            <w:noProof/>
          </w:rPr>
          <w:t>1-30-3</w:t>
        </w:r>
        <w:r w:rsidRPr="00A5557A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A5557A">
          <w:rPr>
            <w:rStyle w:val="aa"/>
            <w:rFonts w:ascii="微軟正黑體" w:hAnsi="微軟正黑體" w:hint="eastAsia"/>
            <w:noProof/>
          </w:rPr>
          <w:t>資料說明</w:t>
        </w:r>
        <w:r w:rsidRPr="00A5557A">
          <w:rPr>
            <w:rFonts w:ascii="微軟正黑體" w:hAnsi="微軟正黑體"/>
            <w:noProof/>
            <w:webHidden/>
          </w:rPr>
          <w:tab/>
        </w:r>
        <w:r w:rsidRPr="00A5557A">
          <w:rPr>
            <w:rFonts w:ascii="微軟正黑體" w:hAnsi="微軟正黑體"/>
            <w:noProof/>
            <w:webHidden/>
          </w:rPr>
          <w:fldChar w:fldCharType="begin"/>
        </w:r>
        <w:r w:rsidRPr="00A5557A">
          <w:rPr>
            <w:rFonts w:ascii="微軟正黑體" w:hAnsi="微軟正黑體"/>
            <w:noProof/>
            <w:webHidden/>
          </w:rPr>
          <w:instrText xml:space="preserve"> PAGEREF _Toc129191847 \h </w:instrText>
        </w:r>
        <w:r w:rsidRPr="00A5557A">
          <w:rPr>
            <w:rFonts w:ascii="微軟正黑體" w:hAnsi="微軟正黑體"/>
            <w:noProof/>
            <w:webHidden/>
          </w:rPr>
        </w:r>
        <w:r w:rsidRPr="00A5557A">
          <w:rPr>
            <w:rFonts w:ascii="微軟正黑體" w:hAnsi="微軟正黑體"/>
            <w:noProof/>
            <w:webHidden/>
          </w:rPr>
          <w:fldChar w:fldCharType="separate"/>
        </w:r>
        <w:r w:rsidR="00A5557A">
          <w:rPr>
            <w:rFonts w:ascii="微軟正黑體" w:hAnsi="微軟正黑體"/>
            <w:noProof/>
            <w:webHidden/>
          </w:rPr>
          <w:t>106</w:t>
        </w:r>
        <w:r w:rsidRPr="00A5557A">
          <w:rPr>
            <w:rFonts w:ascii="微軟正黑體" w:hAnsi="微軟正黑體"/>
            <w:noProof/>
            <w:webHidden/>
          </w:rPr>
          <w:fldChar w:fldCharType="end"/>
        </w:r>
      </w:hyperlink>
    </w:p>
    <w:p w:rsidR="00B9631F" w:rsidRPr="00A5557A" w:rsidRDefault="00D702BF" w:rsidP="00A5557A">
      <w:pPr>
        <w:pStyle w:val="12"/>
        <w:snapToGrid w:val="0"/>
        <w:spacing w:before="0" w:after="0" w:line="240" w:lineRule="auto"/>
        <w:rPr>
          <w:rFonts w:ascii="微軟正黑體" w:hAnsi="微軟正黑體" w:cs="Arial"/>
          <w:szCs w:val="24"/>
        </w:rPr>
      </w:pPr>
      <w:r w:rsidRPr="00A5557A">
        <w:rPr>
          <w:rFonts w:ascii="微軟正黑體" w:hAnsi="微軟正黑體"/>
          <w:b w:val="0"/>
          <w:bCs w:val="0"/>
          <w:caps w:val="0"/>
        </w:rPr>
        <w:fldChar w:fldCharType="end"/>
      </w:r>
    </w:p>
    <w:p w:rsidR="000A786A" w:rsidRPr="00A5557A" w:rsidRDefault="00AC428E" w:rsidP="00A5557A">
      <w:pPr>
        <w:pStyle w:val="12"/>
        <w:snapToGrid w:val="0"/>
        <w:spacing w:before="0" w:after="0" w:line="240" w:lineRule="auto"/>
        <w:ind w:left="0" w:firstLineChars="0" w:firstLine="0"/>
        <w:rPr>
          <w:rStyle w:val="Verdana"/>
          <w:rFonts w:ascii="微軟正黑體" w:eastAsia="微軟正黑體" w:hAnsi="微軟正黑體"/>
        </w:rPr>
      </w:pPr>
      <w:r w:rsidRPr="00A5557A">
        <w:rPr>
          <w:rStyle w:val="Verdana"/>
          <w:rFonts w:ascii="微軟正黑體" w:eastAsia="微軟正黑體" w:hAnsi="微軟正黑體"/>
        </w:rPr>
        <w:br w:type="page"/>
      </w:r>
      <w:bookmarkStart w:id="1" w:name="_Toc230429470"/>
      <w:bookmarkStart w:id="2" w:name="_Ref373239747"/>
      <w:bookmarkStart w:id="3" w:name="_Toc72698374"/>
      <w:bookmarkStart w:id="4" w:name="_Toc480684154"/>
      <w:bookmarkStart w:id="5" w:name="_Toc521229480"/>
      <w:bookmarkStart w:id="6" w:name="_Toc526585420"/>
      <w:bookmarkStart w:id="7" w:name="_Toc526585445"/>
      <w:bookmarkStart w:id="8" w:name="_Toc167250518"/>
      <w:bookmarkStart w:id="9" w:name="_Toc230417520"/>
      <w:bookmarkStart w:id="10" w:name="_Toc230417726"/>
      <w:bookmarkStart w:id="11" w:name="_Toc230417813"/>
      <w:bookmarkStart w:id="12" w:name="_Toc231820234"/>
      <w:bookmarkStart w:id="13" w:name="_Toc237079925"/>
      <w:r w:rsidR="00990A46" w:rsidRPr="00A5557A">
        <w:rPr>
          <w:rFonts w:ascii="微軟正黑體" w:hAnsi="微軟正黑體"/>
        </w:rPr>
        <w:lastRenderedPageBreak/>
        <w:t>版本記錄</w:t>
      </w:r>
      <w:bookmarkEnd w:id="1"/>
      <w:bookmarkEnd w:id="2"/>
      <w:bookmarkEnd w:id="3"/>
      <w:r w:rsidR="00857D99" w:rsidRPr="00A5557A">
        <w:rPr>
          <w:rFonts w:ascii="微軟正黑體" w:hAnsi="微軟正黑體"/>
        </w:rPr>
        <w:t xml:space="preserve"> 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tbl>
      <w:tblPr>
        <w:tblW w:w="0" w:type="auto"/>
        <w:tblCellSpacing w:w="1440" w:type="nil"/>
        <w:tblInd w:w="358" w:type="dxa"/>
        <w:tblBorders>
          <w:top w:val="thinThickSmallGap" w:sz="24" w:space="0" w:color="auto"/>
          <w:left w:val="thinThickSmallGap" w:sz="24" w:space="0" w:color="auto"/>
          <w:bottom w:val="single" w:sz="4" w:space="0" w:color="auto"/>
          <w:right w:val="thinThickSmallGap" w:sz="2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168"/>
        <w:gridCol w:w="1701"/>
        <w:gridCol w:w="1701"/>
        <w:gridCol w:w="5584"/>
      </w:tblGrid>
      <w:tr w:rsidR="00A7406F" w:rsidRPr="00A5557A" w:rsidTr="0063735A">
        <w:trPr>
          <w:trHeight w:val="575"/>
          <w:tblCellSpacing w:w="1440" w:type="nil"/>
        </w:trPr>
        <w:tc>
          <w:tcPr>
            <w:tcW w:w="1168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版本</w:t>
            </w:r>
          </w:p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Version</w:t>
            </w:r>
          </w:p>
        </w:tc>
        <w:tc>
          <w:tcPr>
            <w:tcW w:w="1701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修改日</w:t>
            </w:r>
          </w:p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Release Date</w:t>
            </w:r>
          </w:p>
        </w:tc>
        <w:tc>
          <w:tcPr>
            <w:tcW w:w="1701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修改者</w:t>
            </w:r>
          </w:p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Author(s)</w:t>
            </w:r>
          </w:p>
        </w:tc>
        <w:tc>
          <w:tcPr>
            <w:tcW w:w="5584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A5557A" w:rsidRDefault="000A786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修改原因</w:t>
            </w:r>
          </w:p>
          <w:p w:rsidR="000A786A" w:rsidRPr="00A5557A" w:rsidRDefault="000A786A" w:rsidP="00A5557A">
            <w:pPr>
              <w:tabs>
                <w:tab w:val="right" w:pos="4500"/>
              </w:tabs>
              <w:snapToGrid w:val="0"/>
              <w:spacing w:line="240" w:lineRule="auto"/>
              <w:rPr>
                <w:rFonts w:ascii="微軟正黑體" w:hAnsi="微軟正黑體" w:cs="Arial"/>
                <w:b/>
                <w:sz w:val="20"/>
              </w:rPr>
            </w:pPr>
            <w:r w:rsidRPr="00A5557A">
              <w:rPr>
                <w:rFonts w:ascii="微軟正黑體" w:hAnsi="微軟正黑體" w:cs="Arial"/>
                <w:b/>
                <w:sz w:val="20"/>
              </w:rPr>
              <w:t>Revision Description</w:t>
            </w:r>
            <w:r w:rsidRPr="00A5557A">
              <w:rPr>
                <w:rFonts w:ascii="微軟正黑體" w:hAnsi="微軟正黑體" w:cs="Arial"/>
                <w:b/>
                <w:sz w:val="20"/>
              </w:rPr>
              <w:tab/>
            </w:r>
          </w:p>
        </w:tc>
      </w:tr>
      <w:tr w:rsidR="00F57A62" w:rsidRPr="00A5557A" w:rsidTr="0063735A">
        <w:trPr>
          <w:trHeight w:val="353"/>
          <w:tblCellSpacing w:w="1440" w:type="nil"/>
        </w:trPr>
        <w:tc>
          <w:tcPr>
            <w:tcW w:w="1168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A5557A" w:rsidRDefault="00961A3E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>1</w:t>
            </w:r>
            <w:r w:rsidR="00706A73" w:rsidRPr="00A5557A">
              <w:rPr>
                <w:rFonts w:ascii="微軟正黑體" w:hAnsi="微軟正黑體" w:cs="Arial" w:hint="eastAsia"/>
                <w:sz w:val="20"/>
              </w:rPr>
              <w:t>.</w:t>
            </w:r>
            <w:r w:rsidR="007E03D3" w:rsidRPr="00A5557A">
              <w:rPr>
                <w:rFonts w:ascii="微軟正黑體" w:hAnsi="微軟正黑體" w:cs="Arial"/>
                <w:sz w:val="20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A5557A" w:rsidRDefault="00F57A62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>20</w:t>
            </w:r>
            <w:r w:rsidR="00883B9B" w:rsidRPr="00A5557A">
              <w:rPr>
                <w:rFonts w:ascii="微軟正黑體" w:hAnsi="微軟正黑體" w:cs="Arial" w:hint="eastAsia"/>
                <w:sz w:val="20"/>
              </w:rPr>
              <w:t>2</w:t>
            </w:r>
            <w:r w:rsidR="007E03D3" w:rsidRPr="00A5557A">
              <w:rPr>
                <w:rFonts w:ascii="微軟正黑體" w:hAnsi="微軟正黑體" w:cs="Arial"/>
                <w:sz w:val="20"/>
              </w:rPr>
              <w:t>2</w:t>
            </w:r>
            <w:r w:rsidRPr="00A5557A">
              <w:rPr>
                <w:rFonts w:ascii="微軟正黑體" w:hAnsi="微軟正黑體" w:cs="Arial" w:hint="eastAsia"/>
                <w:sz w:val="20"/>
              </w:rPr>
              <w:t>/</w:t>
            </w:r>
            <w:r w:rsidR="00807ABC" w:rsidRPr="00A5557A">
              <w:rPr>
                <w:rFonts w:ascii="微軟正黑體" w:hAnsi="微軟正黑體" w:cs="Arial"/>
                <w:sz w:val="20"/>
              </w:rPr>
              <w:t>12</w:t>
            </w:r>
            <w:r w:rsidR="007E03D3" w:rsidRPr="00A5557A">
              <w:rPr>
                <w:rFonts w:ascii="微軟正黑體" w:hAnsi="微軟正黑體" w:cs="Arial"/>
                <w:sz w:val="20"/>
              </w:rPr>
              <w:t>/</w:t>
            </w:r>
            <w:r w:rsidR="00807ABC" w:rsidRPr="00A5557A">
              <w:rPr>
                <w:rFonts w:ascii="微軟正黑體" w:hAnsi="微軟正黑體" w:cs="Arial"/>
                <w:sz w:val="20"/>
              </w:rPr>
              <w:t>05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A5557A" w:rsidRDefault="00807ABC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/>
                <w:sz w:val="20"/>
              </w:rPr>
              <w:t>Jeffrey Wang</w:t>
            </w:r>
          </w:p>
        </w:tc>
        <w:tc>
          <w:tcPr>
            <w:tcW w:w="558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shd w:val="clear" w:color="auto" w:fill="auto"/>
          </w:tcPr>
          <w:p w:rsidR="00F57A62" w:rsidRPr="00A5557A" w:rsidRDefault="00AB0F95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 xml:space="preserve">Initial </w:t>
            </w:r>
          </w:p>
        </w:tc>
      </w:tr>
      <w:tr w:rsidR="00796012" w:rsidRPr="00A5557A" w:rsidTr="0063735A">
        <w:trPr>
          <w:trHeight w:val="398"/>
          <w:tblCellSpacing w:w="1440" w:type="nil"/>
        </w:trPr>
        <w:tc>
          <w:tcPr>
            <w:tcW w:w="1168" w:type="dxa"/>
            <w:tcBorders>
              <w:top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A5557A" w:rsidRDefault="00A928E4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>2</w:t>
            </w:r>
            <w:r w:rsidRPr="00A5557A">
              <w:rPr>
                <w:rFonts w:ascii="微軟正黑體" w:hAnsi="微軟正黑體" w:cs="Arial"/>
                <w:sz w:val="20"/>
              </w:rPr>
              <w:t>.0</w:t>
            </w:r>
          </w:p>
        </w:tc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A5557A" w:rsidRDefault="00A928E4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>2</w:t>
            </w:r>
            <w:r w:rsidRPr="00A5557A">
              <w:rPr>
                <w:rFonts w:ascii="微軟正黑體" w:hAnsi="微軟正黑體" w:cs="Arial"/>
                <w:sz w:val="20"/>
              </w:rPr>
              <w:t>023/02/10</w:t>
            </w:r>
          </w:p>
        </w:tc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A5557A" w:rsidRDefault="00A928E4" w:rsidP="00A5557A">
            <w:pPr>
              <w:snapToGrid w:val="0"/>
              <w:spacing w:line="240" w:lineRule="auto"/>
              <w:rPr>
                <w:rFonts w:ascii="微軟正黑體" w:hAnsi="微軟正黑體" w:cs="Arial"/>
                <w:sz w:val="20"/>
              </w:rPr>
            </w:pPr>
            <w:r w:rsidRPr="00A5557A">
              <w:rPr>
                <w:rFonts w:ascii="微軟正黑體" w:hAnsi="微軟正黑體" w:cs="Arial" w:hint="eastAsia"/>
                <w:sz w:val="20"/>
              </w:rPr>
              <w:t>J</w:t>
            </w:r>
            <w:r w:rsidRPr="00A5557A">
              <w:rPr>
                <w:rFonts w:ascii="微軟正黑體" w:hAnsi="微軟正黑體" w:cs="Arial"/>
                <w:sz w:val="20"/>
              </w:rPr>
              <w:t>effrey Wang</w:t>
            </w:r>
          </w:p>
        </w:tc>
        <w:tc>
          <w:tcPr>
            <w:tcW w:w="5584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</w:tcBorders>
            <w:shd w:val="clear" w:color="auto" w:fill="auto"/>
          </w:tcPr>
          <w:p w:rsidR="00796012" w:rsidRPr="00A5557A" w:rsidRDefault="00A928E4" w:rsidP="00A5557A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sz w:val="20"/>
              </w:rPr>
            </w:pPr>
            <w:r w:rsidRPr="00A5557A">
              <w:rPr>
                <w:rFonts w:ascii="微軟正黑體" w:hAnsi="微軟正黑體" w:cs="Arial" w:hint="eastAsia"/>
                <w:bCs/>
                <w:sz w:val="20"/>
              </w:rPr>
              <w:t>整併文件、u</w:t>
            </w:r>
            <w:r w:rsidRPr="00A5557A">
              <w:rPr>
                <w:rFonts w:ascii="微軟正黑體" w:hAnsi="微軟正黑體" w:cs="Arial"/>
                <w:bCs/>
                <w:sz w:val="20"/>
              </w:rPr>
              <w:t>ser</w:t>
            </w:r>
            <w:r w:rsidRPr="00A5557A">
              <w:rPr>
                <w:rFonts w:ascii="微軟正黑體" w:hAnsi="微軟正黑體" w:cs="Arial" w:hint="eastAsia"/>
                <w:bCs/>
                <w:sz w:val="20"/>
              </w:rPr>
              <w:t>意見回覆</w:t>
            </w:r>
            <w:bookmarkStart w:id="14" w:name="_GoBack"/>
            <w:bookmarkEnd w:id="14"/>
          </w:p>
        </w:tc>
      </w:tr>
    </w:tbl>
    <w:p w:rsidR="00BB143D" w:rsidRPr="00A5557A" w:rsidRDefault="00BB143D" w:rsidP="00A5557A">
      <w:pPr>
        <w:snapToGrid w:val="0"/>
        <w:spacing w:line="240" w:lineRule="auto"/>
        <w:rPr>
          <w:rFonts w:ascii="微軟正黑體" w:hAnsi="微軟正黑體"/>
        </w:rPr>
      </w:pPr>
    </w:p>
    <w:p w:rsidR="00BB143D" w:rsidRPr="00A5557A" w:rsidRDefault="00BB143D" w:rsidP="00A5557A">
      <w:pPr>
        <w:snapToGrid w:val="0"/>
        <w:spacing w:line="240" w:lineRule="auto"/>
        <w:rPr>
          <w:rFonts w:ascii="微軟正黑體" w:hAnsi="微軟正黑體"/>
        </w:rPr>
      </w:pPr>
    </w:p>
    <w:p w:rsidR="00CA3F22" w:rsidRPr="00A5557A" w:rsidRDefault="00AC428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  <w:bookmarkStart w:id="15" w:name="_Toc230429471"/>
      <w:bookmarkStart w:id="16" w:name="_Toc72698375"/>
      <w:bookmarkStart w:id="17" w:name="_Toc231820235"/>
      <w:bookmarkStart w:id="18" w:name="_Toc237079926"/>
      <w:bookmarkStart w:id="19" w:name="_Toc230417521"/>
      <w:bookmarkStart w:id="20" w:name="_Toc230417727"/>
      <w:bookmarkStart w:id="21" w:name="_Toc230417814"/>
      <w:r w:rsidR="00CA3F22" w:rsidRPr="00A5557A">
        <w:rPr>
          <w:rFonts w:ascii="微軟正黑體" w:hAnsi="微軟正黑體" w:hint="eastAsia"/>
        </w:rPr>
        <w:lastRenderedPageBreak/>
        <w:t>業務</w:t>
      </w:r>
      <w:r w:rsidR="00CA3F22" w:rsidRPr="00A5557A">
        <w:rPr>
          <w:rFonts w:ascii="微軟正黑體" w:hAnsi="微軟正黑體"/>
        </w:rPr>
        <w:t>需求</w:t>
      </w:r>
      <w:bookmarkEnd w:id="15"/>
      <w:r w:rsidR="00CA3F22" w:rsidRPr="00A5557A">
        <w:rPr>
          <w:rFonts w:ascii="微軟正黑體" w:hAnsi="微軟正黑體" w:hint="eastAsia"/>
        </w:rPr>
        <w:t>規格</w:t>
      </w:r>
      <w:bookmarkEnd w:id="16"/>
      <w:r w:rsidR="00CA3F22" w:rsidRPr="00A5557A">
        <w:rPr>
          <w:rFonts w:ascii="微軟正黑體" w:hAnsi="微軟正黑體"/>
        </w:rPr>
        <w:t xml:space="preserve"> </w:t>
      </w:r>
      <w:bookmarkEnd w:id="17"/>
      <w:bookmarkEnd w:id="18"/>
    </w:p>
    <w:p w:rsidR="00ED343A" w:rsidRPr="00A5557A" w:rsidRDefault="00ED343A" w:rsidP="00A5557A">
      <w:pPr>
        <w:snapToGrid w:val="0"/>
        <w:spacing w:line="240" w:lineRule="auto"/>
        <w:rPr>
          <w:rFonts w:ascii="微軟正黑體" w:hAnsi="微軟正黑體"/>
        </w:rPr>
      </w:pPr>
    </w:p>
    <w:p w:rsidR="00AE0DC5" w:rsidRPr="00A5557A" w:rsidRDefault="00353BE7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22" w:name="_Toc129191673"/>
      <w:r w:rsidRPr="00A5557A">
        <w:rPr>
          <w:rFonts w:ascii="微軟正黑體" w:hAnsi="微軟正黑體" w:hint="eastAsia"/>
        </w:rPr>
        <w:t>需求原因</w:t>
      </w:r>
      <w:bookmarkStart w:id="23" w:name="_Toc353054834"/>
      <w:bookmarkStart w:id="24" w:name="_Toc353054957"/>
      <w:bookmarkStart w:id="25" w:name="_Toc353055069"/>
      <w:bookmarkStart w:id="26" w:name="_Toc353054835"/>
      <w:bookmarkStart w:id="27" w:name="_Toc353054958"/>
      <w:bookmarkStart w:id="28" w:name="_Toc353055070"/>
      <w:bookmarkStart w:id="29" w:name="_Toc353054840"/>
      <w:bookmarkStart w:id="30" w:name="_Toc353054963"/>
      <w:bookmarkStart w:id="31" w:name="_Toc353055075"/>
      <w:bookmarkStart w:id="32" w:name="_Toc72698401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:rsidR="00AE0DC5" w:rsidRPr="00A5557A" w:rsidRDefault="00E05C9C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33" w:name="_Toc129191674"/>
      <w:r w:rsidRPr="00A5557A">
        <w:rPr>
          <w:rFonts w:ascii="微軟正黑體" w:hAnsi="微軟正黑體" w:hint="eastAsia"/>
        </w:rPr>
        <w:t>需求簡述</w:t>
      </w:r>
      <w:bookmarkEnd w:id="33"/>
    </w:p>
    <w:p w:rsidR="00E60256" w:rsidRPr="00A5557A" w:rsidRDefault="00E60256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34" w:name="_Toc129191675"/>
      <w:r w:rsidRPr="00A5557A">
        <w:rPr>
          <w:rFonts w:ascii="微軟正黑體" w:hAnsi="微軟正黑體" w:hint="eastAsia"/>
        </w:rPr>
        <w:t>需求規模</w:t>
      </w:r>
      <w:bookmarkEnd w:id="32"/>
      <w:bookmarkEnd w:id="34"/>
      <w:r w:rsidRPr="00A5557A">
        <w:rPr>
          <w:rFonts w:ascii="微軟正黑體" w:hAnsi="微軟正黑體" w:hint="eastAsia"/>
        </w:rPr>
        <w:t xml:space="preserve"> </w:t>
      </w:r>
    </w:p>
    <w:p w:rsidR="00380941" w:rsidRPr="00A5557A" w:rsidRDefault="0038094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Medium</w:t>
      </w:r>
    </w:p>
    <w:p w:rsidR="00AE0DC5" w:rsidRPr="00A5557A" w:rsidRDefault="00AE0DC5" w:rsidP="00A5557A">
      <w:pPr>
        <w:snapToGrid w:val="0"/>
        <w:spacing w:line="240" w:lineRule="auto"/>
        <w:rPr>
          <w:rFonts w:ascii="微軟正黑體" w:hAnsi="微軟正黑體"/>
        </w:rPr>
      </w:pPr>
    </w:p>
    <w:p w:rsidR="00270F6D" w:rsidRPr="00A5557A" w:rsidRDefault="00270F6D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35" w:name="_Toc72698402"/>
      <w:bookmarkStart w:id="36" w:name="_Toc123216462"/>
      <w:bookmarkStart w:id="37" w:name="_Toc129191676"/>
      <w:r w:rsidRPr="00A5557A">
        <w:rPr>
          <w:rFonts w:ascii="微軟正黑體" w:hAnsi="微軟正黑體" w:hint="eastAsia"/>
        </w:rPr>
        <w:t>除外需求</w:t>
      </w:r>
      <w:bookmarkEnd w:id="35"/>
      <w:bookmarkEnd w:id="36"/>
      <w:bookmarkEnd w:id="37"/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  <w:bookmarkStart w:id="38" w:name="_Toc72698403"/>
      <w:r w:rsidRPr="00A5557A">
        <w:rPr>
          <w:rFonts w:ascii="微軟正黑體" w:hAnsi="微軟正黑體" w:hint="eastAsia"/>
        </w:rPr>
        <w:t>N/A</w:t>
      </w:r>
      <w:bookmarkEnd w:id="38"/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</w:p>
    <w:p w:rsidR="00270F6D" w:rsidRPr="00A5557A" w:rsidRDefault="00270F6D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39" w:name="_Toc72698404"/>
      <w:bookmarkStart w:id="40" w:name="_Toc123216463"/>
      <w:bookmarkStart w:id="41" w:name="_Toc129191677"/>
      <w:r w:rsidRPr="00A5557A">
        <w:rPr>
          <w:rFonts w:ascii="微軟正黑體" w:hAnsi="微軟正黑體" w:hint="eastAsia"/>
        </w:rPr>
        <w:t>現行作業處理</w:t>
      </w:r>
      <w:bookmarkEnd w:id="39"/>
      <w:bookmarkEnd w:id="40"/>
      <w:bookmarkEnd w:id="41"/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  <w:bookmarkStart w:id="42" w:name="_Toc72698405"/>
      <w:r w:rsidRPr="00A5557A">
        <w:rPr>
          <w:rFonts w:ascii="微軟正黑體" w:hAnsi="微軟正黑體" w:hint="eastAsia"/>
        </w:rPr>
        <w:t>N/A</w:t>
      </w:r>
      <w:bookmarkEnd w:id="42"/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</w:p>
    <w:p w:rsidR="00270F6D" w:rsidRPr="00A5557A" w:rsidRDefault="00270F6D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43" w:name="_Toc123216464"/>
      <w:bookmarkStart w:id="44" w:name="_Toc129191678"/>
      <w:r w:rsidRPr="00A5557A">
        <w:rPr>
          <w:rFonts w:ascii="微軟正黑體" w:hAnsi="微軟正黑體" w:hint="eastAsia"/>
        </w:rPr>
        <w:t>未來作業處理</w:t>
      </w:r>
      <w:bookmarkEnd w:id="43"/>
      <w:bookmarkEnd w:id="44"/>
      <w:r w:rsidRPr="00A5557A">
        <w:rPr>
          <w:rFonts w:ascii="微軟正黑體" w:hAnsi="微軟正黑體" w:hint="eastAsia"/>
        </w:rPr>
        <w:t xml:space="preserve"> </w:t>
      </w:r>
    </w:p>
    <w:p w:rsidR="00270F6D" w:rsidRPr="00A5557A" w:rsidRDefault="00270F6D" w:rsidP="00A5557A">
      <w:pPr>
        <w:snapToGrid w:val="0"/>
        <w:spacing w:line="240" w:lineRule="auto"/>
        <w:outlineLvl w:val="0"/>
        <w:rPr>
          <w:rFonts w:ascii="微軟正黑體" w:hAnsi="微軟正黑體"/>
        </w:rPr>
      </w:pPr>
      <w:bookmarkStart w:id="45" w:name="_Toc123216465"/>
      <w:bookmarkStart w:id="46" w:name="_Toc129191679"/>
      <w:r w:rsidRPr="00A5557A">
        <w:rPr>
          <w:rFonts w:ascii="微軟正黑體" w:hAnsi="微軟正黑體"/>
        </w:rPr>
        <w:t>N/A</w:t>
      </w:r>
      <w:bookmarkEnd w:id="45"/>
      <w:bookmarkEnd w:id="46"/>
    </w:p>
    <w:p w:rsidR="00AE0DC5" w:rsidRPr="00A5557A" w:rsidRDefault="00AE0DC5" w:rsidP="00A5557A">
      <w:pPr>
        <w:snapToGrid w:val="0"/>
        <w:spacing w:line="240" w:lineRule="auto"/>
        <w:rPr>
          <w:rFonts w:ascii="微軟正黑體" w:hAnsi="微軟正黑體"/>
        </w:rPr>
      </w:pPr>
    </w:p>
    <w:p w:rsidR="00AE0DC5" w:rsidRPr="00A5557A" w:rsidRDefault="00AE0DC5" w:rsidP="00A5557A">
      <w:pPr>
        <w:snapToGrid w:val="0"/>
        <w:spacing w:line="240" w:lineRule="auto"/>
        <w:rPr>
          <w:rFonts w:ascii="微軟正黑體" w:hAnsi="微軟正黑體"/>
        </w:rPr>
      </w:pPr>
    </w:p>
    <w:p w:rsidR="00AE0DC5" w:rsidRPr="00A5557A" w:rsidRDefault="00AE0DC5" w:rsidP="00A5557A">
      <w:pPr>
        <w:snapToGrid w:val="0"/>
        <w:spacing w:line="240" w:lineRule="auto"/>
        <w:rPr>
          <w:rFonts w:ascii="微軟正黑體" w:hAnsi="微軟正黑體"/>
        </w:rPr>
      </w:pPr>
    </w:p>
    <w:p w:rsidR="00270F6D" w:rsidRPr="00A5557A" w:rsidRDefault="00270F6D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  <w:b/>
          <w:bCs/>
          <w:sz w:val="32"/>
          <w:szCs w:val="32"/>
        </w:rPr>
      </w:pPr>
      <w:r w:rsidRPr="00A5557A">
        <w:rPr>
          <w:rFonts w:ascii="微軟正黑體" w:hAnsi="微軟正黑體"/>
        </w:rPr>
        <w:br w:type="page"/>
      </w:r>
    </w:p>
    <w:p w:rsidR="008B7D7C" w:rsidRPr="00A5557A" w:rsidRDefault="004A286D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47" w:name="_Toc129191680"/>
      <w:r w:rsidRPr="00A5557A">
        <w:rPr>
          <w:rFonts w:ascii="微軟正黑體" w:hAnsi="微軟正黑體" w:hint="eastAsia"/>
        </w:rPr>
        <w:lastRenderedPageBreak/>
        <w:t>【已整合】</w:t>
      </w:r>
      <w:r w:rsidR="008B7D7C" w:rsidRPr="00A5557A">
        <w:rPr>
          <w:rFonts w:ascii="微軟正黑體" w:hAnsi="微軟正黑體" w:hint="eastAsia"/>
        </w:rPr>
        <w:t>後台</w:t>
      </w:r>
      <w:r w:rsidR="00705876" w:rsidRPr="00A5557A">
        <w:rPr>
          <w:rFonts w:ascii="微軟正黑體" w:hAnsi="微軟正黑體" w:hint="eastAsia"/>
        </w:rPr>
        <w:t>網站</w:t>
      </w:r>
      <w:r w:rsidR="008B7D7C" w:rsidRPr="00A5557A">
        <w:rPr>
          <w:rFonts w:ascii="微軟正黑體" w:hAnsi="微軟正黑體" w:hint="eastAsia"/>
        </w:rPr>
        <w:t>（GRIN）頁面</w:t>
      </w:r>
      <w:r w:rsidR="00705876" w:rsidRPr="00A5557A">
        <w:rPr>
          <w:rFonts w:ascii="微軟正黑體" w:hAnsi="微軟正黑體" w:hint="eastAsia"/>
        </w:rPr>
        <w:t>列</w:t>
      </w:r>
      <w:r w:rsidR="008B7D7C" w:rsidRPr="00A5557A">
        <w:rPr>
          <w:rFonts w:ascii="微軟正黑體" w:hAnsi="微軟正黑體" w:hint="eastAsia"/>
        </w:rPr>
        <w:t>表</w:t>
      </w:r>
      <w:bookmarkEnd w:id="47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256"/>
        <w:gridCol w:w="2416"/>
        <w:gridCol w:w="2937"/>
        <w:gridCol w:w="616"/>
      </w:tblGrid>
      <w:tr w:rsidR="004A286D" w:rsidRPr="00A5557A" w:rsidTr="004A286D">
        <w:tc>
          <w:tcPr>
            <w:tcW w:w="0" w:type="auto"/>
            <w:shd w:val="clear" w:color="auto" w:fill="404040" w:themeFill="text1" w:themeFillTint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附檔</w:t>
            </w: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8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add_rpt.aspx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水晶報表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0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askPage.aspx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問卷調查相關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9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錯誤導向處理頁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6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grin_index.aspx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  <w:shd w:val="clear" w:color="auto" w:fill="FBFBFB"/>
              </w:rPr>
              <w:t>後台首頁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5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grin_index01.aspx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登入頁面（加載）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70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grin_index02.aspx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登入成功頁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0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grin_item01_Email.aspx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登錄完成通知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新增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grin_item01_Tot.aspx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新增修改查詢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1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加保作業-查詢作業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3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6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grin_item03_exer01_apyn.aspx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加保申請簽核檔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8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grin_item03_exer01_apyn2.aspx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核保人員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5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grin_item03_exer01_polno.aspx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投保人｜投保險種資料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3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加保作業-簽核作業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7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grin_item03_exer012_1.aspx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加保【簽核｜轉核】作業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SP.STP_GR_ADD_CHECK_01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SP.STP_GR_SAVE_ADDM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2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grin_item03_exer012_12.aspx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投保險種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SP.STP_GR_INS_ADDD_TEMP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7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grin_item03_exer012_13.aspx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基本資料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簽核作業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退保作業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71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grin_item03_exer021.aspx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？？？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9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grin_item03_exer022.aspx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退保作業</w:t>
            </w:r>
            <w:r w:rsidRPr="00A5557A">
              <w:rPr>
                <w:rFonts w:ascii="微軟正黑體" w:hAnsi="微軟正黑體" w:hint="eastAsia"/>
                <w:sz w:val="20"/>
              </w:rPr>
              <w:t>-</w:t>
            </w:r>
            <w:r w:rsidRPr="00A5557A">
              <w:rPr>
                <w:rFonts w:ascii="微軟正黑體" w:hAnsi="微軟正黑體"/>
                <w:sz w:val="20"/>
              </w:rPr>
              <w:t>查詢作業</w:t>
            </w:r>
            <w:r w:rsidRPr="00A5557A">
              <w:rPr>
                <w:rFonts w:ascii="微軟正黑體" w:hAnsi="微軟正黑體" w:hint="eastAsia"/>
                <w:sz w:val="20"/>
              </w:rPr>
              <w:t>資料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50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grin_item03_exer022_detail.aspx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退保作業</w:t>
            </w:r>
            <w:r w:rsidRPr="00A5557A">
              <w:rPr>
                <w:rFonts w:ascii="微軟正黑體" w:hAnsi="微軟正黑體" w:hint="eastAsia"/>
                <w:sz w:val="20"/>
              </w:rPr>
              <w:t>-詳細資料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8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grin_item03_exer0221.aspx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退保【簽核｜轉核】作業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SP.STP_GR_SAVE_CANCEL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6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grin_left.aspx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左方-選單區（加載）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8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grin_main.aspx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核保作業首頁（加載）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SP.STP_GR_GET_VALUES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5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grin_set.aspx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代理設定作業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7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grin_top.aspx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上方-選單區（加載）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團保人員建檔作業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i5_1_in1.aspx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主管設定作業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SP.STP_GR_GET_VALUES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2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Log_Query.aspx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帳號歷程查詢（New）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4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pquery.aspx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問題件查詢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3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recdetail.aspx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拒保明細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4A286D" w:rsidRPr="00A5557A" w:rsidTr="004A286D">
        <w:tc>
          <w:tcPr>
            <w:tcW w:w="0" w:type="auto"/>
            <w:vAlign w:val="center"/>
          </w:tcPr>
          <w:p w:rsidR="004A286D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9" w:history="1">
              <w:r w:rsidR="004A286D" w:rsidRPr="00A5557A">
                <w:rPr>
                  <w:rStyle w:val="aa"/>
                  <w:rFonts w:ascii="微軟正黑體" w:hAnsi="微軟正黑體"/>
                  <w:sz w:val="20"/>
                </w:rPr>
                <w:t>tryPage.aspx</w:t>
              </w:r>
            </w:hyperlink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密碼通知函發送狀況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  <w:tc>
          <w:tcPr>
            <w:tcW w:w="0" w:type="auto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</w:tbl>
    <w:p w:rsidR="00FE3A0F" w:rsidRPr="00A5557A" w:rsidRDefault="00FE3A0F" w:rsidP="00A5557A">
      <w:pPr>
        <w:snapToGrid w:val="0"/>
        <w:spacing w:line="240" w:lineRule="auto"/>
        <w:rPr>
          <w:rFonts w:ascii="微軟正黑體" w:hAnsi="微軟正黑體"/>
        </w:rPr>
      </w:pPr>
    </w:p>
    <w:p w:rsidR="004A286D" w:rsidRPr="00A5557A" w:rsidRDefault="004A286D" w:rsidP="00A5557A">
      <w:pPr>
        <w:snapToGrid w:val="0"/>
        <w:spacing w:line="240" w:lineRule="auto"/>
        <w:rPr>
          <w:rFonts w:ascii="微軟正黑體" w:hAnsi="微軟正黑體"/>
        </w:rPr>
      </w:pPr>
    </w:p>
    <w:p w:rsidR="004A286D" w:rsidRPr="00A5557A" w:rsidRDefault="004A286D" w:rsidP="00A5557A">
      <w:pPr>
        <w:snapToGrid w:val="0"/>
        <w:spacing w:line="240" w:lineRule="auto"/>
        <w:rPr>
          <w:rFonts w:ascii="微軟正黑體" w:hAnsi="微軟正黑體"/>
        </w:rPr>
      </w:pPr>
    </w:p>
    <w:p w:rsidR="00784090" w:rsidRPr="00A5557A" w:rsidRDefault="00784090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A4517" w:rsidRPr="00A5557A" w:rsidRDefault="008A4517" w:rsidP="00A5557A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</w:rPr>
      </w:pPr>
      <w:bookmarkStart w:id="48" w:name="_Toc127290638"/>
      <w:bookmarkStart w:id="49" w:name="_Toc129191681"/>
      <w:r w:rsidRPr="00A5557A">
        <w:rPr>
          <w:rFonts w:ascii="微軟正黑體" w:hAnsi="微軟正黑體" w:hint="eastAsia"/>
        </w:rPr>
        <w:lastRenderedPageBreak/>
        <w:t>後台功能作業｜</w:t>
      </w:r>
      <w:r w:rsidRPr="00A5557A">
        <w:rPr>
          <w:rFonts w:ascii="微軟正黑體" w:hAnsi="微軟正黑體"/>
        </w:rPr>
        <w:t>Stored</w:t>
      </w:r>
      <w:r w:rsidRPr="00A5557A">
        <w:rPr>
          <w:rFonts w:ascii="微軟正黑體" w:hAnsi="微軟正黑體" w:hint="eastAsia"/>
        </w:rPr>
        <w:t xml:space="preserve"> </w:t>
      </w:r>
      <w:r w:rsidRPr="00A5557A">
        <w:rPr>
          <w:rFonts w:ascii="微軟正黑體" w:hAnsi="微軟正黑體"/>
        </w:rPr>
        <w:t>Procedure</w:t>
      </w:r>
      <w:r w:rsidRPr="00A5557A">
        <w:rPr>
          <w:rFonts w:ascii="微軟正黑體" w:hAnsi="微軟正黑體" w:hint="eastAsia"/>
        </w:rPr>
        <w:t>｜API｜User回覆整合</w:t>
      </w:r>
      <w:bookmarkEnd w:id="48"/>
      <w:bookmarkEnd w:id="49"/>
    </w:p>
    <w:p w:rsidR="003D56BD" w:rsidRPr="00A5557A" w:rsidRDefault="003D56B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※所有後台之勞保薪資皆改為職保薪資(同前台修改用詞)</w:t>
      </w:r>
    </w:p>
    <w:p w:rsidR="003D56BD" w:rsidRPr="00A5557A" w:rsidRDefault="003D56B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※</w:t>
      </w:r>
      <w:r w:rsidRPr="00A5557A">
        <w:rPr>
          <w:rFonts w:ascii="微軟正黑體" w:hAnsi="微軟正黑體" w:hint="eastAsia"/>
          <w:sz w:val="20"/>
        </w:rPr>
        <w:t>拒保調整為婉拒承保</w:t>
      </w:r>
    </w:p>
    <w:p w:rsidR="003D56BD" w:rsidRPr="00A5557A" w:rsidRDefault="003D56BD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78"/>
        <w:gridCol w:w="2861"/>
        <w:gridCol w:w="3478"/>
      </w:tblGrid>
      <w:tr w:rsidR="001B5BD8" w:rsidRPr="00A5557A" w:rsidTr="004A286D">
        <w:trPr>
          <w:trHeight w:val="58"/>
        </w:trPr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1B5BD8" w:rsidRPr="00A5557A" w:rsidRDefault="004A286D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t>作業分類名稱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1B5BD8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1B5BD8" w:rsidRPr="00A5557A" w:rsidRDefault="001B5BD8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1B5BD8" w:rsidRPr="00A5557A" w:rsidRDefault="001B5BD8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4A286D" w:rsidRPr="00A5557A" w:rsidTr="004A286D">
        <w:trPr>
          <w:trHeight w:val="58"/>
        </w:trPr>
        <w:tc>
          <w:tcPr>
            <w:tcW w:w="0" w:type="auto"/>
            <w:gridSpan w:val="3"/>
            <w:shd w:val="clear" w:color="auto" w:fill="31849B" w:themeFill="accent5" w:themeFillShade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t>客戶登錄維護作業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新增修改查詢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新增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grin_item01_Tot.aspx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新增修改查詢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保單新增作業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保單修改作業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密碼重設作業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保單查詢作業</w:t>
            </w:r>
          </w:p>
        </w:tc>
      </w:tr>
      <w:tr w:rsidR="004A286D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1B5BD8" w:rsidRPr="00A5557A" w:rsidRDefault="001B5BD8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1B5BD8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此功能已廢除未使用，刪除。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登錄完成通知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0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grin_item01_Email.aspx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登錄完成通知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登錄完成通知</w:t>
            </w:r>
          </w:p>
        </w:tc>
      </w:tr>
      <w:tr w:rsidR="007E2EDA" w:rsidRPr="00A5557A" w:rsidTr="00C873EA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4F2571" w:rsidRPr="00A5557A" w:rsidRDefault="004F2571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4F2571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此功能已廢除未使用，刪除。</w:t>
            </w:r>
          </w:p>
        </w:tc>
      </w:tr>
      <w:tr w:rsidR="00C873EA" w:rsidRPr="00A5557A" w:rsidTr="00C873EA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3E1E" w:rsidRPr="00A5557A" w:rsidRDefault="00C83E1E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3E1E" w:rsidRPr="00A5557A" w:rsidRDefault="00C83E1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124CE8" w:rsidRPr="00A5557A" w:rsidRDefault="00124CE8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2F37AE" w:rsidRPr="00A5557A" w:rsidRDefault="002F37A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C873EA" w:rsidRPr="00A5557A" w:rsidTr="00C873EA">
        <w:trPr>
          <w:trHeight w:val="58"/>
        </w:trPr>
        <w:tc>
          <w:tcPr>
            <w:tcW w:w="0" w:type="auto"/>
            <w:gridSpan w:val="3"/>
            <w:tcBorders>
              <w:top w:val="nil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lastRenderedPageBreak/>
              <w:t>作業分類名稱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4A286D" w:rsidRPr="00A5557A" w:rsidTr="00D7301B">
        <w:trPr>
          <w:trHeight w:val="58"/>
        </w:trPr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31849B" w:themeFill="accent5" w:themeFillShade="BF"/>
            <w:vAlign w:val="center"/>
          </w:tcPr>
          <w:p w:rsidR="004A286D" w:rsidRPr="00A5557A" w:rsidRDefault="004A286D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t>團保人員維護作業</w:t>
            </w:r>
          </w:p>
        </w:tc>
      </w:tr>
      <w:tr w:rsidR="00D7301B" w:rsidRPr="00A5557A" w:rsidTr="00D7301B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D7301B" w:rsidRPr="00A5557A" w:rsidRDefault="00D7301B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主管設定作業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6.8pt" o:ole="">
                  <v:imagedata r:id="rId8" o:title=""/>
                </v:shape>
                <o:OLEObject Type="Embed" ProgID="Acrobat.Document.DC" ShapeID="_x0000_i1025" DrawAspect="Icon" ObjectID="_1739804454" r:id="rId9"/>
              </w:object>
            </w: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26" type="#_x0000_t75" style="width:76.2pt;height:46.8pt" o:ole="">
                  <v:imagedata r:id="rId10" o:title=""/>
                </v:shape>
                <o:OLEObject Type="Embed" ProgID="Acrobat.Document.DC" ShapeID="_x0000_i1026" DrawAspect="Icon" ObjectID="_1739804455" r:id="rId11"/>
              </w:object>
            </w: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27" type="#_x0000_t75" style="width:76.2pt;height:46.8pt" o:ole="">
                  <v:imagedata r:id="rId12" o:title=""/>
                </v:shape>
                <o:OLEObject Type="Embed" ProgID="Acrobat.Document.DC" ShapeID="_x0000_i1027" DrawAspect="Icon" ObjectID="_1739804456" r:id="rId13"/>
              </w:object>
            </w: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28" type="#_x0000_t75" style="width:76.2pt;height:46.8pt" o:ole="">
                  <v:imagedata r:id="rId14" o:title=""/>
                </v:shape>
                <o:OLEObject Type="Embed" ProgID="Acrobat.Document.DC" ShapeID="_x0000_i1028" DrawAspect="Icon" ObjectID="_1739804457" r:id="rId15"/>
              </w:object>
            </w:r>
          </w:p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0"/>
              </w:rPr>
              <w:t>要補代理人簽核設定作業的pdf檔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團保人員建檔作業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i5_1_in1.aspx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主管設定作業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SP.STP_GR_GET_VALUES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團保人員建檔作業</w:t>
            </w:r>
          </w:p>
          <w:p w:rsidR="00E47D2C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團保人員查詢作業</w:t>
            </w:r>
          </w:p>
          <w:p w:rsidR="00E47D2C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團保人員修改作業</w:t>
            </w:r>
          </w:p>
          <w:p w:rsidR="00E47D2C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職階設定作業</w:t>
            </w:r>
          </w:p>
          <w:p w:rsidR="00E47D2C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職階查詢作業</w:t>
            </w:r>
          </w:p>
          <w:p w:rsidR="00E47D2C" w:rsidRPr="00A5557A" w:rsidRDefault="00E47D2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職階更新作業</w:t>
            </w:r>
          </w:p>
        </w:tc>
      </w:tr>
      <w:tr w:rsidR="004A286D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4F2571" w:rsidRPr="00A5557A" w:rsidRDefault="004F2571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4F2571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轉adp系統權限與角色，及授權表設定</w:t>
            </w:r>
          </w:p>
          <w:p w:rsidR="00756994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１、團保人員建檔作業→功能描述，有注意事項，</w:t>
            </w:r>
            <w:hyperlink w:anchor="_功能描述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756994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２、職階查詢修改作業→資料說明，有注意事項，</w:t>
            </w:r>
            <w:hyperlink w:anchor="_資料說明_4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972DF6" w:rsidRPr="00A5557A" w:rsidRDefault="00972DF6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３、代理人簽核設定作業→功能描述，有注意事項，</w:t>
            </w:r>
            <w:hyperlink w:anchor="_功能描述_7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帳號歷程查詢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E55B79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29" type="#_x0000_t75" style="width:76.2pt;height:46.8pt" o:ole="">
                  <v:imagedata r:id="rId16" o:title=""/>
                </v:shape>
                <o:OLEObject Type="Embed" ProgID="Acrobat.Document.DC" ShapeID="_x0000_i1029" DrawAspect="Icon" ObjectID="_1739804458" r:id="rId17"/>
              </w:object>
            </w: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30" type="#_x0000_t75" style="width:76.2pt;height:46.8pt" o:ole="">
                  <v:imagedata r:id="rId18" o:title=""/>
                </v:shape>
                <o:OLEObject Type="Embed" ProgID="Acrobat.Document.DC" ShapeID="_x0000_i1030" DrawAspect="Icon" ObjectID="_1739804459" r:id="rId19"/>
              </w:object>
            </w:r>
            <w:r w:rsidR="00E55B79"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31" type="#_x0000_t75" style="width:76.2pt;height:46.8pt" o:ole="">
                  <v:imagedata r:id="rId20" o:title=""/>
                </v:shape>
                <o:OLEObject Type="Embed" ProgID="Acrobat.Document.DC" ShapeID="_x0000_i1031" DrawAspect="Icon" ObjectID="_1739804460" r:id="rId21"/>
              </w:objec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2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Log_Query.aspx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帳號歷程查詢（New）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4F2571" w:rsidRPr="00A5557A" w:rsidRDefault="004F2571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4F2571" w:rsidRPr="00A5557A" w:rsidRDefault="00972DF6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保留客戶登入查詢</w:t>
            </w:r>
          </w:p>
          <w:p w:rsidR="00972DF6" w:rsidRPr="00A5557A" w:rsidRDefault="00972DF6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1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0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askPage.aspx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問卷調查相關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F2571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4F2571" w:rsidRPr="00A5557A" w:rsidRDefault="004F2571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4F2571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重新審閱設計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9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tryPage.aspx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密碼通知函發送狀況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SP.STP_GR_NEW_MANAGER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</w:tr>
      <w:tr w:rsidR="004A286D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EC6EC9" w:rsidRPr="00A5557A" w:rsidRDefault="00EC6EC9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EC6EC9" w:rsidRPr="00A5557A" w:rsidRDefault="00EC6EC9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gridSpan w:val="3"/>
            <w:tcBorders>
              <w:top w:val="nil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lastRenderedPageBreak/>
              <w:t>作業分類名稱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gridSpan w:val="3"/>
            <w:shd w:val="clear" w:color="auto" w:fill="31849B" w:themeFill="accent5" w:themeFillShade="BF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t>簽核作業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加保作業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3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加保作業-簽核作業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核保作業於adp系統查詢</w:t>
            </w:r>
          </w:p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2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1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加保作業-查詢作業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3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0D3C21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核保作業轉入adp系統，</w:t>
            </w:r>
          </w:p>
          <w:p w:rsidR="000D3C21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如客戶查詢網頁異動(含被保險人保障內容)情形??承辦人員如何查詢；</w:t>
            </w:r>
          </w:p>
          <w:p w:rsidR="007E2EDA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現行僅當時核保人員可查詢，應為所有核保人員皆可查詢。</w:t>
            </w:r>
          </w:p>
          <w:p w:rsidR="00866364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１、批次查詢作業</w:t>
            </w:r>
            <w:r w:rsidR="00BA7FE2" w:rsidRPr="00A5557A">
              <w:rPr>
                <w:rFonts w:ascii="微軟正黑體" w:hAnsi="微軟正黑體" w:hint="eastAsia"/>
                <w:sz w:val="20"/>
              </w:rPr>
              <w:t>，</w:t>
            </w:r>
            <w:r w:rsidRPr="00A5557A">
              <w:rPr>
                <w:rFonts w:ascii="微軟正黑體" w:hAnsi="微軟正黑體" w:hint="eastAsia"/>
                <w:sz w:val="20"/>
              </w:rPr>
              <w:t>有注意事項，</w:t>
            </w:r>
            <w:hyperlink w:anchor="_畫面顯示_41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退保作業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簽核作業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退保作業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同1-10</w:t>
            </w:r>
          </w:p>
          <w:p w:rsidR="000D3C21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※當查詢加保或退保時，該筆只有當時的核保人員才查詢得到。</w:t>
            </w:r>
          </w:p>
          <w:p w:rsidR="00AD6412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（現有的承辦無法查詢）</w:t>
            </w:r>
          </w:p>
          <w:p w:rsidR="00AD6412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１、簽核作業→功能描述，有注意事項，</w:t>
            </w:r>
            <w:hyperlink w:anchor="_功能描述_3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AD6412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２、查詢作業→功能描述，有注意事項，</w:t>
            </w:r>
            <w:hyperlink w:anchor="_功能描述_4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9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grin_item03_exer022.aspx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退保作業</w:t>
            </w:r>
            <w:r w:rsidRPr="00A5557A">
              <w:rPr>
                <w:rFonts w:ascii="微軟正黑體" w:hAnsi="微軟正黑體" w:hint="eastAsia"/>
                <w:sz w:val="20"/>
              </w:rPr>
              <w:t>-</w:t>
            </w:r>
            <w:r w:rsidRPr="00A5557A">
              <w:rPr>
                <w:rFonts w:ascii="微軟正黑體" w:hAnsi="微軟正黑體"/>
                <w:sz w:val="20"/>
              </w:rPr>
              <w:t>查詢作業</w:t>
            </w:r>
            <w:r w:rsidRPr="00A5557A">
              <w:rPr>
                <w:rFonts w:ascii="微軟正黑體" w:hAnsi="微軟正黑體" w:hint="eastAsia"/>
                <w:sz w:val="20"/>
              </w:rPr>
              <w:t>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於adp系統查詢，與1-10合併考量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50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grin_item03_exer022_detail.aspx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/>
                <w:sz w:val="20"/>
              </w:rPr>
              <w:t>退保作業</w:t>
            </w:r>
            <w:r w:rsidRPr="00A5557A">
              <w:rPr>
                <w:rFonts w:ascii="微軟正黑體" w:hAnsi="微軟正黑體" w:hint="eastAsia"/>
                <w:sz w:val="20"/>
              </w:rPr>
              <w:t>-詳細資料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於adp系統查詢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124CE8" w:rsidRPr="00A5557A" w:rsidRDefault="00124CE8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3E1E" w:rsidRPr="00A5557A" w:rsidRDefault="00C83E1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gridSpan w:val="3"/>
            <w:tcBorders>
              <w:top w:val="nil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lastRenderedPageBreak/>
              <w:t>作業分類名稱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gridSpan w:val="3"/>
            <w:shd w:val="clear" w:color="auto" w:fill="31849B" w:themeFill="accent5" w:themeFillShade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jc w:val="center"/>
              <w:rPr>
                <w:rFonts w:ascii="微軟正黑體" w:hAnsi="微軟正黑體"/>
                <w:b/>
                <w:color w:val="FFFFFF" w:themeColor="background1"/>
                <w:sz w:val="28"/>
                <w:szCs w:val="28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 w:val="28"/>
                <w:szCs w:val="28"/>
              </w:rPr>
              <w:t>簽核作業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代理設定作業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5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grin_set.aspx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代理設定作業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SP.STP_GRIN_03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56994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轉adp系統代理人作業</w:t>
            </w:r>
          </w:p>
          <w:p w:rsidR="007E2EDA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※代理人設定是否可在ADP系統設定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核保作業首頁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8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grin_main.aspx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核保作業首頁（加載）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SP.STP_GR_GET_VALUES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轉adp系統契變審核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後台首頁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6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grin_index.aspx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  <w:shd w:val="clear" w:color="auto" w:fill="FBFBFB"/>
              </w:rPr>
              <w:t>後台首頁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  <w:shd w:val="clear" w:color="auto" w:fill="FBFBFB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5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grin_index01.aspx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登入頁面（加載）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SP.STP_GRIN_01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頁面共用框架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32" type="#_x0000_t75" style="width:76.2pt;height:46.8pt" o:ole="">
                  <v:imagedata r:id="rId22" o:title=""/>
                </v:shape>
                <o:OLEObject Type="Embed" ProgID="Acrobat.Document.DC" ShapeID="_x0000_i1032" DrawAspect="Icon" ObjectID="_1739804461" r:id="rId23"/>
              </w:objec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70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grin_index02.aspx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登入成功頁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BA7FE2" w:rsidRPr="00A5557A" w:rsidRDefault="00BA7FE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盤點</w:t>
            </w:r>
            <w:r w:rsidR="00866364" w:rsidRPr="00A5557A">
              <w:rPr>
                <w:rFonts w:ascii="微軟正黑體" w:hAnsi="微軟正黑體" w:hint="eastAsia"/>
                <w:sz w:val="20"/>
              </w:rPr>
              <w:t>左側選單功能後調整畫面。</w:t>
            </w:r>
          </w:p>
          <w:p w:rsidR="007E2EDA" w:rsidRPr="00A5557A" w:rsidRDefault="0086636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核保作業轉入adp系統執行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6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grin_left.aspx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左方-選單區（加載）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依盤點作業調整</w:t>
            </w:r>
          </w:p>
          <w:p w:rsidR="00AD6412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5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702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7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grin_top.aspx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上方-選單區（加載）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shd w:val="clear" w:color="auto" w:fill="F5F5F5"/>
            <w:vAlign w:val="center"/>
          </w:tcPr>
          <w:p w:rsidR="007E2EDA" w:rsidRPr="00A5557A" w:rsidRDefault="0075699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6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2F37AE" w:rsidRPr="00A5557A" w:rsidRDefault="002F37A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C873EA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共用頁面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6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grin_item03_exer01_apyn.aspx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加保申請簽核檔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核保簽核狀況於adp系統查詢</w:t>
            </w:r>
          </w:p>
          <w:p w:rsidR="00282424" w:rsidRPr="00A5557A" w:rsidRDefault="0028242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１、畫面顯示有注意事項，</w:t>
            </w:r>
            <w:hyperlink w:anchor="_畫面顯示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8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grin_item03_exer01_apyn2.aspx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核保狀況得於adp系統查詢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5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grin_item03_exer01_polno.aspx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投保人｜投保險種資料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保戶網頁輸入資料查詢，可整併於1-10</w:t>
            </w:r>
          </w:p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１、資料說明有注意事項，</w:t>
            </w:r>
            <w:hyperlink w:anchor="_資料說明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7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grin_item03_exer012_1.aspx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加保【簽核｜轉核】作業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SP.STP_GR_ADD_CHECK_01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SP.STP_GR_SAVE_ADDM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核保作業於adp系統執行，需確認原因狀況於前台如何呈現</w:t>
            </w:r>
          </w:p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１、功能描述與資料說明中有注意事項，</w:t>
            </w:r>
            <w:hyperlink w:anchor="_功能描述與資料說明_1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2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grin_item03_exer012_12.aspx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投保險種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SP.STP_GR_INS_ADDD_TEMP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於adp系統查詢投保內容及核保狀況，欄位</w:t>
            </w:r>
            <w:r w:rsidRPr="00A5557A">
              <w:rPr>
                <w:rFonts w:ascii="微軟正黑體" w:hAnsi="微軟正黑體" w:hint="eastAsia"/>
                <w:sz w:val="20"/>
                <w:highlight w:val="yellow"/>
              </w:rPr>
              <w:t>狀態</w:t>
            </w:r>
            <w:r w:rsidRPr="00A5557A">
              <w:rPr>
                <w:rFonts w:ascii="微軟正黑體" w:hAnsi="微軟正黑體" w:hint="eastAsia"/>
                <w:sz w:val="20"/>
              </w:rPr>
              <w:t>如何於前台呈現</w:t>
            </w:r>
          </w:p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※險種排序依險種等級的險種顯示排序</w:t>
            </w:r>
          </w:p>
          <w:p w:rsidR="004926D0" w:rsidRPr="00A5557A" w:rsidRDefault="004926D0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１、資料說明有注意事項，</w:t>
            </w:r>
            <w:hyperlink w:anchor="_資料說明_1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7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grin_item03_exer012_13.aspx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 w:hint="eastAsia"/>
                <w:sz w:val="20"/>
              </w:rPr>
              <w:t>基本資料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與1-10整併</w:t>
            </w:r>
          </w:p>
        </w:tc>
      </w:tr>
      <w:tr w:rsidR="005C606C" w:rsidRPr="00A5557A" w:rsidTr="005128DD">
        <w:trPr>
          <w:trHeight w:val="58"/>
        </w:trPr>
        <w:tc>
          <w:tcPr>
            <w:tcW w:w="0" w:type="auto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2F37AE" w:rsidRPr="00A5557A" w:rsidRDefault="002F37A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2F37AE" w:rsidRPr="00A5557A" w:rsidRDefault="002F37AE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5C606C" w:rsidRPr="00A5557A" w:rsidTr="005128DD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lastRenderedPageBreak/>
              <w:t>頁面代碼</w:t>
            </w:r>
          </w:p>
        </w:tc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A5557A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</w:tr>
      <w:tr w:rsidR="005C606C" w:rsidRPr="00A5557A" w:rsidTr="005128DD">
        <w:trPr>
          <w:trHeight w:val="58"/>
        </w:trPr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vMerge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5C606C" w:rsidRPr="00A5557A" w:rsidTr="005128D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5C606C" w:rsidRPr="00A5557A" w:rsidRDefault="005C606C" w:rsidP="00A5557A">
            <w:pPr>
              <w:snapToGrid w:val="0"/>
              <w:spacing w:line="240" w:lineRule="auto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共用頁面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E55B79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  <w:r w:rsidRPr="00A5557A">
              <w:rPr>
                <w:rFonts w:ascii="微軟正黑體" w:hAnsi="微軟正黑體"/>
                <w:b/>
                <w:color w:val="FFFFFF" w:themeColor="background1"/>
                <w:sz w:val="20"/>
              </w:rPr>
              <w:object w:dxaOrig="1520" w:dyaOrig="937">
                <v:shape id="_x0000_i1033" type="#_x0000_t75" style="width:76.2pt;height:46.8pt" o:ole="">
                  <v:imagedata r:id="rId24" o:title=""/>
                </v:shape>
                <o:OLEObject Type="Embed" ProgID="Acrobat.Document.DC" ShapeID="_x0000_i1033" DrawAspect="Icon" ObjectID="_1739804462" r:id="rId25"/>
              </w:objec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8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grin_item03_exer0221.aspx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退保【簽核｜轉核】作業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</w:t>
            </w:r>
            <w:r w:rsidRPr="00A5557A">
              <w:rPr>
                <w:rFonts w:ascii="微軟正黑體" w:hAnsi="微軟正黑體" w:cs="細明體" w:hint="eastAsia"/>
                <w:sz w:val="20"/>
              </w:rPr>
              <w:t>2</w:t>
            </w:r>
          </w:p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SP.STP_GR_SAVE_CANCEL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AD6412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於adp系統查詢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4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pquery.aspx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問題件查詢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cs="細明體"/>
                <w:sz w:val="20"/>
              </w:rPr>
              <w:t>SP.STP_GRIN_02</w:t>
            </w: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972DF6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8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3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recdetail.aspx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拒保明細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C873E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282424" w:rsidRPr="00A5557A" w:rsidRDefault="00282424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※婉拒承保明細，在哪裡？？</w:t>
            </w:r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１、功能描述有注意事項，</w:t>
            </w:r>
            <w:hyperlink w:anchor="_功能描述_9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C873EA" w:rsidRPr="00A5557A" w:rsidRDefault="00C873E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２、資料說明有注意事項，</w:t>
            </w:r>
            <w:hyperlink w:anchor="_資料說明_5" w:history="1">
              <w:r w:rsidRPr="00A5557A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自動轉跳頁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9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錯誤導向處理頁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861F8A" w:rsidRPr="00A5557A" w:rsidTr="00C83E1E">
        <w:trPr>
          <w:trHeight w:val="58"/>
        </w:trPr>
        <w:tc>
          <w:tcPr>
            <w:tcW w:w="0" w:type="auto"/>
            <w:tcBorders>
              <w:righ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A5557A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無法分類（待IT、User確認）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A5CDA3"/>
            <w:vAlign w:val="center"/>
          </w:tcPr>
          <w:p w:rsidR="00861F8A" w:rsidRPr="00A5557A" w:rsidRDefault="00861F8A" w:rsidP="00A5557A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8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add_rpt.aspx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水晶報表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 w:val="restart"/>
            <w:shd w:val="clear" w:color="auto" w:fill="D5E8D4"/>
            <w:vAlign w:val="center"/>
          </w:tcPr>
          <w:p w:rsidR="007E2EDA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71" w:history="1">
              <w:r w:rsidR="007E2EDA" w:rsidRPr="00A5557A">
                <w:rPr>
                  <w:rStyle w:val="aa"/>
                  <w:rFonts w:ascii="微軟正黑體" w:hAnsi="微軟正黑體"/>
                  <w:sz w:val="20"/>
                </w:rPr>
                <w:t>grin_item03_exer021.aspx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  <w:r w:rsidRPr="00A5557A">
              <w:rPr>
                <w:rFonts w:ascii="微軟正黑體" w:hAnsi="微軟正黑體" w:hint="eastAsia"/>
                <w:sz w:val="20"/>
              </w:rPr>
              <w:t>？？？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7E2EDA">
        <w:trPr>
          <w:trHeight w:val="58"/>
        </w:trPr>
        <w:tc>
          <w:tcPr>
            <w:tcW w:w="0" w:type="auto"/>
            <w:vMerge/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  <w:tr w:rsidR="007E2EDA" w:rsidRPr="00A5557A" w:rsidTr="004A286D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5E8D4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7E2EDA" w:rsidRPr="00A5557A" w:rsidRDefault="007E2EDA" w:rsidP="00A5557A">
            <w:pPr>
              <w:snapToGrid w:val="0"/>
              <w:spacing w:line="240" w:lineRule="auto"/>
              <w:rPr>
                <w:rFonts w:ascii="微軟正黑體" w:hAnsi="微軟正黑體"/>
                <w:sz w:val="20"/>
              </w:rPr>
            </w:pPr>
          </w:p>
        </w:tc>
      </w:tr>
    </w:tbl>
    <w:p w:rsidR="002B46D0" w:rsidRPr="00A5557A" w:rsidRDefault="002B46D0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EC6EC9" w:rsidRPr="00A5557A" w:rsidRDefault="00EC6EC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8A4517" w:rsidRPr="00A5557A" w:rsidRDefault="008A451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8A4517" w:rsidRPr="00A5557A" w:rsidRDefault="008A451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FE3A0F" w:rsidRPr="00A5557A" w:rsidRDefault="008F60A6" w:rsidP="00A5557A">
      <w:pPr>
        <w:pStyle w:val="10"/>
        <w:numPr>
          <w:ilvl w:val="0"/>
          <w:numId w:val="12"/>
        </w:numPr>
        <w:spacing w:before="0" w:after="0"/>
      </w:pPr>
      <w:bookmarkStart w:id="50" w:name="_Toc129191682"/>
      <w:r w:rsidRPr="00A5557A">
        <w:rPr>
          <w:rFonts w:hint="eastAsia"/>
        </w:rPr>
        <w:lastRenderedPageBreak/>
        <w:t>後台</w:t>
      </w:r>
      <w:r w:rsidR="00CF1D0A" w:rsidRPr="00A5557A">
        <w:rPr>
          <w:rFonts w:hint="eastAsia"/>
        </w:rPr>
        <w:t>網站（</w:t>
      </w:r>
      <w:r w:rsidRPr="00A5557A">
        <w:t>GRIN</w:t>
      </w:r>
      <w:r w:rsidR="00CF1D0A" w:rsidRPr="00A5557A">
        <w:rPr>
          <w:rFonts w:hint="eastAsia"/>
        </w:rPr>
        <w:t>）頁面說明</w:t>
      </w:r>
      <w:bookmarkEnd w:id="50"/>
    </w:p>
    <w:p w:rsidR="00176C28" w:rsidRPr="00A5557A" w:rsidRDefault="006E2743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51" w:name="_Toc129191683"/>
      <w:r w:rsidRPr="00A5557A">
        <w:rPr>
          <w:rFonts w:ascii="微軟正黑體" w:hAnsi="微軟正黑體" w:hint="eastAsia"/>
        </w:rPr>
        <w:t>水晶報表</w:t>
      </w:r>
      <w:r w:rsidR="00176C28" w:rsidRPr="00A5557A">
        <w:rPr>
          <w:rFonts w:ascii="微軟正黑體" w:hAnsi="微軟正黑體" w:hint="eastAsia"/>
        </w:rPr>
        <w:t>（add_rpt.aspx）</w:t>
      </w:r>
      <w:bookmarkEnd w:id="51"/>
    </w:p>
    <w:p w:rsidR="006E2743" w:rsidRPr="00A5557A" w:rsidRDefault="006E2743" w:rsidP="00A5557A">
      <w:pPr>
        <w:pStyle w:val="3"/>
        <w:spacing w:before="0"/>
      </w:pPr>
      <w:bookmarkStart w:id="52" w:name="_畫面顯示_68"/>
      <w:bookmarkStart w:id="53" w:name="_Toc129191684"/>
      <w:bookmarkEnd w:id="52"/>
      <w:r w:rsidRPr="00A5557A">
        <w:rPr>
          <w:rFonts w:hint="eastAsia"/>
        </w:rPr>
        <w:t>畫面顯示</w:t>
      </w:r>
      <w:bookmarkEnd w:id="53"/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54" w:name="_Toc129191685"/>
      <w:r w:rsidRPr="00A5557A">
        <w:rPr>
          <w:rFonts w:hint="eastAsia"/>
        </w:rPr>
        <w:t>功能描述</w:t>
      </w:r>
      <w:bookmarkEnd w:id="54"/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目前已移除專案</w:t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55" w:name="_Toc129191686"/>
      <w:r w:rsidRPr="00A5557A">
        <w:rPr>
          <w:rFonts w:hint="eastAsia"/>
        </w:rPr>
        <w:t>資料說明</w:t>
      </w:r>
      <w:bookmarkEnd w:id="55"/>
    </w:p>
    <w:p w:rsidR="00176C28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3F0CC6" w:rsidRPr="00A5557A" w:rsidRDefault="003F0CC6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783F02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56" w:name="_Toc129191687"/>
      <w:r w:rsidRPr="00A5557A">
        <w:rPr>
          <w:rFonts w:ascii="微軟正黑體" w:hAnsi="微軟正黑體"/>
        </w:rPr>
        <w:lastRenderedPageBreak/>
        <w:t>問卷調查相關</w:t>
      </w:r>
      <w:r w:rsidR="00176C28" w:rsidRPr="00A5557A">
        <w:rPr>
          <w:rFonts w:ascii="微軟正黑體" w:hAnsi="微軟正黑體" w:hint="eastAsia"/>
        </w:rPr>
        <w:t>（askPage.aspx）</w:t>
      </w:r>
      <w:bookmarkEnd w:id="56"/>
    </w:p>
    <w:p w:rsidR="006E2743" w:rsidRPr="00A5557A" w:rsidRDefault="006E2743" w:rsidP="00A5557A">
      <w:pPr>
        <w:pStyle w:val="3"/>
        <w:spacing w:before="0"/>
      </w:pPr>
      <w:bookmarkStart w:id="57" w:name="_畫面顯示_40"/>
      <w:bookmarkStart w:id="58" w:name="_Toc129191688"/>
      <w:bookmarkEnd w:id="57"/>
      <w:r w:rsidRPr="00A5557A">
        <w:rPr>
          <w:rFonts w:hint="eastAsia"/>
        </w:rPr>
        <w:t>畫面顯示</w:t>
      </w:r>
      <w:bookmarkEnd w:id="58"/>
    </w:p>
    <w:p w:rsidR="007A1E98" w:rsidRPr="00A5557A" w:rsidRDefault="007A1E9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113020" cy="1181100"/>
            <wp:effectExtent l="1905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59" w:name="_Toc129191689"/>
      <w:r w:rsidRPr="00A5557A">
        <w:rPr>
          <w:rFonts w:hint="eastAsia"/>
        </w:rPr>
        <w:lastRenderedPageBreak/>
        <w:t>功能描述</w:t>
      </w:r>
      <w:bookmarkEnd w:id="59"/>
    </w:p>
    <w:p w:rsidR="004B3D5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640580" cy="1409700"/>
            <wp:effectExtent l="19050" t="0" r="762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56"/>
        <w:gridCol w:w="4043"/>
        <w:gridCol w:w="1176"/>
        <w:gridCol w:w="696"/>
      </w:tblGrid>
      <w:tr w:rsidR="00DE5CF7" w:rsidRPr="00A5557A" w:rsidTr="001A1C39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1A1C39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日期區間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7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輸出Excel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可填寫人數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SP.STP_GR_NEW_MANAGER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取得</w:t>
            </w:r>
            <w:r w:rsidRPr="00A5557A">
              <w:rPr>
                <w:rFonts w:ascii="微軟正黑體" w:hAnsi="微軟正黑體" w:cs="細明體"/>
                <w:szCs w:val="24"/>
              </w:rPr>
              <w:t>COUNT1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已填寫人數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SP.STP_GR_NEW_MANAGER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取得</w:t>
            </w:r>
            <w:r w:rsidRPr="00A5557A">
              <w:rPr>
                <w:rFonts w:ascii="微軟正黑體" w:hAnsi="微軟正黑體" w:cs="細明體"/>
                <w:szCs w:val="24"/>
              </w:rPr>
              <w:t>COUNT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未填寫人數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SP.STP_GR_NEW_MANAGER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取得</w:t>
            </w:r>
            <w:r w:rsidRPr="00A5557A">
              <w:rPr>
                <w:rFonts w:ascii="微軟正黑體" w:hAnsi="微軟正黑體" w:cs="細明體"/>
                <w:szCs w:val="24"/>
              </w:rPr>
              <w:t>COUNT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重新整理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Button3_Click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寄送E-Mail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預設：不顯示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當系統日&lt;=</w:t>
            </w:r>
            <w:r w:rsidRPr="00A5557A">
              <w:rPr>
                <w:rFonts w:ascii="微軟正黑體" w:hAnsi="微軟正黑體" w:cs="細明體"/>
                <w:szCs w:val="24"/>
              </w:rPr>
              <w:t>2016/10/28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或系統日&gt;=</w:t>
            </w:r>
            <w:r w:rsidRPr="00A5557A">
              <w:rPr>
                <w:rFonts w:ascii="微軟正黑體" w:hAnsi="微軟正黑體" w:cs="細明體"/>
                <w:szCs w:val="24"/>
              </w:rPr>
              <w:t>2017/01/01</w:t>
            </w:r>
            <w:r w:rsidRPr="00A5557A">
              <w:rPr>
                <w:rFonts w:ascii="微軟正黑體" w:hAnsi="微軟正黑體" w:hint="eastAsia"/>
                <w:szCs w:val="24"/>
              </w:rPr>
              <w:t>；即不顯示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</w:tbl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4B3D56" w:rsidRPr="00A5557A" w:rsidRDefault="004B3D5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60" w:name="_Toc129191690"/>
      <w:r w:rsidRPr="00A5557A">
        <w:rPr>
          <w:rFonts w:hint="eastAsia"/>
        </w:rPr>
        <w:lastRenderedPageBreak/>
        <w:t>資料說明</w:t>
      </w:r>
      <w:bookmarkEnd w:id="60"/>
    </w:p>
    <w:p w:rsidR="004B3D56" w:rsidRPr="00A5557A" w:rsidRDefault="004B3D5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查詢條件</w:t>
      </w:r>
    </w:p>
    <w:p w:rsidR="00176C28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846320" cy="381000"/>
            <wp:effectExtent l="1905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C28" w:rsidRPr="00A5557A" w:rsidRDefault="004B3D5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查詢結果</w:t>
      </w:r>
    </w:p>
    <w:p w:rsidR="004B3D56" w:rsidRPr="00A5557A" w:rsidRDefault="009A5C4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1333500"/>
            <wp:effectExtent l="1905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4B3D56" w:rsidRPr="00A5557A" w:rsidTr="00AD73D9">
        <w:tc>
          <w:tcPr>
            <w:tcW w:w="2486" w:type="dxa"/>
            <w:shd w:val="clear" w:color="auto" w:fill="E2EFD9"/>
            <w:vAlign w:val="center"/>
          </w:tcPr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4B3D56" w:rsidRPr="00A5557A" w:rsidTr="00AD73D9">
        <w:tc>
          <w:tcPr>
            <w:tcW w:w="9431" w:type="dxa"/>
            <w:gridSpan w:val="2"/>
            <w:shd w:val="clear" w:color="auto" w:fill="E2EFD9"/>
            <w:vAlign w:val="center"/>
          </w:tcPr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加保公司密碼變更資料</w:t>
            </w:r>
          </w:p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點擊「輸出Excel」時，呼叫</w:t>
            </w:r>
            <w:r w:rsidR="00CD6407" w:rsidRPr="00A5557A">
              <w:rPr>
                <w:rFonts w:ascii="微軟正黑體" w:hAnsi="微軟正黑體" w:cs="細明體"/>
                <w:color w:val="0000FF"/>
                <w:szCs w:val="24"/>
              </w:rPr>
              <w:t>Button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1_Click</w:t>
            </w:r>
          </w:p>
        </w:tc>
      </w:tr>
      <w:tr w:rsidR="004B3D56" w:rsidRPr="00A5557A" w:rsidTr="00AD73D9">
        <w:tc>
          <w:tcPr>
            <w:tcW w:w="2486" w:type="dxa"/>
            <w:shd w:val="clear" w:color="auto" w:fill="auto"/>
            <w:vAlign w:val="center"/>
          </w:tcPr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程式中無法判定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F0CC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程式中無法判定；</w:t>
            </w:r>
          </w:p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這種方式是將查到的資料</w:t>
            </w:r>
            <w:r w:rsidR="003F0CC6" w:rsidRPr="00A5557A">
              <w:rPr>
                <w:rFonts w:ascii="微軟正黑體" w:hAnsi="微軟正黑體" w:hint="eastAsia"/>
                <w:szCs w:val="24"/>
              </w:rPr>
              <w:t>，</w:t>
            </w:r>
            <w:r w:rsidRPr="00A5557A">
              <w:rPr>
                <w:rFonts w:ascii="微軟正黑體" w:hAnsi="微軟正黑體" w:hint="eastAsia"/>
                <w:szCs w:val="24"/>
              </w:rPr>
              <w:t>綁定</w:t>
            </w:r>
            <w:r w:rsidRPr="00A5557A">
              <w:rPr>
                <w:rFonts w:ascii="微軟正黑體" w:hAnsi="微軟正黑體" w:cs="細明體"/>
                <w:szCs w:val="24"/>
              </w:rPr>
              <w:t>GridView</w:t>
            </w:r>
            <w:r w:rsidRPr="00A5557A">
              <w:rPr>
                <w:rFonts w:ascii="微軟正黑體" w:hAnsi="微軟正黑體" w:hint="eastAsia"/>
                <w:szCs w:val="24"/>
              </w:rPr>
              <w:t>直接匯出成Excel檔</w:t>
            </w:r>
          </w:p>
          <w:p w:rsidR="004B3D56" w:rsidRPr="00A5557A" w:rsidRDefault="004B3D5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此處會呼叫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SP.STP_GR_NEW_MANAGER</w:t>
            </w:r>
            <w:r w:rsidRPr="00A5557A">
              <w:rPr>
                <w:rFonts w:ascii="微軟正黑體" w:hAnsi="微軟正黑體" w:hint="eastAsia"/>
                <w:szCs w:val="24"/>
              </w:rPr>
              <w:t>以取得資料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4B3D56" w:rsidRPr="00A5557A" w:rsidRDefault="004B3D56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4B3D56" w:rsidRPr="00A5557A" w:rsidRDefault="004B3D5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176C28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61" w:name="_Toc129191691"/>
      <w:r w:rsidRPr="00A5557A">
        <w:rPr>
          <w:rFonts w:ascii="微軟正黑體" w:hAnsi="微軟正黑體" w:hint="eastAsia"/>
        </w:rPr>
        <w:lastRenderedPageBreak/>
        <w:t>錯誤導向處理頁（</w:t>
      </w:r>
      <w:r w:rsidRPr="00A5557A">
        <w:rPr>
          <w:rFonts w:ascii="微軟正黑體" w:hAnsi="微軟正黑體"/>
        </w:rPr>
        <w:t>error.aspx</w:t>
      </w:r>
      <w:r w:rsidRPr="00A5557A">
        <w:rPr>
          <w:rFonts w:ascii="微軟正黑體" w:hAnsi="微軟正黑體" w:hint="eastAsia"/>
        </w:rPr>
        <w:t>）</w:t>
      </w:r>
      <w:bookmarkEnd w:id="61"/>
    </w:p>
    <w:p w:rsidR="00176C28" w:rsidRPr="00A5557A" w:rsidRDefault="00176C28" w:rsidP="00A5557A">
      <w:pPr>
        <w:pStyle w:val="3"/>
        <w:spacing w:before="0"/>
      </w:pPr>
      <w:bookmarkStart w:id="62" w:name="_畫面顯示_69"/>
      <w:bookmarkStart w:id="63" w:name="_Toc129191692"/>
      <w:bookmarkEnd w:id="62"/>
      <w:r w:rsidRPr="00A5557A">
        <w:rPr>
          <w:rFonts w:hint="eastAsia"/>
        </w:rPr>
        <w:t>畫面顯示</w:t>
      </w:r>
      <w:bookmarkEnd w:id="63"/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176C28" w:rsidRPr="00A5557A" w:rsidRDefault="009A5C4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604260" cy="662940"/>
            <wp:effectExtent l="1905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39" w:rsidRPr="00A5557A" w:rsidRDefault="001A1C39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pStyle w:val="3"/>
        <w:spacing w:before="0"/>
      </w:pPr>
      <w:bookmarkStart w:id="64" w:name="_Toc129191693"/>
      <w:r w:rsidRPr="00A5557A">
        <w:rPr>
          <w:rFonts w:hint="eastAsia"/>
        </w:rPr>
        <w:t>功能描述</w:t>
      </w:r>
      <w:bookmarkEnd w:id="64"/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當GRIN網站的作業進行時發生無法預期的錯誤，會顯示該頁面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pStyle w:val="3"/>
        <w:spacing w:before="0"/>
      </w:pPr>
      <w:bookmarkStart w:id="65" w:name="_Toc129191694"/>
      <w:r w:rsidRPr="00A5557A">
        <w:rPr>
          <w:rFonts w:hint="eastAsia"/>
        </w:rPr>
        <w:t>資料說明</w:t>
      </w:r>
      <w:bookmarkEnd w:id="65"/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FA0516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66" w:name="_Toc129191695"/>
      <w:r w:rsidRPr="00A5557A">
        <w:rPr>
          <w:rFonts w:ascii="微軟正黑體" w:hAnsi="微軟正黑體" w:hint="eastAsia"/>
          <w:szCs w:val="24"/>
          <w:shd w:val="clear" w:color="auto" w:fill="FBFBFB"/>
        </w:rPr>
        <w:lastRenderedPageBreak/>
        <w:t>後台首頁</w:t>
      </w:r>
      <w:r w:rsidR="00176C28" w:rsidRPr="00A5557A">
        <w:rPr>
          <w:rFonts w:ascii="微軟正黑體" w:hAnsi="微軟正黑體" w:hint="eastAsia"/>
        </w:rPr>
        <w:t>（grin_index.aspx）</w:t>
      </w:r>
      <w:bookmarkEnd w:id="66"/>
    </w:p>
    <w:p w:rsidR="006E2743" w:rsidRPr="00A5557A" w:rsidRDefault="006E2743" w:rsidP="00A5557A">
      <w:pPr>
        <w:pStyle w:val="3"/>
        <w:spacing w:before="0"/>
      </w:pPr>
      <w:bookmarkStart w:id="67" w:name="_畫面顯示_36"/>
      <w:bookmarkStart w:id="68" w:name="_Toc129191696"/>
      <w:bookmarkEnd w:id="67"/>
      <w:r w:rsidRPr="00A5557A">
        <w:rPr>
          <w:rFonts w:hint="eastAsia"/>
        </w:rPr>
        <w:t>畫面顯示</w:t>
      </w:r>
      <w:bookmarkEnd w:id="68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22720" cy="3063240"/>
            <wp:effectExtent l="1905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69" w:name="_Toc129191697"/>
      <w:r w:rsidRPr="00A5557A">
        <w:rPr>
          <w:rFonts w:hint="eastAsia"/>
        </w:rPr>
        <w:t>功能描述</w:t>
      </w:r>
      <w:bookmarkEnd w:id="69"/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紅色框起處：</w:t>
      </w:r>
      <w:r w:rsidR="009850CC" w:rsidRPr="00A5557A">
        <w:rPr>
          <w:rFonts w:ascii="微軟正黑體" w:hAnsi="微軟正黑體" w:hint="eastAsia"/>
        </w:rPr>
        <w:t>登入頁面</w:t>
      </w:r>
      <w:r w:rsidRPr="00A5557A">
        <w:rPr>
          <w:rFonts w:ascii="微軟正黑體" w:hAnsi="微軟正黑體" w:hint="eastAsia"/>
        </w:rPr>
        <w:t>；由</w:t>
      </w:r>
      <w:r w:rsidR="009850CC" w:rsidRPr="00A5557A">
        <w:rPr>
          <w:rFonts w:ascii="微軟正黑體" w:hAnsi="微軟正黑體"/>
        </w:rPr>
        <w:t>grin_index01.aspx</w:t>
      </w:r>
      <w:r w:rsidRPr="00A5557A">
        <w:rPr>
          <w:rFonts w:ascii="微軟正黑體" w:hAnsi="微軟正黑體" w:hint="eastAsia"/>
        </w:rPr>
        <w:t>載入，頁面詳細資訊，</w:t>
      </w:r>
      <w:hyperlink w:anchor="_畫面顯示_25" w:history="1">
        <w:r w:rsidRPr="00A5557A">
          <w:rPr>
            <w:rStyle w:val="aa"/>
            <w:rFonts w:ascii="微軟正黑體" w:hAnsi="微軟正黑體" w:hint="eastAsia"/>
          </w:rPr>
          <w:t>請參照</w:t>
        </w:r>
      </w:hyperlink>
    </w:p>
    <w:p w:rsidR="009850CC" w:rsidRPr="00A5557A" w:rsidRDefault="009850CC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70" w:name="_Toc129191698"/>
      <w:r w:rsidRPr="00A5557A">
        <w:rPr>
          <w:rFonts w:hint="eastAsia"/>
        </w:rPr>
        <w:t>資料說明</w:t>
      </w:r>
      <w:bookmarkEnd w:id="70"/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FA0516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71" w:name="_Toc129191699"/>
      <w:r w:rsidRPr="00A5557A">
        <w:rPr>
          <w:rFonts w:ascii="微軟正黑體" w:hAnsi="微軟正黑體" w:hint="eastAsia"/>
        </w:rPr>
        <w:lastRenderedPageBreak/>
        <w:t>登入頁面（加載）</w:t>
      </w:r>
      <w:r w:rsidR="00176C28" w:rsidRPr="00A5557A">
        <w:rPr>
          <w:rFonts w:ascii="微軟正黑體" w:hAnsi="微軟正黑體" w:hint="eastAsia"/>
        </w:rPr>
        <w:t>（grin_index01.aspx）</w:t>
      </w:r>
      <w:bookmarkEnd w:id="71"/>
    </w:p>
    <w:p w:rsidR="006E2743" w:rsidRPr="00A5557A" w:rsidRDefault="006E2743" w:rsidP="00A5557A">
      <w:pPr>
        <w:pStyle w:val="3"/>
        <w:spacing w:before="0"/>
      </w:pPr>
      <w:bookmarkStart w:id="72" w:name="_畫面顯示_25"/>
      <w:bookmarkStart w:id="73" w:name="_Toc129191700"/>
      <w:bookmarkEnd w:id="72"/>
      <w:r w:rsidRPr="00A5557A">
        <w:rPr>
          <w:rFonts w:hint="eastAsia"/>
        </w:rPr>
        <w:t>畫面顯示</w:t>
      </w:r>
      <w:bookmarkEnd w:id="73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3444240"/>
            <wp:effectExtent l="19050" t="0" r="381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ECB" w:rsidRPr="00A5557A" w:rsidRDefault="00D56ECB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74" w:name="_Toc129191701"/>
      <w:r w:rsidRPr="00A5557A">
        <w:rPr>
          <w:rFonts w:hint="eastAsia"/>
        </w:rPr>
        <w:t>功能描述</w:t>
      </w:r>
      <w:bookmarkEnd w:id="7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2732"/>
        <w:gridCol w:w="1176"/>
        <w:gridCol w:w="696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TextMode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登入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submit1_Click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取消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清除欄位資料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903706" w:rsidRPr="00A5557A" w:rsidRDefault="00903706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75" w:name="_Toc129191702"/>
      <w:r w:rsidRPr="00A5557A">
        <w:rPr>
          <w:rFonts w:hint="eastAsia"/>
        </w:rPr>
        <w:t>資料說明</w:t>
      </w:r>
      <w:bookmarkEnd w:id="75"/>
    </w:p>
    <w:p w:rsidR="00176C28" w:rsidRPr="00A5557A" w:rsidRDefault="009850C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903706" w:rsidRPr="00A5557A" w:rsidRDefault="00903706" w:rsidP="00A5557A">
      <w:pPr>
        <w:snapToGrid w:val="0"/>
        <w:spacing w:line="240" w:lineRule="auto"/>
        <w:rPr>
          <w:rFonts w:ascii="微軟正黑體" w:hAnsi="微軟正黑體"/>
        </w:rPr>
      </w:pPr>
    </w:p>
    <w:p w:rsidR="00D56ECB" w:rsidRPr="00A5557A" w:rsidRDefault="00D56ECB" w:rsidP="00A5557A">
      <w:pPr>
        <w:snapToGrid w:val="0"/>
        <w:spacing w:line="240" w:lineRule="auto"/>
        <w:rPr>
          <w:rFonts w:ascii="微軟正黑體" w:hAnsi="微軟正黑體"/>
        </w:rPr>
      </w:pPr>
    </w:p>
    <w:p w:rsidR="00D56ECB" w:rsidRPr="00A5557A" w:rsidRDefault="00D56ECB" w:rsidP="00A5557A">
      <w:pPr>
        <w:snapToGrid w:val="0"/>
        <w:spacing w:line="240" w:lineRule="auto"/>
        <w:rPr>
          <w:rFonts w:ascii="微軟正黑體" w:hAnsi="微軟正黑體"/>
        </w:rPr>
      </w:pPr>
    </w:p>
    <w:p w:rsidR="00D56ECB" w:rsidRPr="00A5557A" w:rsidRDefault="00D56ECB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FA0516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76" w:name="_Toc129191703"/>
      <w:r w:rsidRPr="00A5557A">
        <w:rPr>
          <w:rFonts w:ascii="微軟正黑體" w:hAnsi="微軟正黑體" w:hint="eastAsia"/>
        </w:rPr>
        <w:lastRenderedPageBreak/>
        <w:t>登入成功頁</w:t>
      </w:r>
      <w:r w:rsidR="00176C28" w:rsidRPr="00A5557A">
        <w:rPr>
          <w:rFonts w:ascii="微軟正黑體" w:hAnsi="微軟正黑體" w:hint="eastAsia"/>
        </w:rPr>
        <w:t>（grin_index02.aspx）</w:t>
      </w:r>
      <w:bookmarkEnd w:id="76"/>
    </w:p>
    <w:p w:rsidR="006E2743" w:rsidRPr="00A5557A" w:rsidRDefault="006E2743" w:rsidP="00A5557A">
      <w:pPr>
        <w:pStyle w:val="3"/>
        <w:spacing w:before="0"/>
      </w:pPr>
      <w:bookmarkStart w:id="77" w:name="_畫面顯示_70"/>
      <w:bookmarkStart w:id="78" w:name="_Toc129191704"/>
      <w:bookmarkEnd w:id="77"/>
      <w:r w:rsidRPr="00A5557A">
        <w:rPr>
          <w:rFonts w:hint="eastAsia"/>
        </w:rPr>
        <w:t>畫面顯示</w:t>
      </w:r>
      <w:bookmarkEnd w:id="78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2735580"/>
            <wp:effectExtent l="19050" t="0" r="381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79" w:name="_Toc129191705"/>
      <w:r w:rsidRPr="00A5557A">
        <w:rPr>
          <w:rFonts w:hint="eastAsia"/>
        </w:rPr>
        <w:t>功能描述</w:t>
      </w:r>
      <w:bookmarkEnd w:id="79"/>
    </w:p>
    <w:p w:rsidR="004F5BD6" w:rsidRPr="00A5557A" w:rsidRDefault="004F5BD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綠色框起處：左方-選單區（加載）；由</w:t>
      </w:r>
      <w:r w:rsidRPr="00A5557A">
        <w:rPr>
          <w:rFonts w:ascii="微軟正黑體" w:hAnsi="微軟正黑體"/>
        </w:rPr>
        <w:t>grin_left.aspx</w:t>
      </w:r>
      <w:r w:rsidRPr="00A5557A">
        <w:rPr>
          <w:rFonts w:ascii="微軟正黑體" w:hAnsi="微軟正黑體" w:hint="eastAsia"/>
        </w:rPr>
        <w:t>載入，頁面詳細資訊，</w:t>
      </w:r>
      <w:hyperlink w:anchor="_畫面顯示_26" w:history="1">
        <w:r w:rsidRPr="00A5557A">
          <w:rPr>
            <w:rStyle w:val="aa"/>
            <w:rFonts w:ascii="微軟正黑體" w:hAnsi="微軟正黑體" w:hint="eastAsia"/>
          </w:rPr>
          <w:t>請參照</w:t>
        </w:r>
      </w:hyperlink>
    </w:p>
    <w:p w:rsidR="004F5BD6" w:rsidRPr="00A5557A" w:rsidRDefault="004F5BD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紅色框起處：上方-選單區（加載）；由</w:t>
      </w:r>
      <w:r w:rsidRPr="00A5557A">
        <w:rPr>
          <w:rFonts w:ascii="微軟正黑體" w:hAnsi="微軟正黑體"/>
        </w:rPr>
        <w:t>grin_top.aspx</w:t>
      </w:r>
      <w:r w:rsidRPr="00A5557A">
        <w:rPr>
          <w:rFonts w:ascii="微軟正黑體" w:hAnsi="微軟正黑體" w:hint="eastAsia"/>
        </w:rPr>
        <w:t>載入，頁面詳細資訊，</w:t>
      </w:r>
      <w:hyperlink w:anchor="_畫面顯示_27" w:history="1">
        <w:r w:rsidRPr="00A5557A">
          <w:rPr>
            <w:rStyle w:val="aa"/>
            <w:rFonts w:ascii="微軟正黑體" w:hAnsi="微軟正黑體" w:hint="eastAsia"/>
          </w:rPr>
          <w:t>請參照</w:t>
        </w:r>
      </w:hyperlink>
    </w:p>
    <w:p w:rsidR="004F5BD6" w:rsidRPr="00A5557A" w:rsidRDefault="004F5BD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藍色框起處：</w:t>
      </w:r>
      <w:r w:rsidR="009B46DC" w:rsidRPr="00A5557A">
        <w:rPr>
          <w:rFonts w:ascii="微軟正黑體" w:hAnsi="微軟正黑體" w:hint="eastAsia"/>
          <w:szCs w:val="24"/>
        </w:rPr>
        <w:t>核保作業首頁</w:t>
      </w:r>
      <w:r w:rsidRPr="00A5557A">
        <w:rPr>
          <w:rFonts w:ascii="微軟正黑體" w:hAnsi="微軟正黑體" w:hint="eastAsia"/>
        </w:rPr>
        <w:t>（加載）；由</w:t>
      </w:r>
      <w:r w:rsidRPr="00A5557A">
        <w:rPr>
          <w:rFonts w:ascii="微軟正黑體" w:hAnsi="微軟正黑體"/>
        </w:rPr>
        <w:t>grin_main.aspx</w:t>
      </w:r>
      <w:r w:rsidRPr="00A5557A">
        <w:rPr>
          <w:rFonts w:ascii="微軟正黑體" w:hAnsi="微軟正黑體" w:hint="eastAsia"/>
        </w:rPr>
        <w:t>載入，頁面詳細資訊，</w:t>
      </w:r>
      <w:hyperlink w:anchor="_畫面顯示_28" w:history="1">
        <w:r w:rsidRPr="00A5557A">
          <w:rPr>
            <w:rStyle w:val="aa"/>
            <w:rFonts w:ascii="微軟正黑體" w:hAnsi="微軟正黑體" w:hint="eastAsia"/>
          </w:rPr>
          <w:t>請參照</w:t>
        </w:r>
      </w:hyperlink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80" w:name="_Toc129191706"/>
      <w:r w:rsidRPr="00A5557A">
        <w:rPr>
          <w:rFonts w:hint="eastAsia"/>
        </w:rPr>
        <w:t>資料說明</w:t>
      </w:r>
      <w:bookmarkEnd w:id="80"/>
    </w:p>
    <w:p w:rsidR="00176C28" w:rsidRPr="00A5557A" w:rsidRDefault="004F5BD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81" w:name="_Toc129191707"/>
      <w:r w:rsidRPr="00A5557A">
        <w:rPr>
          <w:rFonts w:ascii="微軟正黑體" w:hAnsi="微軟正黑體" w:hint="eastAsia"/>
          <w:szCs w:val="24"/>
        </w:rPr>
        <w:lastRenderedPageBreak/>
        <w:t>登錄完成通知</w:t>
      </w:r>
      <w:r w:rsidR="00176C28" w:rsidRPr="00A5557A">
        <w:rPr>
          <w:rFonts w:ascii="微軟正黑體" w:hAnsi="微軟正黑體" w:hint="eastAsia"/>
        </w:rPr>
        <w:t>（grin_item01_Email.aspx）</w:t>
      </w:r>
      <w:bookmarkEnd w:id="81"/>
    </w:p>
    <w:p w:rsidR="006E2743" w:rsidRPr="00A5557A" w:rsidRDefault="006E2743" w:rsidP="00A5557A">
      <w:pPr>
        <w:pStyle w:val="3"/>
        <w:spacing w:before="0"/>
      </w:pPr>
      <w:bookmarkStart w:id="82" w:name="_畫面顯示_30"/>
      <w:bookmarkStart w:id="83" w:name="_Toc129191708"/>
      <w:bookmarkEnd w:id="82"/>
      <w:r w:rsidRPr="00A5557A">
        <w:rPr>
          <w:rFonts w:hint="eastAsia"/>
        </w:rPr>
        <w:t>畫面顯示</w:t>
      </w:r>
      <w:bookmarkEnd w:id="83"/>
    </w:p>
    <w:p w:rsidR="006E2743" w:rsidRPr="00A5557A" w:rsidRDefault="00BA757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BA7571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103620" cy="777240"/>
            <wp:effectExtent l="1905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693920" cy="2407920"/>
            <wp:effectExtent l="1905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84" w:name="_Toc129191709"/>
      <w:r w:rsidRPr="00A5557A">
        <w:rPr>
          <w:rFonts w:hint="eastAsia"/>
        </w:rPr>
        <w:t>功能描述</w:t>
      </w:r>
      <w:bookmarkEnd w:id="8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69"/>
        <w:gridCol w:w="3283"/>
        <w:gridCol w:w="1176"/>
        <w:gridCol w:w="696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szCs w:val="24"/>
              </w:rPr>
              <w:t>[ 通知 ] 請輸入欲登錄完成通知之保單號碼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確定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item_mailto01_Click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在點擊「確定」後，</w:t>
            </w:r>
            <w:r w:rsidRPr="00A5557A">
              <w:rPr>
                <w:rFonts w:ascii="微軟正黑體" w:hAnsi="微軟正黑體" w:hint="eastAsia"/>
                <w:b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item_mailto01_Click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觸發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收件者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bemail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保單號碼：GI -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貴要保單位xxx申請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xxx = </w:t>
            </w:r>
            <w:r w:rsidRPr="00A5557A">
              <w:rPr>
                <w:rFonts w:ascii="微軟正黑體" w:hAnsi="微軟正黑體" w:cs="細明體"/>
                <w:szCs w:val="24"/>
              </w:rPr>
              <w:t>bcmpname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寄發登錄完成通知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item01_mailto01_Click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85" w:name="_Toc129191710"/>
      <w:r w:rsidRPr="00A5557A">
        <w:rPr>
          <w:rFonts w:hint="eastAsia"/>
        </w:rPr>
        <w:t>資料說明</w:t>
      </w:r>
      <w:bookmarkEnd w:id="85"/>
    </w:p>
    <w:p w:rsidR="00176C28" w:rsidRPr="00A5557A" w:rsidRDefault="00BA757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86" w:name="_Toc129191711"/>
      <w:r w:rsidRPr="00A5557A">
        <w:rPr>
          <w:rFonts w:ascii="微軟正黑體" w:hAnsi="微軟正黑體" w:hint="eastAsia"/>
          <w:szCs w:val="24"/>
        </w:rPr>
        <w:lastRenderedPageBreak/>
        <w:t>新增修改查詢</w:t>
      </w:r>
      <w:r w:rsidR="00176C28" w:rsidRPr="00A5557A">
        <w:rPr>
          <w:rFonts w:ascii="微軟正黑體" w:hAnsi="微軟正黑體" w:hint="eastAsia"/>
        </w:rPr>
        <w:t>（grin_item01_Tot.aspx）</w:t>
      </w:r>
      <w:bookmarkEnd w:id="86"/>
    </w:p>
    <w:p w:rsidR="008B42BF" w:rsidRPr="00A5557A" w:rsidRDefault="008B42BF" w:rsidP="00A5557A">
      <w:pPr>
        <w:pStyle w:val="3"/>
        <w:spacing w:before="0"/>
      </w:pPr>
      <w:bookmarkStart w:id="87" w:name="_新增"/>
      <w:bookmarkStart w:id="88" w:name="_Toc129191712"/>
      <w:bookmarkEnd w:id="87"/>
      <w:r w:rsidRPr="00A5557A">
        <w:rPr>
          <w:rFonts w:hint="eastAsia"/>
        </w:rPr>
        <w:t>新增</w:t>
      </w:r>
      <w:bookmarkEnd w:id="88"/>
    </w:p>
    <w:p w:rsidR="008B42BF" w:rsidRPr="00A5557A" w:rsidRDefault="008B42BF" w:rsidP="00A5557A">
      <w:pPr>
        <w:pStyle w:val="4"/>
        <w:rPr>
          <w:rFonts w:ascii="微軟正黑體" w:hAnsi="微軟正黑體"/>
        </w:rPr>
      </w:pPr>
      <w:bookmarkStart w:id="89" w:name="_Toc129191713"/>
      <w:r w:rsidRPr="00A5557A">
        <w:rPr>
          <w:rFonts w:ascii="微軟正黑體" w:hAnsi="微軟正黑體" w:hint="eastAsia"/>
        </w:rPr>
        <w:t>畫面顯示</w:t>
      </w:r>
      <w:bookmarkEnd w:id="89"/>
    </w:p>
    <w:p w:rsidR="008B42BF" w:rsidRPr="00A5557A" w:rsidRDefault="008B42BF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8B42BF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943600" cy="708660"/>
            <wp:effectExtent l="1905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2BF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579620" cy="3436620"/>
            <wp:effectExtent l="1905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88" w:rsidRPr="00A5557A" w:rsidRDefault="00C14688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C14688" w:rsidRPr="00A5557A" w:rsidRDefault="00C14688" w:rsidP="00A5557A">
      <w:pPr>
        <w:snapToGrid w:val="0"/>
        <w:spacing w:line="240" w:lineRule="auto"/>
        <w:rPr>
          <w:rFonts w:ascii="微軟正黑體" w:hAnsi="微軟正黑體"/>
        </w:rPr>
      </w:pPr>
    </w:p>
    <w:p w:rsidR="00C14688" w:rsidRPr="00A5557A" w:rsidRDefault="00C1468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B42BF" w:rsidRPr="00A5557A" w:rsidRDefault="008B42BF" w:rsidP="00A5557A">
      <w:pPr>
        <w:pStyle w:val="4"/>
        <w:rPr>
          <w:rFonts w:ascii="微軟正黑體" w:hAnsi="微軟正黑體"/>
        </w:rPr>
      </w:pPr>
      <w:bookmarkStart w:id="90" w:name="_Toc129191714"/>
      <w:r w:rsidRPr="00A5557A">
        <w:rPr>
          <w:rFonts w:ascii="微軟正黑體" w:hAnsi="微軟正黑體" w:hint="eastAsia"/>
        </w:rPr>
        <w:lastRenderedPageBreak/>
        <w:t>功能描述</w:t>
      </w:r>
      <w:r w:rsidR="006B5A47" w:rsidRPr="00A5557A">
        <w:rPr>
          <w:rFonts w:ascii="微軟正黑體" w:hAnsi="微軟正黑體" w:hint="eastAsia"/>
        </w:rPr>
        <w:t>與資料說明</w:t>
      </w:r>
      <w:bookmarkEnd w:id="90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12"/>
        <w:gridCol w:w="3761"/>
        <w:gridCol w:w="1922"/>
        <w:gridCol w:w="729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szCs w:val="24"/>
              </w:rPr>
              <w:t>[ 新增 ] 請輸入欲新增之保單號碼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保單新增作業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item_insert01_Click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保單新增作業：在點擊「保單新增作業」後，</w:t>
            </w:r>
            <w:r w:rsidRPr="00A5557A">
              <w:rPr>
                <w:rFonts w:ascii="微軟正黑體" w:hAnsi="微軟正黑體" w:hint="eastAsia"/>
                <w:b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item_insert01_Click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觸發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保單號碼：GI -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新建密碼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TextMode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Password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cmpid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公司名稱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cmpname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電子信箱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30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聯絡電話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20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傳真號碼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20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公司申請人員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建檔人員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Session["sgrname"]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建檔日期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預設值：當前系統日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查詢控制碼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366" w:type="dxa"/>
              <w:tblLook w:val="04A0"/>
            </w:tblPr>
            <w:tblGrid>
              <w:gridCol w:w="1050"/>
              <w:gridCol w:w="2316"/>
            </w:tblGrid>
            <w:tr w:rsidR="00DE5CF7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31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2D2D3F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失效</w:t>
                  </w:r>
                </w:p>
              </w:tc>
            </w:tr>
            <w:tr w:rsidR="00DE5CF7" w:rsidRPr="00A5557A" w:rsidTr="002D2D3F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有效（預設選取）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確定新增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item01_insert02_Click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8B42BF" w:rsidRPr="00A5557A" w:rsidRDefault="008B42BF" w:rsidP="00A5557A">
      <w:pPr>
        <w:snapToGrid w:val="0"/>
        <w:spacing w:line="240" w:lineRule="auto"/>
        <w:rPr>
          <w:rFonts w:ascii="微軟正黑體" w:hAnsi="微軟正黑體"/>
        </w:rPr>
      </w:pPr>
    </w:p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</w:p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</w:p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01613F" w:rsidRPr="00A5557A" w:rsidRDefault="0001613F" w:rsidP="00A5557A">
      <w:pPr>
        <w:pStyle w:val="3"/>
        <w:spacing w:before="0"/>
      </w:pPr>
      <w:bookmarkStart w:id="91" w:name="_Toc129191715"/>
      <w:r w:rsidRPr="00A5557A">
        <w:rPr>
          <w:rFonts w:hint="eastAsia"/>
        </w:rPr>
        <w:lastRenderedPageBreak/>
        <w:t>修改</w:t>
      </w:r>
      <w:bookmarkEnd w:id="91"/>
    </w:p>
    <w:p w:rsidR="0001613F" w:rsidRPr="00A5557A" w:rsidRDefault="0001613F" w:rsidP="00A5557A">
      <w:pPr>
        <w:pStyle w:val="4"/>
        <w:rPr>
          <w:rFonts w:ascii="微軟正黑體" w:hAnsi="微軟正黑體"/>
        </w:rPr>
      </w:pPr>
      <w:bookmarkStart w:id="92" w:name="_Toc129191716"/>
      <w:r w:rsidRPr="00A5557A">
        <w:rPr>
          <w:rFonts w:ascii="微軟正黑體" w:hAnsi="微軟正黑體" w:hint="eastAsia"/>
        </w:rPr>
        <w:t>畫面顯示</w:t>
      </w:r>
      <w:bookmarkEnd w:id="92"/>
    </w:p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BF216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943600" cy="746760"/>
            <wp:effectExtent l="1905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6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640580" cy="3329940"/>
            <wp:effectExtent l="19050" t="0" r="762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6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648200" cy="2011680"/>
            <wp:effectExtent l="1905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BF2166" w:rsidRPr="00A5557A" w:rsidRDefault="00BF2166" w:rsidP="00A5557A">
      <w:pPr>
        <w:snapToGrid w:val="0"/>
        <w:spacing w:line="240" w:lineRule="auto"/>
        <w:rPr>
          <w:rFonts w:ascii="微軟正黑體" w:hAnsi="微軟正黑體"/>
        </w:rPr>
      </w:pPr>
    </w:p>
    <w:p w:rsidR="00BF2166" w:rsidRPr="00A5557A" w:rsidRDefault="00BF216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01613F" w:rsidRPr="00A5557A" w:rsidRDefault="0001613F" w:rsidP="00A5557A">
      <w:pPr>
        <w:pStyle w:val="4"/>
        <w:rPr>
          <w:rFonts w:ascii="微軟正黑體" w:hAnsi="微軟正黑體"/>
        </w:rPr>
      </w:pPr>
      <w:bookmarkStart w:id="93" w:name="_Toc129191717"/>
      <w:r w:rsidRPr="00A5557A">
        <w:rPr>
          <w:rFonts w:ascii="微軟正黑體" w:hAnsi="微軟正黑體" w:hint="eastAsia"/>
        </w:rPr>
        <w:lastRenderedPageBreak/>
        <w:t>功能描述與資料說明</w:t>
      </w:r>
      <w:bookmarkEnd w:id="93"/>
    </w:p>
    <w:p w:rsidR="00AD73D9" w:rsidRPr="00A5557A" w:rsidRDefault="00AD73D9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943600" cy="746760"/>
            <wp:effectExtent l="19050" t="0" r="0" b="0"/>
            <wp:docPr id="6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2467"/>
        <w:gridCol w:w="1176"/>
        <w:gridCol w:w="696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szCs w:val="24"/>
              </w:rPr>
              <w:t>[ 修改 ] 請輸入欲修改之保單號碼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保單修改作業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modify01_Click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密碼重設作業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modify02_Click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AD73D9" w:rsidRPr="00A5557A" w:rsidRDefault="00AD73D9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AD73D9" w:rsidRPr="00A5557A" w:rsidRDefault="00AD73D9" w:rsidP="00A5557A">
      <w:pPr>
        <w:snapToGrid w:val="0"/>
        <w:spacing w:line="240" w:lineRule="auto"/>
        <w:rPr>
          <w:rFonts w:ascii="微軟正黑體" w:hAnsi="微軟正黑體"/>
        </w:rPr>
      </w:pPr>
    </w:p>
    <w:p w:rsidR="00AD73D9" w:rsidRPr="00A5557A" w:rsidRDefault="00AD73D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AD73D9" w:rsidRPr="00A5557A" w:rsidRDefault="00AD73D9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3248687" cy="2331160"/>
            <wp:effectExtent l="19050" t="0" r="8863" b="0"/>
            <wp:docPr id="9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87" cy="233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26"/>
        <w:gridCol w:w="3592"/>
        <w:gridCol w:w="1835"/>
        <w:gridCol w:w="696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4B109A" w:rsidRPr="00A5557A" w:rsidRDefault="004B109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保單修改作業：在點擊「保單修改作業」後，</w:t>
            </w:r>
            <w:r w:rsidRPr="00A5557A">
              <w:rPr>
                <w:rFonts w:ascii="微軟正黑體" w:hAnsi="微軟正黑體" w:hint="eastAsia"/>
                <w:b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modify01_Click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觸發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保單號碼：GI -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bcmpid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公司名稱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bcmpname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電子信箱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30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檢核電子信箱格式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bemail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聯絡電話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20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bphone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傳真號碼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20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bfaxnum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公司申請人員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bempno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Session["sgrname"]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修改時間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預設值：當前系統日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查詢控制碼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366" w:type="dxa"/>
              <w:tblLook w:val="04A0"/>
            </w:tblPr>
            <w:tblGrid>
              <w:gridCol w:w="1050"/>
              <w:gridCol w:w="2316"/>
            </w:tblGrid>
            <w:tr w:rsidR="00DE5CF7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31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2D2D3F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失效（預設選取）</w:t>
                  </w:r>
                </w:p>
              </w:tc>
            </w:tr>
            <w:tr w:rsidR="00DE5CF7" w:rsidRPr="00A5557A" w:rsidTr="002D2D3F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有效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bcode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確定修改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modify_all_Click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1A1C39" w:rsidRPr="00A5557A" w:rsidRDefault="001A1C3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  <w:noProof/>
        </w:rPr>
      </w:pPr>
      <w:r w:rsidRPr="00A5557A">
        <w:rPr>
          <w:rFonts w:ascii="微軟正黑體" w:hAnsi="微軟正黑體"/>
          <w:noProof/>
        </w:rPr>
        <w:br w:type="page"/>
      </w:r>
    </w:p>
    <w:p w:rsidR="00AD73D9" w:rsidRPr="00A5557A" w:rsidRDefault="00AD73D9" w:rsidP="00A5557A">
      <w:pPr>
        <w:widowControl/>
        <w:snapToGrid w:val="0"/>
        <w:spacing w:line="240" w:lineRule="auto"/>
        <w:jc w:val="center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4648200" cy="2011680"/>
            <wp:effectExtent l="19050" t="0" r="0" b="0"/>
            <wp:docPr id="10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F7" w:rsidRPr="00A5557A" w:rsidRDefault="00DE5CF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35"/>
        <w:gridCol w:w="4041"/>
        <w:gridCol w:w="1245"/>
        <w:gridCol w:w="737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密碼重設作業：在點擊「密碼重設作業」後，</w:t>
            </w:r>
            <w:r w:rsidRPr="00A5557A">
              <w:rPr>
                <w:rFonts w:ascii="微軟正黑體" w:hAnsi="微軟正黑體" w:hint="eastAsia"/>
                <w:b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modify0</w:t>
            </w:r>
            <w:r w:rsidRPr="00A5557A">
              <w:rPr>
                <w:rFonts w:ascii="微軟正黑體" w:hAnsi="微軟正黑體" w:cs="細明體" w:hint="eastAsia"/>
                <w:b/>
                <w:color w:val="0000FF"/>
                <w:szCs w:val="24"/>
              </w:rPr>
              <w:t>２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_Click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觸發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保單號碼：GI -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請輸入新密碼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TextMode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Password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檢核是否與「確認新密碼」相同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確認新密碼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TextMode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Password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檢核是否與「請輸入新密碼」相同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確定修改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modify_pw_Click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01613F" w:rsidRPr="00A5557A" w:rsidRDefault="0001613F" w:rsidP="00A5557A">
      <w:pPr>
        <w:snapToGrid w:val="0"/>
        <w:spacing w:line="240" w:lineRule="auto"/>
        <w:rPr>
          <w:rFonts w:ascii="微軟正黑體" w:hAnsi="微軟正黑體"/>
        </w:rPr>
      </w:pPr>
    </w:p>
    <w:p w:rsidR="00AD73D9" w:rsidRPr="00A5557A" w:rsidRDefault="00AD73D9" w:rsidP="00A5557A">
      <w:pPr>
        <w:snapToGrid w:val="0"/>
        <w:spacing w:line="240" w:lineRule="auto"/>
        <w:rPr>
          <w:rFonts w:ascii="微軟正黑體" w:hAnsi="微軟正黑體"/>
        </w:rPr>
      </w:pPr>
    </w:p>
    <w:p w:rsidR="003F5D75" w:rsidRPr="00A5557A" w:rsidRDefault="003F5D75" w:rsidP="00A5557A">
      <w:pPr>
        <w:snapToGrid w:val="0"/>
        <w:spacing w:line="240" w:lineRule="auto"/>
        <w:rPr>
          <w:rFonts w:ascii="微軟正黑體" w:hAnsi="微軟正黑體"/>
        </w:rPr>
      </w:pPr>
    </w:p>
    <w:p w:rsidR="00BF2166" w:rsidRPr="00A5557A" w:rsidRDefault="00BF216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01613F" w:rsidRPr="00A5557A" w:rsidRDefault="0001613F" w:rsidP="00A5557A">
      <w:pPr>
        <w:pStyle w:val="3"/>
        <w:spacing w:before="0"/>
      </w:pPr>
      <w:bookmarkStart w:id="94" w:name="_Toc129191718"/>
      <w:r w:rsidRPr="00A5557A">
        <w:rPr>
          <w:rFonts w:hint="eastAsia"/>
        </w:rPr>
        <w:lastRenderedPageBreak/>
        <w:t>查詢</w:t>
      </w:r>
      <w:bookmarkEnd w:id="94"/>
    </w:p>
    <w:p w:rsidR="007825EE" w:rsidRPr="00A5557A" w:rsidRDefault="007825EE" w:rsidP="00A5557A">
      <w:pPr>
        <w:pStyle w:val="4"/>
        <w:rPr>
          <w:rFonts w:ascii="微軟正黑體" w:hAnsi="微軟正黑體"/>
        </w:rPr>
      </w:pPr>
      <w:bookmarkStart w:id="95" w:name="_Toc129191719"/>
      <w:r w:rsidRPr="00A5557A">
        <w:rPr>
          <w:rFonts w:ascii="微軟正黑體" w:hAnsi="微軟正黑體" w:hint="eastAsia"/>
        </w:rPr>
        <w:t>畫面顯示</w:t>
      </w:r>
      <w:bookmarkEnd w:id="95"/>
    </w:p>
    <w:p w:rsidR="007B6463" w:rsidRPr="00A5557A" w:rsidRDefault="007B646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7825EE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989320" cy="678180"/>
            <wp:effectExtent l="1905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6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671060" cy="2392680"/>
            <wp:effectExtent l="1905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463" w:rsidRPr="00A5557A" w:rsidRDefault="007B6463" w:rsidP="00A5557A">
      <w:pPr>
        <w:snapToGrid w:val="0"/>
        <w:spacing w:line="240" w:lineRule="auto"/>
        <w:rPr>
          <w:rFonts w:ascii="微軟正黑體" w:hAnsi="微軟正黑體"/>
        </w:rPr>
      </w:pPr>
    </w:p>
    <w:p w:rsidR="00C670FB" w:rsidRPr="00A5557A" w:rsidRDefault="00C670FB" w:rsidP="00A5557A">
      <w:pPr>
        <w:snapToGrid w:val="0"/>
        <w:spacing w:line="240" w:lineRule="auto"/>
        <w:rPr>
          <w:rFonts w:ascii="微軟正黑體" w:hAnsi="微軟正黑體"/>
        </w:rPr>
      </w:pPr>
    </w:p>
    <w:p w:rsidR="00C670FB" w:rsidRPr="00A5557A" w:rsidRDefault="00C670FB" w:rsidP="00A5557A">
      <w:pPr>
        <w:snapToGrid w:val="0"/>
        <w:spacing w:line="240" w:lineRule="auto"/>
        <w:rPr>
          <w:rFonts w:ascii="微軟正黑體" w:hAnsi="微軟正黑體"/>
        </w:rPr>
      </w:pPr>
    </w:p>
    <w:p w:rsidR="00C670FB" w:rsidRPr="00A5557A" w:rsidRDefault="00C670FB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C670FB" w:rsidRPr="00A5557A" w:rsidRDefault="00C670FB" w:rsidP="00A5557A">
      <w:pPr>
        <w:pStyle w:val="4"/>
        <w:rPr>
          <w:rFonts w:ascii="微軟正黑體" w:hAnsi="微軟正黑體"/>
        </w:rPr>
      </w:pPr>
      <w:bookmarkStart w:id="96" w:name="_Toc129191720"/>
      <w:r w:rsidRPr="00A5557A">
        <w:rPr>
          <w:rFonts w:ascii="微軟正黑體" w:hAnsi="微軟正黑體" w:hint="eastAsia"/>
        </w:rPr>
        <w:lastRenderedPageBreak/>
        <w:t>功能描述與資料說明</w:t>
      </w:r>
      <w:bookmarkEnd w:id="96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63"/>
        <w:gridCol w:w="2815"/>
        <w:gridCol w:w="1393"/>
        <w:gridCol w:w="824"/>
      </w:tblGrid>
      <w:tr w:rsidR="00DE5CF7" w:rsidRPr="00A5557A" w:rsidTr="001A1C39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szCs w:val="24"/>
              </w:rPr>
              <w:t>[ 查詢 ] 請輸入欲查詢之保單號碼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one_Click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保單查詢作業：在點擊「保單修改作業」後，</w:t>
            </w:r>
            <w:r w:rsidRPr="00A5557A">
              <w:rPr>
                <w:rFonts w:ascii="微軟正黑體" w:hAnsi="微軟正黑體" w:hint="eastAsia"/>
                <w:b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one_Click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觸發</w:t>
            </w: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保單號碼：GI -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預設值：保單號碼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bcmpid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公司名稱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bcmpname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電子信箱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bemail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聯絡電話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bphone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傳真號碼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bfaxnum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公司申請人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bempno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建檔人員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bcreuser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建檔時間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bcretime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bupduser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修改時間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bupdtime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1A1C39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查詢控制碼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bcode</w:t>
            </w:r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A23A7F" w:rsidRPr="00A5557A" w:rsidRDefault="00A23A7F" w:rsidP="00A5557A">
      <w:pPr>
        <w:snapToGrid w:val="0"/>
        <w:spacing w:line="240" w:lineRule="auto"/>
        <w:rPr>
          <w:rFonts w:ascii="微軟正黑體" w:hAnsi="微軟正黑體"/>
        </w:rPr>
      </w:pPr>
    </w:p>
    <w:p w:rsidR="00A23A7F" w:rsidRPr="00A5557A" w:rsidRDefault="00A23A7F" w:rsidP="00A5557A">
      <w:pPr>
        <w:snapToGrid w:val="0"/>
        <w:spacing w:line="240" w:lineRule="auto"/>
        <w:rPr>
          <w:rFonts w:ascii="微軟正黑體" w:hAnsi="微軟正黑體"/>
        </w:rPr>
      </w:pPr>
    </w:p>
    <w:p w:rsidR="00A23A7F" w:rsidRPr="00A5557A" w:rsidRDefault="00A23A7F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306A51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97" w:name="_畫面顯示_29"/>
      <w:bookmarkStart w:id="98" w:name="_Toc129191721"/>
      <w:bookmarkEnd w:id="97"/>
      <w:r w:rsidRPr="00A5557A">
        <w:rPr>
          <w:rFonts w:ascii="微軟正黑體" w:hAnsi="微軟正黑體" w:hint="eastAsia"/>
        </w:rPr>
        <w:lastRenderedPageBreak/>
        <w:t>加保作業-查詢作業</w:t>
      </w:r>
      <w:r w:rsidR="00176C28" w:rsidRPr="00A5557A">
        <w:rPr>
          <w:rFonts w:ascii="微軟正黑體" w:hAnsi="微軟正黑體" w:hint="eastAsia"/>
        </w:rPr>
        <w:t>（grin_item03_exer01.aspx）</w:t>
      </w:r>
      <w:bookmarkEnd w:id="98"/>
    </w:p>
    <w:p w:rsidR="00671731" w:rsidRPr="00A5557A" w:rsidRDefault="00671731" w:rsidP="00A5557A">
      <w:pPr>
        <w:pStyle w:val="3"/>
        <w:spacing w:before="0"/>
      </w:pPr>
      <w:bookmarkStart w:id="99" w:name="_畫面顯示_41"/>
      <w:bookmarkStart w:id="100" w:name="_批次查詢作業"/>
      <w:bookmarkStart w:id="101" w:name="_Toc129191722"/>
      <w:bookmarkEnd w:id="99"/>
      <w:bookmarkEnd w:id="100"/>
      <w:r w:rsidRPr="00A5557A">
        <w:rPr>
          <w:rFonts w:hint="eastAsia"/>
        </w:rPr>
        <w:t>批次查詢作業</w:t>
      </w:r>
      <w:bookmarkEnd w:id="101"/>
    </w:p>
    <w:p w:rsidR="00A65E4C" w:rsidRPr="00A5557A" w:rsidRDefault="00671731" w:rsidP="00A5557A">
      <w:pPr>
        <w:pStyle w:val="4"/>
        <w:rPr>
          <w:rFonts w:ascii="微軟正黑體" w:hAnsi="微軟正黑體"/>
        </w:rPr>
      </w:pPr>
      <w:bookmarkStart w:id="102" w:name="_Toc129191723"/>
      <w:r w:rsidRPr="00A5557A">
        <w:rPr>
          <w:rFonts w:ascii="微軟正黑體" w:hAnsi="微軟正黑體" w:hint="eastAsia"/>
        </w:rPr>
        <w:t>畫面顯示</w:t>
      </w:r>
      <w:bookmarkEnd w:id="102"/>
    </w:p>
    <w:p w:rsidR="00A65E4C" w:rsidRPr="00A5557A" w:rsidRDefault="00A65E4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785360" cy="3482340"/>
            <wp:effectExtent l="19050" t="0" r="0" b="0"/>
            <wp:docPr id="147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4C" w:rsidRPr="00A5557A" w:rsidRDefault="00A65E4C" w:rsidP="00A5557A">
      <w:pPr>
        <w:snapToGrid w:val="0"/>
        <w:spacing w:line="240" w:lineRule="auto"/>
        <w:rPr>
          <w:rFonts w:ascii="微軟正黑體" w:hAnsi="微軟正黑體"/>
        </w:rPr>
      </w:pPr>
    </w:p>
    <w:p w:rsidR="008216EE" w:rsidRPr="00A5557A" w:rsidRDefault="008216EE" w:rsidP="00A5557A">
      <w:pPr>
        <w:snapToGrid w:val="0"/>
        <w:spacing w:line="240" w:lineRule="auto"/>
        <w:rPr>
          <w:rFonts w:ascii="微軟正黑體" w:hAnsi="微軟正黑體"/>
        </w:rPr>
      </w:pPr>
    </w:p>
    <w:p w:rsidR="008216EE" w:rsidRPr="00A5557A" w:rsidRDefault="008216EE" w:rsidP="00A5557A">
      <w:pPr>
        <w:snapToGrid w:val="0"/>
        <w:spacing w:line="240" w:lineRule="auto"/>
        <w:rPr>
          <w:rFonts w:ascii="微軟正黑體" w:hAnsi="微軟正黑體"/>
        </w:rPr>
      </w:pPr>
    </w:p>
    <w:p w:rsidR="008216EE" w:rsidRPr="00A5557A" w:rsidRDefault="008216E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A65E4C" w:rsidRPr="00A5557A" w:rsidRDefault="00A65E4C" w:rsidP="00A5557A">
      <w:pPr>
        <w:pStyle w:val="4"/>
        <w:rPr>
          <w:rFonts w:ascii="微軟正黑體" w:hAnsi="微軟正黑體"/>
        </w:rPr>
      </w:pPr>
      <w:bookmarkStart w:id="103" w:name="_Toc129191724"/>
      <w:r w:rsidRPr="00A5557A">
        <w:rPr>
          <w:rFonts w:ascii="微軟正黑體" w:hAnsi="微軟正黑體" w:hint="eastAsia"/>
        </w:rPr>
        <w:lastRenderedPageBreak/>
        <w:t>功能描述</w:t>
      </w:r>
      <w:bookmarkEnd w:id="103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3885"/>
        <w:gridCol w:w="1835"/>
        <w:gridCol w:w="696"/>
      </w:tblGrid>
      <w:tr w:rsidR="00DE5CF7" w:rsidRPr="00A5557A" w:rsidTr="000963DC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請輸入查詢條件</w:t>
            </w:r>
          </w:p>
        </w:tc>
      </w:tr>
      <w:tr w:rsidR="00DE5CF7" w:rsidRPr="00A5557A" w:rsidTr="000963DC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455B91">
        <w:trPr>
          <w:trHeight w:val="628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核保受理日期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預設值-起：系統日-1個月</w:t>
            </w: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預設值-迄：系統日</w:t>
            </w: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格式：yyyMMdd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455B91">
        <w:trPr>
          <w:trHeight w:val="86"/>
        </w:trPr>
        <w:tc>
          <w:tcPr>
            <w:tcW w:w="0" w:type="auto"/>
            <w:vMerge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55B91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455B91" w:rsidRPr="00A5557A">
              <w:rPr>
                <w:rFonts w:ascii="微軟正黑體" w:hAnsi="微軟正黑體" w:hint="eastAsia"/>
                <w:szCs w:val="24"/>
              </w:rPr>
              <w:t>日期，另可自行輸入</w:t>
            </w:r>
          </w:p>
        </w:tc>
      </w:tr>
      <w:tr w:rsidR="00455B91" w:rsidRPr="00A5557A" w:rsidTr="000963DC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處理狀況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2616"/>
            </w:tblGrid>
            <w:tr w:rsidR="00455B91" w:rsidRPr="00A5557A" w:rsidTr="00CB0C23"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所有狀況</w:t>
                  </w: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（預設選取）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受理中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已受理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謝絕承保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受理成功</w:t>
                  </w:r>
                </w:p>
              </w:tc>
            </w:tr>
            <w:tr w:rsidR="00455B91" w:rsidRPr="00A5557A" w:rsidTr="00CB0C23"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已退保</w:t>
                  </w:r>
                </w:p>
              </w:tc>
            </w:tr>
          </w:tbl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FD7F65">
        <w:tc>
          <w:tcPr>
            <w:tcW w:w="0" w:type="auto"/>
            <w:gridSpan w:val="2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FD7F65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2C1C84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需與退保作業及adp系統審核狀況及前台呈現一併考量，</w:t>
            </w: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謝絕承保調整為婉拒承保</w:t>
            </w: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處理狀況調整為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176"/>
            </w:tblGrid>
            <w:tr w:rsidR="00455B91" w:rsidRPr="00A5557A" w:rsidTr="00866364"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455B91" w:rsidRPr="00A5557A" w:rsidTr="00455B91"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受理中</w:t>
                  </w:r>
                </w:p>
              </w:tc>
            </w:tr>
            <w:tr w:rsidR="00455B91" w:rsidRPr="00A5557A" w:rsidTr="00455B91"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hint="eastAsia"/>
                      <w:szCs w:val="24"/>
                    </w:rPr>
                    <w:t>審核中</w:t>
                  </w:r>
                </w:p>
              </w:tc>
            </w:tr>
            <w:tr w:rsidR="00455B91" w:rsidRPr="00A5557A" w:rsidTr="00455B91"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hint="eastAsia"/>
                      <w:szCs w:val="24"/>
                    </w:rPr>
                    <w:t>婉拒承保</w:t>
                  </w:r>
                </w:p>
              </w:tc>
            </w:tr>
            <w:tr w:rsidR="00455B91" w:rsidRPr="00A5557A" w:rsidTr="00455B91"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hint="eastAsia"/>
                      <w:szCs w:val="24"/>
                    </w:rPr>
                    <w:t>已核定</w:t>
                  </w:r>
                </w:p>
              </w:tc>
            </w:tr>
            <w:tr w:rsidR="00455B91" w:rsidRPr="00A5557A" w:rsidTr="00455B91"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shd w:val="clear" w:color="auto" w:fill="FFFFFF" w:themeFill="background1"/>
                  <w:vAlign w:val="center"/>
                </w:tcPr>
                <w:p w:rsidR="00455B91" w:rsidRPr="00A5557A" w:rsidRDefault="00455B91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hint="eastAsia"/>
                      <w:szCs w:val="24"/>
                    </w:rPr>
                    <w:t>已退保</w:t>
                  </w:r>
                </w:p>
              </w:tc>
            </w:tr>
          </w:tbl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455B91">
        <w:tc>
          <w:tcPr>
            <w:tcW w:w="0" w:type="auto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455B91" w:rsidRPr="00A5557A" w:rsidTr="00455B91">
        <w:tc>
          <w:tcPr>
            <w:tcW w:w="0" w:type="auto"/>
            <w:gridSpan w:val="2"/>
            <w:tcBorders>
              <w:top w:val="single" w:sz="4" w:space="0" w:color="auto"/>
            </w:tcBorders>
            <w:shd w:val="clear" w:color="auto" w:fill="E2EFD9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lastRenderedPageBreak/>
              <w:t>欄位名稱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E2EFD9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E2EFD9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E2EFD9"/>
            <w:vAlign w:val="center"/>
          </w:tcPr>
          <w:p w:rsidR="00455B91" w:rsidRPr="00A5557A" w:rsidRDefault="00455B9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經辦人員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@dr</w:t>
            </w:r>
            <w:r w:rsidRPr="00A5557A">
              <w:rPr>
                <w:rFonts w:ascii="微軟正黑體" w:hAnsi="微軟正黑體" w:hint="eastAsia"/>
                <w:szCs w:val="24"/>
              </w:rPr>
              <w:t>=取得</w:t>
            </w:r>
            <w:r w:rsidRPr="00A5557A">
              <w:rPr>
                <w:rFonts w:ascii="微軟正黑體" w:hAnsi="微軟正黑體" w:cs="細明體"/>
                <w:szCs w:val="24"/>
              </w:rPr>
              <w:t>SP.STP_GRIN_03</w:t>
            </w:r>
            <w:r w:rsidRPr="00A5557A">
              <w:rPr>
                <w:rFonts w:ascii="微軟正黑體" w:hAnsi="微軟正黑體" w:hint="eastAsia"/>
                <w:szCs w:val="24"/>
              </w:rPr>
              <w:t>資料</w:t>
            </w:r>
          </w:p>
        </w:tc>
      </w:tr>
      <w:tr w:rsidR="00DE5CF7" w:rsidRPr="00A5557A" w:rsidTr="000963DC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ddGruser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SP.STP_GRIN_03</w:t>
            </w:r>
          </w:p>
          <w:tbl>
            <w:tblPr>
              <w:tblStyle w:val="a8"/>
              <w:tblW w:w="3366" w:type="dxa"/>
              <w:tblLook w:val="04A0"/>
            </w:tblPr>
            <w:tblGrid>
              <w:gridCol w:w="1147"/>
              <w:gridCol w:w="2219"/>
            </w:tblGrid>
            <w:tr w:rsidR="00DE5CF7" w:rsidRPr="00A5557A" w:rsidTr="00EA76A4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31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EA76A4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GRUSER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GRNAME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預設：</w:t>
            </w: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@dr</w:t>
            </w:r>
            <w:r w:rsidRPr="00A5557A">
              <w:rPr>
                <w:rFonts w:ascii="微軟正黑體" w:hAnsi="微軟正黑體" w:hint="eastAsia"/>
                <w:szCs w:val="24"/>
              </w:rPr>
              <w:t>有資料時顯示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；反之，不顯示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@dr</w:t>
            </w:r>
            <w:r w:rsidRPr="00A5557A">
              <w:rPr>
                <w:rFonts w:ascii="微軟正黑體" w:hAnsi="微軟正黑體" w:hint="eastAsia"/>
                <w:szCs w:val="24"/>
              </w:rPr>
              <w:t>有資料時不顯示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；反之，顯示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memberid0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Session["sgruser"]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EA76A4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0963DC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Send_Query_Click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0963DC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覆核件查詢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Apv_Query_Click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0963DC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問題件查詢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pquery.aspx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4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245CC9" w:rsidRPr="00A5557A" w:rsidRDefault="00245CC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455B91" w:rsidRPr="00A5557A" w:rsidRDefault="00455B91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455B91" w:rsidRPr="00A5557A" w:rsidRDefault="00455B91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245CC9" w:rsidRPr="00A5557A" w:rsidRDefault="00245CC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71731" w:rsidRPr="00A5557A" w:rsidRDefault="00A65E4C" w:rsidP="00A5557A">
      <w:pPr>
        <w:pStyle w:val="4"/>
        <w:rPr>
          <w:rFonts w:ascii="微軟正黑體" w:hAnsi="微軟正黑體"/>
        </w:rPr>
      </w:pPr>
      <w:bookmarkStart w:id="104" w:name="_資料說明_3"/>
      <w:bookmarkStart w:id="105" w:name="_Toc129191725"/>
      <w:bookmarkEnd w:id="104"/>
      <w:r w:rsidRPr="00A5557A">
        <w:rPr>
          <w:rFonts w:ascii="微軟正黑體" w:hAnsi="微軟正黑體" w:hint="eastAsia"/>
        </w:rPr>
        <w:lastRenderedPageBreak/>
        <w:t>資料說明</w:t>
      </w:r>
      <w:bookmarkEnd w:id="105"/>
    </w:p>
    <w:p w:rsidR="00A65E4C" w:rsidRPr="00A5557A" w:rsidRDefault="00A724D3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968240" cy="1440180"/>
            <wp:effectExtent l="19050" t="0" r="3810" b="0"/>
            <wp:docPr id="151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830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35"/>
        <w:gridCol w:w="6666"/>
      </w:tblGrid>
      <w:tr w:rsidR="00A724D3" w:rsidRPr="00A5557A" w:rsidTr="004B7AF2">
        <w:tc>
          <w:tcPr>
            <w:tcW w:w="1635" w:type="dxa"/>
            <w:shd w:val="clear" w:color="auto" w:fill="E2EFD9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666" w:type="dxa"/>
            <w:shd w:val="clear" w:color="auto" w:fill="E2EFD9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A724D3" w:rsidRPr="00A5557A" w:rsidTr="004B7AF2">
        <w:tc>
          <w:tcPr>
            <w:tcW w:w="8301" w:type="dxa"/>
            <w:gridSpan w:val="2"/>
            <w:shd w:val="clear" w:color="auto" w:fill="E2EFD9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批次查詢作業→查詢</w:t>
            </w:r>
          </w:p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Send_Query_Click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grin_item03_exer01_polno.aspx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5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個人碼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</w:tr>
      <w:tr w:rsidR="003D619D" w:rsidRPr="00A5557A" w:rsidTr="004B7AF2">
        <w:tc>
          <w:tcPr>
            <w:tcW w:w="1635" w:type="dxa"/>
            <w:vMerge w:val="restart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/>
                <w:strike/>
                <w:szCs w:val="24"/>
              </w:rPr>
              <w:t>眷屬</w:t>
            </w:r>
            <w:r w:rsidRPr="00A5557A">
              <w:rPr>
                <w:rFonts w:ascii="微軟正黑體" w:hAnsi="微軟正黑體" w:hint="eastAsia"/>
                <w:strike/>
                <w:szCs w:val="24"/>
              </w:rPr>
              <w:t>碼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FAMILYID</w:t>
            </w:r>
          </w:p>
        </w:tc>
      </w:tr>
      <w:tr w:rsidR="003D619D" w:rsidRPr="00A5557A" w:rsidTr="00FD7F65">
        <w:tc>
          <w:tcPr>
            <w:tcW w:w="1635" w:type="dxa"/>
            <w:vMerge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</w:p>
        </w:tc>
        <w:tc>
          <w:tcPr>
            <w:tcW w:w="6666" w:type="dxa"/>
            <w:shd w:val="clear" w:color="auto" w:fill="F2F2F2" w:themeFill="background1" w:themeFillShade="F2"/>
            <w:vAlign w:val="center"/>
          </w:tcPr>
          <w:p w:rsidR="003D619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3D619D" w:rsidRPr="00A5557A">
              <w:rPr>
                <w:rFonts w:ascii="微軟正黑體" w:hAnsi="微軟正黑體" w:cs="細明體" w:hint="eastAsia"/>
                <w:szCs w:val="24"/>
              </w:rPr>
              <w:t>刪除欄位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身分別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aRELATIONSHIP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鍵檔日期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bKEYDT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生效日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處理狀況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bSC</w:t>
            </w:r>
          </w:p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grin_item03_exer01_apyn.aspx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6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A724D3" w:rsidRPr="00A5557A" w:rsidTr="004B7AF2">
        <w:tc>
          <w:tcPr>
            <w:tcW w:w="1635" w:type="dxa"/>
            <w:shd w:val="clear" w:color="auto" w:fill="auto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備註</w:t>
            </w:r>
          </w:p>
        </w:tc>
        <w:tc>
          <w:tcPr>
            <w:tcW w:w="6666" w:type="dxa"/>
            <w:shd w:val="clear" w:color="auto" w:fill="auto"/>
            <w:vAlign w:val="center"/>
          </w:tcPr>
          <w:p w:rsidR="00A724D3" w:rsidRPr="00A5557A" w:rsidRDefault="001A1C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</w:tr>
    </w:tbl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  <w:szCs w:val="24"/>
        </w:rPr>
      </w:pPr>
    </w:p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</w:rPr>
      </w:pPr>
    </w:p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</w:rPr>
      </w:pPr>
    </w:p>
    <w:p w:rsidR="00A724D3" w:rsidRPr="00A5557A" w:rsidRDefault="00A724D3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A724D3" w:rsidRPr="00A5557A" w:rsidRDefault="00A724D3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4937760" cy="1684020"/>
            <wp:effectExtent l="19050" t="0" r="0" b="0"/>
            <wp:docPr id="15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724D3" w:rsidRPr="00A5557A" w:rsidTr="00EA76A4">
        <w:tc>
          <w:tcPr>
            <w:tcW w:w="2486" w:type="dxa"/>
            <w:shd w:val="clear" w:color="auto" w:fill="E2EFD9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724D3" w:rsidRPr="00A5557A" w:rsidRDefault="00A724D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A724D3" w:rsidRPr="00A5557A" w:rsidTr="00EA76A4">
        <w:tc>
          <w:tcPr>
            <w:tcW w:w="9431" w:type="dxa"/>
            <w:gridSpan w:val="2"/>
            <w:shd w:val="clear" w:color="auto" w:fill="E2EFD9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批次查詢作業→覆核件查詢</w:t>
            </w:r>
          </w:p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點擊「覆核件查詢</w:t>
            </w:r>
            <w:r w:rsidR="00A724D3" w:rsidRPr="00A5557A">
              <w:rPr>
                <w:rFonts w:ascii="微軟正黑體" w:hAnsi="微軟正黑體" w:hint="eastAsia"/>
                <w:szCs w:val="24"/>
              </w:rPr>
              <w:t>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Apv_Query_Click</w:t>
            </w:r>
          </w:p>
        </w:tc>
      </w:tr>
      <w:tr w:rsidR="004B7AF2" w:rsidRPr="00A5557A" w:rsidTr="00EA76A4">
        <w:tc>
          <w:tcPr>
            <w:tcW w:w="2486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bPOLNO</w:t>
            </w:r>
          </w:p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grin_item03_exer01_polno.aspx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5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A724D3" w:rsidRPr="00A5557A" w:rsidTr="00EA76A4">
        <w:tc>
          <w:tcPr>
            <w:tcW w:w="2486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bNAME</w:t>
            </w:r>
          </w:p>
        </w:tc>
      </w:tr>
      <w:tr w:rsidR="00A724D3" w:rsidRPr="00A5557A" w:rsidTr="00EA76A4">
        <w:tc>
          <w:tcPr>
            <w:tcW w:w="2486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bGIEMPID</w:t>
            </w:r>
          </w:p>
        </w:tc>
      </w:tr>
      <w:tr w:rsidR="003D619D" w:rsidRPr="00A5557A" w:rsidTr="00EA76A4">
        <w:tc>
          <w:tcPr>
            <w:tcW w:w="2486" w:type="dxa"/>
            <w:vMerge w:val="restart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/>
                <w:strike/>
                <w:szCs w:val="24"/>
              </w:rPr>
              <w:t>眷屬碼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bFamilyid</w:t>
            </w:r>
          </w:p>
        </w:tc>
      </w:tr>
      <w:tr w:rsidR="003D619D" w:rsidRPr="00A5557A" w:rsidTr="00FD7F65">
        <w:tc>
          <w:tcPr>
            <w:tcW w:w="2486" w:type="dxa"/>
            <w:vMerge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3D619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3D619D" w:rsidRPr="00A5557A">
              <w:rPr>
                <w:rFonts w:ascii="微軟正黑體" w:hAnsi="微軟正黑體" w:cs="細明體" w:hint="eastAsia"/>
                <w:szCs w:val="24"/>
              </w:rPr>
              <w:t>刪除欄位</w:t>
            </w:r>
          </w:p>
        </w:tc>
      </w:tr>
      <w:tr w:rsidR="00A724D3" w:rsidRPr="00A5557A" w:rsidTr="00EA76A4">
        <w:tc>
          <w:tcPr>
            <w:tcW w:w="2486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身份別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aRELATIONSHIP</w:t>
            </w:r>
          </w:p>
        </w:tc>
      </w:tr>
      <w:tr w:rsidR="00A724D3" w:rsidRPr="00A5557A" w:rsidTr="00EA76A4">
        <w:tc>
          <w:tcPr>
            <w:tcW w:w="2486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鍵檔日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bKEYDT</w:t>
            </w:r>
          </w:p>
        </w:tc>
      </w:tr>
      <w:tr w:rsidR="00A724D3" w:rsidRPr="00A5557A" w:rsidTr="00EA76A4">
        <w:tc>
          <w:tcPr>
            <w:tcW w:w="2486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724D3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bEFFDT</w:t>
            </w:r>
          </w:p>
        </w:tc>
      </w:tr>
      <w:tr w:rsidR="004B7AF2" w:rsidRPr="00A5557A" w:rsidTr="00EA76A4">
        <w:tc>
          <w:tcPr>
            <w:tcW w:w="2486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bSC</w:t>
            </w:r>
          </w:p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grin_item03_exer01_apyn.aspx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6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3D619D" w:rsidRPr="00A5557A" w:rsidTr="00EA76A4">
        <w:tc>
          <w:tcPr>
            <w:tcW w:w="2486" w:type="dxa"/>
            <w:vMerge w:val="restart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/>
                <w:strike/>
                <w:szCs w:val="24"/>
              </w:rPr>
              <w:t>上一轉核人員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Lasted</w:t>
            </w:r>
          </w:p>
        </w:tc>
      </w:tr>
      <w:tr w:rsidR="003D619D" w:rsidRPr="00A5557A" w:rsidTr="00FD7F65">
        <w:tc>
          <w:tcPr>
            <w:tcW w:w="2486" w:type="dxa"/>
            <w:vMerge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3D619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3D619D" w:rsidRPr="00A5557A">
              <w:rPr>
                <w:rFonts w:ascii="微軟正黑體" w:hAnsi="微軟正黑體" w:cs="細明體" w:hint="eastAsia"/>
                <w:szCs w:val="24"/>
              </w:rPr>
              <w:t>刪除欄位</w:t>
            </w:r>
          </w:p>
        </w:tc>
      </w:tr>
      <w:tr w:rsidR="003D619D" w:rsidRPr="00A5557A" w:rsidTr="00EA76A4">
        <w:tc>
          <w:tcPr>
            <w:tcW w:w="2486" w:type="dxa"/>
            <w:vMerge w:val="restart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/>
                <w:strike/>
                <w:szCs w:val="24"/>
              </w:rPr>
              <w:t>上傳日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bUPLDT</w:t>
            </w:r>
          </w:p>
        </w:tc>
      </w:tr>
      <w:tr w:rsidR="003D619D" w:rsidRPr="00A5557A" w:rsidTr="00FD7F65">
        <w:tc>
          <w:tcPr>
            <w:tcW w:w="2486" w:type="dxa"/>
            <w:vMerge/>
            <w:shd w:val="clear" w:color="auto" w:fill="auto"/>
            <w:vAlign w:val="center"/>
          </w:tcPr>
          <w:p w:rsidR="003D619D" w:rsidRPr="00A5557A" w:rsidRDefault="003D619D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3D619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3D619D" w:rsidRPr="00A5557A">
              <w:rPr>
                <w:rFonts w:ascii="微軟正黑體" w:hAnsi="微軟正黑體" w:cs="細明體" w:hint="eastAsia"/>
                <w:szCs w:val="24"/>
              </w:rPr>
              <w:t>刪除欄位</w:t>
            </w:r>
          </w:p>
        </w:tc>
      </w:tr>
      <w:tr w:rsidR="004B7AF2" w:rsidRPr="00A5557A" w:rsidTr="00EA76A4">
        <w:tc>
          <w:tcPr>
            <w:tcW w:w="2486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備註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B7AF2" w:rsidRPr="00A5557A" w:rsidRDefault="004B7AF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bPROSNOTE</w:t>
            </w:r>
          </w:p>
        </w:tc>
      </w:tr>
    </w:tbl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</w:rPr>
      </w:pPr>
    </w:p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</w:rPr>
      </w:pPr>
    </w:p>
    <w:p w:rsidR="00A724D3" w:rsidRPr="00A5557A" w:rsidRDefault="00A724D3" w:rsidP="00A5557A">
      <w:pPr>
        <w:snapToGrid w:val="0"/>
        <w:spacing w:line="240" w:lineRule="auto"/>
        <w:rPr>
          <w:rFonts w:ascii="微軟正黑體" w:hAnsi="微軟正黑體"/>
        </w:rPr>
      </w:pPr>
    </w:p>
    <w:p w:rsidR="00A65E4C" w:rsidRPr="00A5557A" w:rsidRDefault="00A65E4C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71731" w:rsidRPr="00A5557A" w:rsidRDefault="00671731" w:rsidP="00A5557A">
      <w:pPr>
        <w:pStyle w:val="3"/>
        <w:spacing w:before="0"/>
      </w:pPr>
      <w:bookmarkStart w:id="106" w:name="_Toc129191726"/>
      <w:r w:rsidRPr="00A5557A">
        <w:rPr>
          <w:rFonts w:hint="eastAsia"/>
        </w:rPr>
        <w:lastRenderedPageBreak/>
        <w:t>單筆查詢作業</w:t>
      </w:r>
      <w:bookmarkEnd w:id="106"/>
    </w:p>
    <w:p w:rsidR="00A65E4C" w:rsidRPr="00A5557A" w:rsidRDefault="00A65E4C" w:rsidP="00A5557A">
      <w:pPr>
        <w:pStyle w:val="4"/>
        <w:rPr>
          <w:rFonts w:ascii="微軟正黑體" w:hAnsi="微軟正黑體"/>
        </w:rPr>
      </w:pPr>
      <w:bookmarkStart w:id="107" w:name="_Toc129191727"/>
      <w:r w:rsidRPr="00A5557A">
        <w:rPr>
          <w:rFonts w:ascii="微軟正黑體" w:hAnsi="微軟正黑體" w:hint="eastAsia"/>
        </w:rPr>
        <w:t>畫面顯示</w:t>
      </w:r>
      <w:bookmarkEnd w:id="107"/>
    </w:p>
    <w:p w:rsidR="00A65E4C" w:rsidRPr="00A5557A" w:rsidRDefault="00A65E4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724400" cy="2331720"/>
            <wp:effectExtent l="19050" t="0" r="0" b="0"/>
            <wp:docPr id="148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4C" w:rsidRPr="00A5557A" w:rsidRDefault="00A65E4C" w:rsidP="00A5557A">
      <w:pPr>
        <w:snapToGrid w:val="0"/>
        <w:spacing w:line="240" w:lineRule="auto"/>
        <w:rPr>
          <w:rFonts w:ascii="微軟正黑體" w:hAnsi="微軟正黑體"/>
        </w:rPr>
      </w:pPr>
    </w:p>
    <w:p w:rsidR="00A65E4C" w:rsidRPr="00A5557A" w:rsidRDefault="00A65E4C" w:rsidP="00A5557A">
      <w:pPr>
        <w:pStyle w:val="4"/>
        <w:rPr>
          <w:rFonts w:ascii="微軟正黑體" w:hAnsi="微軟正黑體"/>
        </w:rPr>
      </w:pPr>
      <w:bookmarkStart w:id="108" w:name="_Toc129191728"/>
      <w:r w:rsidRPr="00A5557A">
        <w:rPr>
          <w:rFonts w:ascii="微軟正黑體" w:hAnsi="微軟正黑體" w:hint="eastAsia"/>
        </w:rPr>
        <w:t>功能描述</w:t>
      </w:r>
      <w:bookmarkEnd w:id="108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2640"/>
        <w:gridCol w:w="1176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=10</w:t>
            </w:r>
          </w:p>
          <w:p w:rsidR="0098794A" w:rsidRPr="00A5557A" w:rsidRDefault="0098794A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Mid_Query_Click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A65E4C" w:rsidRPr="00A5557A" w:rsidRDefault="00A65E4C" w:rsidP="00A5557A">
      <w:pPr>
        <w:snapToGrid w:val="0"/>
        <w:spacing w:line="240" w:lineRule="auto"/>
        <w:rPr>
          <w:rFonts w:ascii="微軟正黑體" w:hAnsi="微軟正黑體"/>
        </w:rPr>
      </w:pPr>
    </w:p>
    <w:p w:rsidR="000D09AE" w:rsidRPr="00A5557A" w:rsidRDefault="000D09AE" w:rsidP="00A5557A">
      <w:pPr>
        <w:snapToGrid w:val="0"/>
        <w:spacing w:line="240" w:lineRule="auto"/>
        <w:rPr>
          <w:rFonts w:ascii="微軟正黑體" w:hAnsi="微軟正黑體"/>
        </w:rPr>
      </w:pPr>
    </w:p>
    <w:p w:rsidR="000D09AE" w:rsidRPr="00A5557A" w:rsidRDefault="000D09AE" w:rsidP="00A5557A">
      <w:pPr>
        <w:snapToGrid w:val="0"/>
        <w:spacing w:line="240" w:lineRule="auto"/>
        <w:rPr>
          <w:rFonts w:ascii="微軟正黑體" w:hAnsi="微軟正黑體"/>
        </w:rPr>
      </w:pPr>
    </w:p>
    <w:p w:rsidR="000D09AE" w:rsidRPr="00A5557A" w:rsidRDefault="000D09A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A65E4C" w:rsidRPr="00A5557A" w:rsidRDefault="00A65E4C" w:rsidP="00A5557A">
      <w:pPr>
        <w:pStyle w:val="4"/>
        <w:rPr>
          <w:rFonts w:ascii="微軟正黑體" w:hAnsi="微軟正黑體"/>
        </w:rPr>
      </w:pPr>
      <w:bookmarkStart w:id="109" w:name="_Toc129191729"/>
      <w:r w:rsidRPr="00A5557A">
        <w:rPr>
          <w:rFonts w:ascii="微軟正黑體" w:hAnsi="微軟正黑體" w:hint="eastAsia"/>
        </w:rPr>
        <w:lastRenderedPageBreak/>
        <w:t>資料說明</w:t>
      </w:r>
      <w:bookmarkEnd w:id="109"/>
    </w:p>
    <w:p w:rsidR="00176C28" w:rsidRPr="00A5557A" w:rsidRDefault="000D09A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914900" cy="1432560"/>
            <wp:effectExtent l="19050" t="0" r="0" b="0"/>
            <wp:docPr id="152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6D" w:rsidRPr="00A5557A" w:rsidRDefault="00270F6D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8864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02"/>
        <w:gridCol w:w="6662"/>
      </w:tblGrid>
      <w:tr w:rsidR="000D09AE" w:rsidRPr="00A5557A" w:rsidTr="000D09AE">
        <w:tc>
          <w:tcPr>
            <w:tcW w:w="2202" w:type="dxa"/>
            <w:shd w:val="clear" w:color="auto" w:fill="E2EFD9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662" w:type="dxa"/>
            <w:shd w:val="clear" w:color="auto" w:fill="E2EFD9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0D09AE" w:rsidRPr="00A5557A" w:rsidTr="000D09AE">
        <w:tc>
          <w:tcPr>
            <w:tcW w:w="8864" w:type="dxa"/>
            <w:gridSpan w:val="2"/>
            <w:shd w:val="clear" w:color="auto" w:fill="E2EFD9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單筆查詢作業→查詢</w:t>
            </w:r>
          </w:p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Mid_Query_Click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grin_item03_exer01_polno.aspx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5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個人碼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身分別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aRELATIONSHIP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生效日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處理狀況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bSC</w:t>
            </w:r>
          </w:p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grin_item03_exer01_apyn.aspx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6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</w:t>
            </w:r>
            <w:r w:rsidRPr="00A5557A">
              <w:rPr>
                <w:rFonts w:ascii="微軟正黑體" w:hAnsi="微軟正黑體"/>
                <w:szCs w:val="24"/>
              </w:rPr>
              <w:t>檔日期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BKEYDT</w:t>
            </w:r>
          </w:p>
        </w:tc>
      </w:tr>
      <w:tr w:rsidR="000D09AE" w:rsidRPr="00A5557A" w:rsidTr="000D09AE">
        <w:tc>
          <w:tcPr>
            <w:tcW w:w="220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備註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D09AE" w:rsidRPr="00A5557A" w:rsidRDefault="000D09A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443A6E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10" w:name="_Toc129191730"/>
      <w:r w:rsidRPr="00A5557A">
        <w:rPr>
          <w:rFonts w:ascii="微軟正黑體" w:hAnsi="微軟正黑體" w:hint="eastAsia"/>
        </w:rPr>
        <w:lastRenderedPageBreak/>
        <w:t>加保申請簽核檔</w:t>
      </w:r>
      <w:r w:rsidR="00176C28" w:rsidRPr="00A5557A">
        <w:rPr>
          <w:rFonts w:ascii="微軟正黑體" w:hAnsi="微軟正黑體" w:hint="eastAsia"/>
        </w:rPr>
        <w:t>（grin_item03_exer01_apyn.aspx）</w:t>
      </w:r>
      <w:bookmarkEnd w:id="110"/>
    </w:p>
    <w:p w:rsidR="006E2743" w:rsidRPr="00A5557A" w:rsidRDefault="006E2743" w:rsidP="00A5557A">
      <w:pPr>
        <w:pStyle w:val="3"/>
        <w:spacing w:before="0"/>
      </w:pPr>
      <w:bookmarkStart w:id="111" w:name="_畫面顯示_46"/>
      <w:bookmarkStart w:id="112" w:name="_畫面顯示"/>
      <w:bookmarkStart w:id="113" w:name="_Toc129191731"/>
      <w:bookmarkEnd w:id="111"/>
      <w:bookmarkEnd w:id="112"/>
      <w:r w:rsidRPr="00A5557A">
        <w:rPr>
          <w:rFonts w:hint="eastAsia"/>
        </w:rPr>
        <w:t>畫面顯示</w:t>
      </w:r>
      <w:bookmarkEnd w:id="113"/>
    </w:p>
    <w:p w:rsidR="00284AF1" w:rsidRPr="00A5557A" w:rsidRDefault="00FD7F65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szCs w:val="24"/>
        </w:rPr>
        <w:t>User回覆：</w:t>
      </w:r>
      <w:r w:rsidR="00284AF1" w:rsidRPr="00A5557A">
        <w:rPr>
          <w:rFonts w:ascii="微軟正黑體" w:hAnsi="微軟正黑體" w:hint="eastAsia"/>
        </w:rPr>
        <w:t>處理狀況</w:t>
      </w:r>
    </w:p>
    <w:p w:rsidR="006E2743" w:rsidRPr="00A5557A" w:rsidRDefault="00443A6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6C2AE5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602480" cy="5334000"/>
            <wp:effectExtent l="19050" t="0" r="762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916D54" w:rsidRPr="00A5557A" w:rsidRDefault="00916D54" w:rsidP="00A5557A">
      <w:pPr>
        <w:snapToGrid w:val="0"/>
        <w:spacing w:line="240" w:lineRule="auto"/>
        <w:rPr>
          <w:rFonts w:ascii="微軟正黑體" w:hAnsi="微軟正黑體"/>
        </w:rPr>
      </w:pPr>
    </w:p>
    <w:p w:rsidR="00916D54" w:rsidRPr="00A5557A" w:rsidRDefault="00916D54" w:rsidP="00A5557A">
      <w:pPr>
        <w:snapToGrid w:val="0"/>
        <w:spacing w:line="240" w:lineRule="auto"/>
        <w:rPr>
          <w:rFonts w:ascii="微軟正黑體" w:hAnsi="微軟正黑體"/>
        </w:rPr>
      </w:pPr>
    </w:p>
    <w:p w:rsidR="00916D54" w:rsidRPr="00A5557A" w:rsidRDefault="00916D5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14" w:name="_Toc129191732"/>
      <w:r w:rsidRPr="00A5557A">
        <w:rPr>
          <w:rFonts w:hint="eastAsia"/>
        </w:rPr>
        <w:lastRenderedPageBreak/>
        <w:t>功能描述</w:t>
      </w:r>
      <w:bookmarkEnd w:id="11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866"/>
        <w:gridCol w:w="1358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443A6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批次查詢作業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43A6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grin_item03_exer012.aspx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33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43A6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C2AE5" w:rsidRPr="00A5557A" w:rsidRDefault="006C2AE5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C2AE5" w:rsidRPr="00A5557A" w:rsidRDefault="006C2AE5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15" w:name="_Toc129191733"/>
      <w:r w:rsidRPr="00A5557A">
        <w:rPr>
          <w:rFonts w:hint="eastAsia"/>
        </w:rPr>
        <w:lastRenderedPageBreak/>
        <w:t>資料說明</w:t>
      </w:r>
      <w:bookmarkEnd w:id="115"/>
    </w:p>
    <w:p w:rsidR="006C2AE5" w:rsidRPr="00A5557A" w:rsidRDefault="006C2AE5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655820" cy="2171700"/>
            <wp:effectExtent l="1905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55697F" w:rsidRPr="00A5557A" w:rsidTr="0039769B">
        <w:tc>
          <w:tcPr>
            <w:tcW w:w="2486" w:type="dxa"/>
            <w:shd w:val="clear" w:color="auto" w:fill="E2EFD9"/>
            <w:vAlign w:val="center"/>
          </w:tcPr>
          <w:p w:rsidR="0055697F" w:rsidRPr="00A5557A" w:rsidRDefault="0055697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55697F" w:rsidRPr="00A5557A" w:rsidRDefault="0055697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55697F" w:rsidRPr="00A5557A" w:rsidTr="0039769B">
        <w:tc>
          <w:tcPr>
            <w:tcW w:w="9431" w:type="dxa"/>
            <w:gridSpan w:val="2"/>
            <w:shd w:val="clear" w:color="auto" w:fill="E2EFD9"/>
            <w:vAlign w:val="center"/>
          </w:tcPr>
          <w:p w:rsidR="0055697F" w:rsidRPr="00A5557A" w:rsidRDefault="0055697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加保申請簽核檔資料</w:t>
            </w:r>
          </w:p>
          <w:p w:rsidR="0055697F" w:rsidRPr="00A5557A" w:rsidRDefault="0055697F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aMEMBERID</w:t>
            </w:r>
          </w:p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grin_item03_exer01_apyn2.aspx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8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aSTATUS</w:t>
            </w:r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上一核保人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aLASTID</w:t>
            </w:r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bgritemname</w:t>
            </w:r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處理日期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aPROSDT</w:t>
            </w:r>
          </w:p>
        </w:tc>
      </w:tr>
      <w:tr w:rsidR="006C2AE5" w:rsidRPr="00A5557A" w:rsidTr="0039769B">
        <w:tc>
          <w:tcPr>
            <w:tcW w:w="2486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類別碼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C2AE5" w:rsidRPr="00A5557A" w:rsidRDefault="006C2AE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8710B7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16" w:name="_Toc129191734"/>
      <w:r w:rsidRPr="00A5557A">
        <w:rPr>
          <w:rFonts w:ascii="微軟正黑體" w:hAnsi="微軟正黑體" w:hint="eastAsia"/>
        </w:rPr>
        <w:lastRenderedPageBreak/>
        <w:t>核保人員</w:t>
      </w:r>
      <w:r w:rsidR="00176C28" w:rsidRPr="00A5557A">
        <w:rPr>
          <w:rFonts w:ascii="微軟正黑體" w:hAnsi="微軟正黑體" w:hint="eastAsia"/>
        </w:rPr>
        <w:t>（grin_item03_exer01_apyn2.aspx）</w:t>
      </w:r>
      <w:bookmarkEnd w:id="116"/>
    </w:p>
    <w:p w:rsidR="006E2743" w:rsidRPr="00A5557A" w:rsidRDefault="006E2743" w:rsidP="00A5557A">
      <w:pPr>
        <w:pStyle w:val="3"/>
        <w:spacing w:before="0"/>
      </w:pPr>
      <w:bookmarkStart w:id="117" w:name="_畫面顯示_48"/>
      <w:bookmarkStart w:id="118" w:name="_Toc129191735"/>
      <w:bookmarkEnd w:id="117"/>
      <w:r w:rsidRPr="00A5557A">
        <w:rPr>
          <w:rFonts w:hint="eastAsia"/>
        </w:rPr>
        <w:t>畫面顯示</w:t>
      </w:r>
      <w:bookmarkEnd w:id="118"/>
    </w:p>
    <w:p w:rsidR="006E2743" w:rsidRPr="00A5557A" w:rsidRDefault="008710B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8710B7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594860" cy="4587240"/>
            <wp:effectExtent l="19050" t="0" r="0" b="0"/>
            <wp:docPr id="259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458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19" w:name="_Toc129191736"/>
      <w:r w:rsidRPr="00A5557A">
        <w:rPr>
          <w:rFonts w:hint="eastAsia"/>
        </w:rPr>
        <w:t>功能描述</w:t>
      </w:r>
      <w:bookmarkEnd w:id="11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866"/>
        <w:gridCol w:w="1358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397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批次查詢作業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7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grin_item03_exer012.aspx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33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7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8710B7" w:rsidRPr="00A5557A" w:rsidRDefault="008710B7" w:rsidP="00A5557A">
      <w:pPr>
        <w:snapToGrid w:val="0"/>
        <w:spacing w:line="240" w:lineRule="auto"/>
        <w:rPr>
          <w:rFonts w:ascii="微軟正黑體" w:hAnsi="微軟正黑體"/>
        </w:rPr>
      </w:pPr>
    </w:p>
    <w:p w:rsidR="008710B7" w:rsidRPr="00A5557A" w:rsidRDefault="008710B7" w:rsidP="00A5557A">
      <w:pPr>
        <w:snapToGrid w:val="0"/>
        <w:spacing w:line="240" w:lineRule="auto"/>
        <w:rPr>
          <w:rFonts w:ascii="微軟正黑體" w:hAnsi="微軟正黑體"/>
        </w:rPr>
      </w:pPr>
    </w:p>
    <w:p w:rsidR="008710B7" w:rsidRPr="00A5557A" w:rsidRDefault="008710B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20" w:name="_Toc129191737"/>
      <w:r w:rsidRPr="00A5557A">
        <w:rPr>
          <w:rFonts w:hint="eastAsia"/>
        </w:rPr>
        <w:lastRenderedPageBreak/>
        <w:t>資料說明</w:t>
      </w:r>
      <w:bookmarkEnd w:id="120"/>
    </w:p>
    <w:p w:rsidR="004B109A" w:rsidRPr="00A5557A" w:rsidRDefault="00D47DDC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101440" cy="1447163"/>
            <wp:effectExtent l="19050" t="0" r="0" b="0"/>
            <wp:docPr id="260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0" cy="144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6878"/>
      </w:tblGrid>
      <w:tr w:rsidR="00D47DDC" w:rsidRPr="00A5557A" w:rsidTr="00396FA5">
        <w:tc>
          <w:tcPr>
            <w:tcW w:w="0" w:type="auto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D47DDC" w:rsidRPr="00A5557A" w:rsidTr="00396FA5">
        <w:tc>
          <w:tcPr>
            <w:tcW w:w="0" w:type="auto"/>
            <w:gridSpan w:val="2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加保申請簽核檔資料</w:t>
            </w:r>
          </w:p>
          <w:p w:rsidR="00904DD8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D47DDC" w:rsidRPr="00A5557A" w:rsidTr="00396FA5"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aMEMBERID</w:t>
            </w:r>
          </w:p>
        </w:tc>
      </w:tr>
      <w:tr w:rsidR="00D47DDC" w:rsidRPr="00A5557A" w:rsidTr="00396FA5"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核保狀態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aSTATUS</w:t>
            </w:r>
          </w:p>
        </w:tc>
      </w:tr>
      <w:tr w:rsidR="00D47DDC" w:rsidRPr="00A5557A" w:rsidTr="00396FA5"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上一核保人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aLASTID</w:t>
            </w:r>
          </w:p>
        </w:tc>
      </w:tr>
      <w:tr w:rsidR="00D47DDC" w:rsidRPr="00A5557A" w:rsidTr="00396FA5"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處理日期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aPROSDT</w:t>
            </w:r>
          </w:p>
        </w:tc>
      </w:tr>
      <w:tr w:rsidR="00D47DDC" w:rsidRPr="00A5557A" w:rsidTr="00396FA5"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類別碼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</w:p>
        </w:tc>
      </w:tr>
      <w:tr w:rsidR="00904DD8" w:rsidRPr="00A5557A" w:rsidTr="00396FA5">
        <w:tc>
          <w:tcPr>
            <w:tcW w:w="0" w:type="auto"/>
            <w:shd w:val="clear" w:color="auto" w:fill="auto"/>
            <w:vAlign w:val="center"/>
          </w:tcPr>
          <w:p w:rsidR="00904DD8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04DD8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bGRITEM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</w:t>
            </w:r>
            <w:r w:rsidRPr="00A5557A">
              <w:rPr>
                <w:rFonts w:ascii="微軟正黑體" w:hAnsi="微軟正黑體" w:cs="細明體"/>
                <w:szCs w:val="24"/>
              </w:rPr>
              <w:t>bGRITEM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欄位值，控制「簽核異動檔」是否顯示</w:t>
            </w:r>
          </w:p>
        </w:tc>
      </w:tr>
    </w:tbl>
    <w:p w:rsidR="00904DD8" w:rsidRPr="00A5557A" w:rsidRDefault="00904DD8" w:rsidP="00A5557A">
      <w:pPr>
        <w:snapToGrid w:val="0"/>
        <w:spacing w:line="240" w:lineRule="auto"/>
        <w:rPr>
          <w:rFonts w:ascii="微軟正黑體" w:hAnsi="微軟正黑體"/>
        </w:rPr>
      </w:pPr>
    </w:p>
    <w:p w:rsidR="004B109A" w:rsidRPr="00A5557A" w:rsidRDefault="00D47DDC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101440" cy="1598053"/>
            <wp:effectExtent l="19050" t="0" r="0" b="0"/>
            <wp:docPr id="261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40" cy="159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D47DDC" w:rsidRPr="00A5557A" w:rsidTr="0039769B">
        <w:tc>
          <w:tcPr>
            <w:tcW w:w="2486" w:type="dxa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D47DDC" w:rsidRPr="00A5557A" w:rsidTr="0039769B">
        <w:tc>
          <w:tcPr>
            <w:tcW w:w="9431" w:type="dxa"/>
            <w:gridSpan w:val="2"/>
            <w:shd w:val="clear" w:color="auto" w:fill="E2EFD9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簽核異</w:t>
            </w:r>
            <w:r w:rsidR="00904DD8" w:rsidRPr="00A5557A">
              <w:rPr>
                <w:rFonts w:ascii="微軟正黑體" w:hAnsi="微軟正黑體" w:cs="Arial" w:hint="eastAsia"/>
                <w:b/>
                <w:szCs w:val="24"/>
              </w:rPr>
              <w:t>動檔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  <w:r w:rsidR="00904DD8" w:rsidRPr="00A5557A">
              <w:rPr>
                <w:rFonts w:ascii="微軟正黑體" w:hAnsi="微軟正黑體" w:cs="Arial" w:hint="eastAsia"/>
                <w:b/>
                <w:szCs w:val="24"/>
              </w:rPr>
              <w:t>：</w:t>
            </w:r>
            <w:r w:rsidR="00904DD8"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="00904DD8" w:rsidRPr="00A5557A">
              <w:rPr>
                <w:rFonts w:ascii="微軟正黑體" w:hAnsi="微軟正黑體" w:cs="細明體"/>
                <w:szCs w:val="24"/>
              </w:rPr>
              <w:t>bGRITEM</w:t>
            </w:r>
            <w:r w:rsidR="00904DD8" w:rsidRPr="00A5557A">
              <w:rPr>
                <w:rFonts w:ascii="微軟正黑體" w:hAnsi="微軟正黑體" w:cs="細明體" w:hint="eastAsia"/>
                <w:szCs w:val="24"/>
              </w:rPr>
              <w:t>=0</w:t>
            </w:r>
            <w:r w:rsidR="00904DD8" w:rsidRPr="00A5557A">
              <w:rPr>
                <w:rFonts w:ascii="微軟正黑體" w:hAnsi="微軟正黑體" w:hint="eastAsia"/>
                <w:szCs w:val="24"/>
              </w:rPr>
              <w:t>，下方「簽核異動檔資料」不顯示；反之，顯示</w:t>
            </w:r>
          </w:p>
          <w:p w:rsidR="00904DD8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D47DDC" w:rsidRPr="00A5557A" w:rsidTr="0039769B">
        <w:tc>
          <w:tcPr>
            <w:tcW w:w="2486" w:type="dxa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D47DDC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bGRITEM</w:t>
            </w:r>
          </w:p>
        </w:tc>
      </w:tr>
      <w:tr w:rsidR="00D47DDC" w:rsidRPr="00A5557A" w:rsidTr="0039769B">
        <w:tc>
          <w:tcPr>
            <w:tcW w:w="2486" w:type="dxa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D47DDC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bGRITEMNAME</w:t>
            </w:r>
          </w:p>
        </w:tc>
      </w:tr>
      <w:tr w:rsidR="00D47DDC" w:rsidRPr="00A5557A" w:rsidTr="0039769B">
        <w:tc>
          <w:tcPr>
            <w:tcW w:w="2486" w:type="dxa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原保額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D47DDC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bOLDBSF</w:t>
            </w:r>
          </w:p>
        </w:tc>
      </w:tr>
      <w:tr w:rsidR="00D47DDC" w:rsidRPr="00A5557A" w:rsidTr="0039769B">
        <w:tc>
          <w:tcPr>
            <w:tcW w:w="2486" w:type="dxa"/>
            <w:shd w:val="clear" w:color="auto" w:fill="auto"/>
            <w:vAlign w:val="center"/>
          </w:tcPr>
          <w:p w:rsidR="00D47DDC" w:rsidRPr="00A5557A" w:rsidRDefault="00D47DDC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核定保額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D47DDC" w:rsidRPr="00A5557A" w:rsidRDefault="00904D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bNEWBSF</w:t>
            </w:r>
          </w:p>
        </w:tc>
      </w:tr>
    </w:tbl>
    <w:p w:rsidR="00904DD8" w:rsidRPr="00A5557A" w:rsidRDefault="00904DD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B5264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21" w:name="_Toc129191738"/>
      <w:r w:rsidRPr="00A5557A">
        <w:rPr>
          <w:rFonts w:ascii="微軟正黑體" w:hAnsi="微軟正黑體" w:hint="eastAsia"/>
        </w:rPr>
        <w:lastRenderedPageBreak/>
        <w:t>投保人｜投保</w:t>
      </w:r>
      <w:r w:rsidR="00784090" w:rsidRPr="00A5557A">
        <w:rPr>
          <w:rFonts w:ascii="微軟正黑體" w:hAnsi="微軟正黑體" w:hint="eastAsia"/>
        </w:rPr>
        <w:t>險種</w:t>
      </w:r>
      <w:r w:rsidR="00337A64" w:rsidRPr="00A5557A">
        <w:rPr>
          <w:rFonts w:ascii="微軟正黑體" w:hAnsi="微軟正黑體" w:hint="eastAsia"/>
        </w:rPr>
        <w:t>資料</w:t>
      </w:r>
      <w:r w:rsidR="00176C28" w:rsidRPr="00A5557A">
        <w:rPr>
          <w:rFonts w:ascii="微軟正黑體" w:hAnsi="微軟正黑體" w:hint="eastAsia"/>
        </w:rPr>
        <w:t>（grin_item03_exer01_polno.aspx）</w:t>
      </w:r>
      <w:bookmarkEnd w:id="121"/>
    </w:p>
    <w:p w:rsidR="006E2743" w:rsidRPr="00A5557A" w:rsidRDefault="006E2743" w:rsidP="00A5557A">
      <w:pPr>
        <w:pStyle w:val="3"/>
        <w:spacing w:before="0"/>
      </w:pPr>
      <w:bookmarkStart w:id="122" w:name="_畫面顯示_45"/>
      <w:bookmarkStart w:id="123" w:name="_Toc129191739"/>
      <w:bookmarkEnd w:id="122"/>
      <w:r w:rsidRPr="00A5557A">
        <w:rPr>
          <w:rFonts w:hint="eastAsia"/>
        </w:rPr>
        <w:t>畫面顯示</w:t>
      </w:r>
      <w:bookmarkEnd w:id="123"/>
    </w:p>
    <w:p w:rsidR="006E2743" w:rsidRPr="00A5557A" w:rsidRDefault="00337A64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337A64" w:rsidRPr="00A5557A" w:rsidRDefault="00337A64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678680" cy="5334000"/>
            <wp:effectExtent l="19050" t="0" r="7620" b="0"/>
            <wp:docPr id="165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A64" w:rsidRPr="00A5557A" w:rsidRDefault="00337A6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24" w:name="_Toc129191740"/>
      <w:r w:rsidRPr="00A5557A">
        <w:rPr>
          <w:rFonts w:hint="eastAsia"/>
        </w:rPr>
        <w:t>功能描述</w:t>
      </w:r>
      <w:bookmarkEnd w:id="12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866"/>
        <w:gridCol w:w="1358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754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批次查詢作業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754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grin_item03_exer012.aspx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33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7546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337A64" w:rsidRPr="00A5557A" w:rsidRDefault="00337A6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25" w:name="_資料說明"/>
      <w:bookmarkStart w:id="126" w:name="_Toc129191741"/>
      <w:bookmarkEnd w:id="125"/>
      <w:r w:rsidRPr="00A5557A">
        <w:rPr>
          <w:rFonts w:hint="eastAsia"/>
        </w:rPr>
        <w:lastRenderedPageBreak/>
        <w:t>資料說明</w:t>
      </w:r>
      <w:bookmarkEnd w:id="126"/>
    </w:p>
    <w:p w:rsidR="00CE31A2" w:rsidRPr="00A5557A" w:rsidRDefault="0075469B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549140" cy="2392680"/>
            <wp:effectExtent l="19050" t="0" r="3810" b="0"/>
            <wp:docPr id="166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1913"/>
        <w:gridCol w:w="1416"/>
        <w:gridCol w:w="1501"/>
        <w:gridCol w:w="1176"/>
        <w:gridCol w:w="1509"/>
      </w:tblGrid>
      <w:tr w:rsidR="004C712E" w:rsidRPr="00A5557A" w:rsidTr="00396FA5"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CE31A2" w:rsidRPr="00A5557A" w:rsidTr="00396FA5">
        <w:tc>
          <w:tcPr>
            <w:tcW w:w="0" w:type="auto"/>
            <w:gridSpan w:val="6"/>
            <w:shd w:val="clear" w:color="auto" w:fill="E2EFD9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投保人資料</w:t>
            </w:r>
          </w:p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身份證號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員工代號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CMPEMPID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POSIT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月薪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出生日期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BORNDT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身份別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RELATIONSHIP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 w:hint="eastAsia"/>
                <w:strike/>
                <w:szCs w:val="24"/>
              </w:rPr>
              <w:t>勞保薪資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LABORSAL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 w:hint="eastAsia"/>
                <w:strike/>
                <w:szCs w:val="24"/>
              </w:rPr>
              <w:t>加保年薪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AGE</w:t>
            </w:r>
          </w:p>
        </w:tc>
      </w:tr>
      <w:tr w:rsidR="00284AF1" w:rsidRPr="00A5557A" w:rsidTr="00FD7F65">
        <w:tc>
          <w:tcPr>
            <w:tcW w:w="0" w:type="auto"/>
            <w:gridSpan w:val="6"/>
            <w:shd w:val="clear" w:color="auto" w:fill="F2F2F2" w:themeFill="background1" w:themeFillShade="F2"/>
            <w:vAlign w:val="center"/>
          </w:tcPr>
          <w:p w:rsidR="00FD7F65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勞保薪資改為職保薪資(同前台修改用詞)</w:t>
            </w:r>
          </w:p>
          <w:p w:rsidR="001A1EF0" w:rsidRPr="00A5557A" w:rsidRDefault="001A1EF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加保年薪，更正為加保年齡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僱用日期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HIREDT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實際薪資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realsal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廠區代號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DEPID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加保日期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KEYDT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核定生效日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險種等級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INSGRADE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經辦人員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處理狀況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SC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396FA5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是否已</w:t>
            </w:r>
          </w:p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進入簽核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APYN</w:t>
            </w: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狀況原因碼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CODE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處理備註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CE31A2" w:rsidRPr="00A5557A" w:rsidTr="00396FA5"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職業類別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JOB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31A2" w:rsidRPr="00A5557A" w:rsidRDefault="00CE31A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</w:tbl>
    <w:p w:rsidR="00CE31A2" w:rsidRPr="00A5557A" w:rsidRDefault="00CE31A2" w:rsidP="00A5557A">
      <w:pPr>
        <w:snapToGrid w:val="0"/>
        <w:spacing w:line="240" w:lineRule="auto"/>
        <w:rPr>
          <w:rFonts w:ascii="微軟正黑體" w:hAnsi="微軟正黑體"/>
        </w:rPr>
      </w:pPr>
    </w:p>
    <w:p w:rsidR="004C712E" w:rsidRPr="00A5557A" w:rsidRDefault="004C712E" w:rsidP="00A5557A">
      <w:pPr>
        <w:snapToGrid w:val="0"/>
        <w:spacing w:line="240" w:lineRule="auto"/>
        <w:rPr>
          <w:rFonts w:ascii="微軟正黑體" w:hAnsi="微軟正黑體"/>
        </w:rPr>
      </w:pPr>
    </w:p>
    <w:p w:rsidR="003D56BD" w:rsidRPr="00A5557A" w:rsidRDefault="003D56BD" w:rsidP="00A5557A">
      <w:pPr>
        <w:snapToGrid w:val="0"/>
        <w:spacing w:line="240" w:lineRule="auto"/>
        <w:rPr>
          <w:rFonts w:ascii="微軟正黑體" w:hAnsi="微軟正黑體"/>
        </w:rPr>
      </w:pPr>
    </w:p>
    <w:p w:rsidR="004C712E" w:rsidRPr="00A5557A" w:rsidRDefault="004C712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4C712E" w:rsidRPr="00A5557A" w:rsidRDefault="004C712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lastRenderedPageBreak/>
        <w:drawing>
          <wp:inline distT="0" distB="0" distL="0" distR="0">
            <wp:extent cx="4549140" cy="1501140"/>
            <wp:effectExtent l="19050" t="0" r="3810" b="0"/>
            <wp:docPr id="168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4C712E" w:rsidRPr="00A5557A" w:rsidTr="00443A6E">
        <w:tc>
          <w:tcPr>
            <w:tcW w:w="2486" w:type="dxa"/>
            <w:shd w:val="clear" w:color="auto" w:fill="E2EFD9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4C712E" w:rsidRPr="00A5557A" w:rsidTr="00443A6E">
        <w:tc>
          <w:tcPr>
            <w:tcW w:w="9431" w:type="dxa"/>
            <w:gridSpan w:val="2"/>
            <w:shd w:val="clear" w:color="auto" w:fill="E2EFD9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投保險種資料</w:t>
            </w:r>
          </w:p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bGRITEM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bGRITEMNAME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薪資倍數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bSALARYBSF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bBSF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核定保額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bTOTALBSF</w:t>
            </w:r>
          </w:p>
        </w:tc>
      </w:tr>
      <w:tr w:rsidR="004C712E" w:rsidRPr="00A5557A" w:rsidTr="00443A6E">
        <w:tc>
          <w:tcPr>
            <w:tcW w:w="2486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狀態碼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C712E" w:rsidRPr="00A5557A" w:rsidRDefault="004C712E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bSC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4C712E" w:rsidRPr="00A5557A" w:rsidRDefault="004C712E" w:rsidP="00A5557A">
      <w:pPr>
        <w:snapToGrid w:val="0"/>
        <w:spacing w:line="240" w:lineRule="auto"/>
        <w:rPr>
          <w:rFonts w:ascii="微軟正黑體" w:hAnsi="微軟正黑體"/>
        </w:rPr>
      </w:pPr>
    </w:p>
    <w:p w:rsidR="004C712E" w:rsidRPr="00A5557A" w:rsidRDefault="004C712E" w:rsidP="00A5557A">
      <w:pPr>
        <w:snapToGrid w:val="0"/>
        <w:spacing w:line="240" w:lineRule="auto"/>
        <w:rPr>
          <w:rFonts w:ascii="微軟正黑體" w:hAnsi="微軟正黑體"/>
        </w:rPr>
      </w:pPr>
    </w:p>
    <w:p w:rsidR="004C712E" w:rsidRPr="00A5557A" w:rsidRDefault="004C712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27" w:name="_Toc129191742"/>
      <w:r w:rsidRPr="00A5557A">
        <w:rPr>
          <w:rFonts w:ascii="微軟正黑體" w:hAnsi="微軟正黑體" w:hint="eastAsia"/>
        </w:rPr>
        <w:lastRenderedPageBreak/>
        <w:t>加保作業</w:t>
      </w:r>
      <w:r w:rsidR="00306A51" w:rsidRPr="00A5557A">
        <w:rPr>
          <w:rFonts w:ascii="微軟正黑體" w:hAnsi="微軟正黑體" w:hint="eastAsia"/>
        </w:rPr>
        <w:t>-簽核作業</w:t>
      </w:r>
      <w:r w:rsidR="00176C28" w:rsidRPr="00A5557A">
        <w:rPr>
          <w:rFonts w:ascii="微軟正黑體" w:hAnsi="微軟正黑體" w:hint="eastAsia"/>
        </w:rPr>
        <w:t>（grin_item03_exer012.aspx）</w:t>
      </w:r>
      <w:bookmarkEnd w:id="127"/>
    </w:p>
    <w:p w:rsidR="00671731" w:rsidRPr="00A5557A" w:rsidRDefault="00306A5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該頁面僅處理，「加保作業」的「簽核作業」查詢</w:t>
      </w:r>
    </w:p>
    <w:p w:rsidR="00306A51" w:rsidRPr="00A5557A" w:rsidRDefault="00306A5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如</w:t>
      </w:r>
      <w:r w:rsidR="00AE5676" w:rsidRPr="00A5557A">
        <w:rPr>
          <w:rFonts w:ascii="微軟正黑體" w:hAnsi="微軟正黑體" w:hint="eastAsia"/>
        </w:rPr>
        <w:t>果，</w:t>
      </w:r>
      <w:r w:rsidRPr="00A5557A">
        <w:rPr>
          <w:rFonts w:ascii="微軟正黑體" w:hAnsi="微軟正黑體" w:hint="eastAsia"/>
        </w:rPr>
        <w:t>要進行「加保作業」的「查詢作業」，</w:t>
      </w:r>
      <w:hyperlink w:anchor="_畫面顯示_41" w:history="1">
        <w:r w:rsidRPr="00A5557A">
          <w:rPr>
            <w:rStyle w:val="aa"/>
            <w:rFonts w:ascii="微軟正黑體" w:hAnsi="微軟正黑體" w:hint="eastAsia"/>
          </w:rPr>
          <w:t>請參照</w:t>
        </w:r>
      </w:hyperlink>
    </w:p>
    <w:p w:rsidR="006E2743" w:rsidRPr="00A5557A" w:rsidRDefault="006E2743" w:rsidP="00A5557A">
      <w:pPr>
        <w:pStyle w:val="3"/>
        <w:spacing w:before="0"/>
      </w:pPr>
      <w:bookmarkStart w:id="128" w:name="_畫面顯示_33"/>
      <w:bookmarkStart w:id="129" w:name="_Toc129191743"/>
      <w:bookmarkEnd w:id="128"/>
      <w:r w:rsidRPr="00A5557A">
        <w:rPr>
          <w:rFonts w:hint="eastAsia"/>
        </w:rPr>
        <w:t>畫面顯示</w:t>
      </w:r>
      <w:bookmarkEnd w:id="129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779848" cy="2542253"/>
            <wp:effectExtent l="1905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848" cy="254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F6D" w:rsidRPr="00A5557A" w:rsidRDefault="00F66F6D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71731" w:rsidRPr="00A5557A" w:rsidRDefault="00671731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71731" w:rsidRPr="00A5557A" w:rsidRDefault="00671731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71731" w:rsidRPr="00A5557A" w:rsidRDefault="00671731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30" w:name="_功能描述_2"/>
      <w:bookmarkStart w:id="131" w:name="_Toc129191744"/>
      <w:bookmarkEnd w:id="130"/>
      <w:r w:rsidRPr="00A5557A">
        <w:rPr>
          <w:rFonts w:hint="eastAsia"/>
        </w:rPr>
        <w:lastRenderedPageBreak/>
        <w:t>功能描述</w:t>
      </w:r>
      <w:bookmarkEnd w:id="131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4153"/>
        <w:gridCol w:w="1835"/>
        <w:gridCol w:w="696"/>
      </w:tblGrid>
      <w:tr w:rsidR="00DE5CF7" w:rsidRPr="00A5557A" w:rsidTr="00396FA5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頁籤</w:t>
            </w:r>
          </w:p>
        </w:tc>
      </w:tr>
      <w:tr w:rsidR="00DE5CF7" w:rsidRPr="00A5557A" w:rsidTr="00396FA5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當前頁面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6FA5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hyperlink w:anchor="_畫面顯示_33" w:history="1">
              <w:r w:rsidR="00DE5CF7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請輸入查詢條件</w:t>
            </w:r>
          </w:p>
        </w:tc>
      </w:tr>
      <w:tr w:rsidR="00DE5CF7" w:rsidRPr="00A5557A" w:rsidTr="00396FA5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284AF1" w:rsidRPr="00A5557A" w:rsidTr="00284AF1">
        <w:trPr>
          <w:trHeight w:val="582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客戶建檔日期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預設值-起：系統日-1個月</w:t>
            </w:r>
          </w:p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預設值-迄：系統日</w:t>
            </w:r>
          </w:p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格式：yyyMMdd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284AF1" w:rsidRPr="00A5557A" w:rsidTr="00396FA5">
        <w:trPr>
          <w:trHeight w:val="414"/>
        </w:trPr>
        <w:tc>
          <w:tcPr>
            <w:tcW w:w="0" w:type="auto"/>
            <w:vMerge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284AF1" w:rsidRPr="00A5557A" w:rsidTr="00FD7F65">
        <w:trPr>
          <w:trHeight w:val="414"/>
        </w:trPr>
        <w:tc>
          <w:tcPr>
            <w:tcW w:w="0" w:type="auto"/>
            <w:vMerge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284AF1" w:rsidRPr="00A5557A" w:rsidRDefault="00284AF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284AF1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284AF1" w:rsidRPr="00A5557A">
              <w:rPr>
                <w:rFonts w:ascii="微軟正黑體" w:hAnsi="微軟正黑體" w:hint="eastAsia"/>
                <w:szCs w:val="24"/>
              </w:rPr>
              <w:t>日期，另可自行輸入</w:t>
            </w:r>
          </w:p>
        </w:tc>
      </w:tr>
      <w:tr w:rsidR="00DE5CF7" w:rsidRPr="00A5557A" w:rsidTr="00396FA5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簽核類別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DE5CF7" w:rsidRPr="00A5557A" w:rsidTr="00396FA5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396FA5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可以簽核，可以轉核</w:t>
                  </w:r>
                </w:p>
              </w:tc>
            </w:tr>
            <w:tr w:rsidR="00DE5CF7" w:rsidRPr="00A5557A" w:rsidTr="00396FA5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只能轉核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rop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own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L</w:t>
            </w:r>
            <w:r w:rsidRPr="00A5557A">
              <w:rPr>
                <w:rFonts w:ascii="微軟正黑體" w:hAnsi="微軟正黑體" w:cs="細明體"/>
                <w:szCs w:val="24"/>
              </w:rPr>
              <w:t>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6FA5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a_submit_Click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grin_item03_exer012_1.aspx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hyperlink w:anchor="_畫面顯示_37" w:history="1">
              <w:r w:rsidR="00DE5CF7"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AE5676" w:rsidRPr="00A5557A" w:rsidRDefault="00AE5676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32" w:name="_Toc129191745"/>
      <w:r w:rsidRPr="00A5557A">
        <w:rPr>
          <w:rFonts w:hint="eastAsia"/>
        </w:rPr>
        <w:t>資料說明</w:t>
      </w:r>
      <w:bookmarkEnd w:id="132"/>
    </w:p>
    <w:p w:rsidR="00F66F6D" w:rsidRPr="00A5557A" w:rsidRDefault="00F66F6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F66F6D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33" w:name="_Toc129191746"/>
      <w:r w:rsidRPr="00A5557A">
        <w:rPr>
          <w:rFonts w:ascii="微軟正黑體" w:hAnsi="微軟正黑體" w:hint="eastAsia"/>
        </w:rPr>
        <w:lastRenderedPageBreak/>
        <w:t>加保</w:t>
      </w:r>
      <w:r w:rsidR="00B52649" w:rsidRPr="00A5557A">
        <w:rPr>
          <w:rFonts w:ascii="微軟正黑體" w:hAnsi="微軟正黑體" w:hint="eastAsia"/>
        </w:rPr>
        <w:t>【</w:t>
      </w:r>
      <w:r w:rsidRPr="00A5557A">
        <w:rPr>
          <w:rFonts w:ascii="微軟正黑體" w:hAnsi="微軟正黑體" w:hint="eastAsia"/>
        </w:rPr>
        <w:t>簽核｜轉核</w:t>
      </w:r>
      <w:r w:rsidR="00B52649" w:rsidRPr="00A5557A">
        <w:rPr>
          <w:rFonts w:ascii="微軟正黑體" w:hAnsi="微軟正黑體" w:hint="eastAsia"/>
        </w:rPr>
        <w:t>】</w:t>
      </w:r>
      <w:r w:rsidRPr="00A5557A">
        <w:rPr>
          <w:rFonts w:ascii="微軟正黑體" w:hAnsi="微軟正黑體" w:hint="eastAsia"/>
        </w:rPr>
        <w:t>作業</w:t>
      </w:r>
      <w:r w:rsidR="00176C28" w:rsidRPr="00A5557A">
        <w:rPr>
          <w:rFonts w:ascii="微軟正黑體" w:hAnsi="微軟正黑體" w:hint="eastAsia"/>
        </w:rPr>
        <w:t>（grin_item03_exer012_1.aspx）</w:t>
      </w:r>
      <w:bookmarkEnd w:id="133"/>
    </w:p>
    <w:p w:rsidR="006E2743" w:rsidRPr="00A5557A" w:rsidRDefault="006E2743" w:rsidP="00A5557A">
      <w:pPr>
        <w:pStyle w:val="3"/>
        <w:spacing w:before="0"/>
      </w:pPr>
      <w:bookmarkStart w:id="134" w:name="_畫面顯示_37"/>
      <w:bookmarkStart w:id="135" w:name="_Toc129191747"/>
      <w:bookmarkEnd w:id="134"/>
      <w:r w:rsidRPr="00A5557A">
        <w:rPr>
          <w:rFonts w:hint="eastAsia"/>
        </w:rPr>
        <w:t>畫面顯示</w:t>
      </w:r>
      <w:bookmarkEnd w:id="135"/>
    </w:p>
    <w:p w:rsidR="006E2743" w:rsidRPr="00A5557A" w:rsidRDefault="00F66F6D" w:rsidP="00A5557A">
      <w:pPr>
        <w:pStyle w:val="4"/>
        <w:rPr>
          <w:rFonts w:ascii="微軟正黑體" w:hAnsi="微軟正黑體"/>
        </w:rPr>
      </w:pPr>
      <w:bookmarkStart w:id="136" w:name="_Toc129191748"/>
      <w:r w:rsidRPr="00A5557A">
        <w:rPr>
          <w:rFonts w:ascii="微軟正黑體" w:hAnsi="微軟正黑體" w:hint="eastAsia"/>
        </w:rPr>
        <w:t>加保簽核作業</w:t>
      </w:r>
      <w:bookmarkEnd w:id="136"/>
    </w:p>
    <w:p w:rsidR="006E2743" w:rsidRPr="00A5557A" w:rsidRDefault="00274440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1309924"/>
            <wp:effectExtent l="1905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30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440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</w:p>
    <w:p w:rsidR="00274440" w:rsidRPr="00A5557A" w:rsidRDefault="00274440" w:rsidP="00A5557A">
      <w:pPr>
        <w:pStyle w:val="4"/>
        <w:rPr>
          <w:rFonts w:ascii="微軟正黑體" w:hAnsi="微軟正黑體"/>
        </w:rPr>
      </w:pPr>
      <w:bookmarkStart w:id="137" w:name="_Toc129191749"/>
      <w:r w:rsidRPr="00A5557A">
        <w:rPr>
          <w:rFonts w:ascii="微軟正黑體" w:hAnsi="微軟正黑體" w:hint="eastAsia"/>
        </w:rPr>
        <w:t>加保轉核作業</w:t>
      </w:r>
      <w:bookmarkEnd w:id="137"/>
    </w:p>
    <w:p w:rsidR="006E2743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目前查無資料</w:t>
      </w:r>
    </w:p>
    <w:p w:rsidR="006024C5" w:rsidRPr="00A5557A" w:rsidRDefault="006024C5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5273040" cy="1219200"/>
            <wp:effectExtent l="19050" t="0" r="3810" b="0"/>
            <wp:docPr id="11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440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</w:p>
    <w:p w:rsidR="00274440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</w:p>
    <w:p w:rsidR="00274440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</w:p>
    <w:p w:rsidR="00274440" w:rsidRPr="00A5557A" w:rsidRDefault="00274440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38" w:name="_功能描述與資料說明_1"/>
      <w:bookmarkStart w:id="139" w:name="_Toc129191750"/>
      <w:bookmarkEnd w:id="138"/>
      <w:r w:rsidRPr="00A5557A">
        <w:rPr>
          <w:rFonts w:hint="eastAsia"/>
        </w:rPr>
        <w:lastRenderedPageBreak/>
        <w:t>功能描述</w:t>
      </w:r>
      <w:r w:rsidR="00D32410" w:rsidRPr="00A5557A">
        <w:rPr>
          <w:rFonts w:hint="eastAsia"/>
        </w:rPr>
        <w:t>與資料說明</w:t>
      </w:r>
      <w:bookmarkEnd w:id="139"/>
    </w:p>
    <w:p w:rsidR="006E2743" w:rsidRPr="00A5557A" w:rsidRDefault="0027444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示意圖-完整</w:t>
      </w:r>
    </w:p>
    <w:p w:rsidR="00274440" w:rsidRPr="00A5557A" w:rsidRDefault="00E25817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1877236"/>
            <wp:effectExtent l="19050" t="0" r="0" b="0"/>
            <wp:docPr id="14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7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A5E" w:rsidRPr="00A5557A" w:rsidRDefault="003B7A5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0A287B" w:rsidRPr="00A5557A" w:rsidRDefault="000A287B" w:rsidP="00A5557A">
      <w:pPr>
        <w:pStyle w:val="4"/>
        <w:rPr>
          <w:rFonts w:ascii="微軟正黑體" w:hAnsi="微軟正黑體"/>
        </w:rPr>
      </w:pPr>
      <w:bookmarkStart w:id="140" w:name="_標題與作業功能_1"/>
      <w:bookmarkStart w:id="141" w:name="_Toc129191751"/>
      <w:bookmarkEnd w:id="140"/>
      <w:r w:rsidRPr="00A5557A">
        <w:rPr>
          <w:rFonts w:ascii="微軟正黑體" w:hAnsi="微軟正黑體" w:hint="eastAsia"/>
        </w:rPr>
        <w:t>標題與</w:t>
      </w:r>
      <w:r w:rsidR="00671731" w:rsidRPr="00A5557A">
        <w:rPr>
          <w:rFonts w:ascii="微軟正黑體" w:hAnsi="微軟正黑體" w:hint="eastAsia"/>
        </w:rPr>
        <w:t>作業功能</w:t>
      </w:r>
      <w:bookmarkEnd w:id="141"/>
    </w:p>
    <w:p w:rsidR="00E25817" w:rsidRPr="00A5557A" w:rsidRDefault="00E2581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下方為紅色框起處的功能描述與資料說明</w:t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1176"/>
        <w:gridCol w:w="4289"/>
        <w:gridCol w:w="1835"/>
        <w:gridCol w:w="696"/>
      </w:tblGrid>
      <w:tr w:rsidR="00DE5CF7" w:rsidRPr="00A5557A" w:rsidTr="007D4EC3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bookmarkStart w:id="142" w:name="_標題與選單"/>
            <w:bookmarkEnd w:id="142"/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Request.QueryString["a_ctype"]</w:t>
            </w:r>
          </w:p>
        </w:tc>
      </w:tr>
      <w:tr w:rsidR="00DE5CF7" w:rsidRPr="00A5557A" w:rsidTr="007D4EC3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title0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=2時，</w:t>
            </w:r>
            <w:r w:rsidRPr="00A5557A">
              <w:rPr>
                <w:rFonts w:ascii="微軟正黑體" w:hAnsi="微軟正黑體" w:hint="eastAsia"/>
                <w:szCs w:val="24"/>
              </w:rPr>
              <w:t>顯示</w:t>
            </w:r>
            <w:r w:rsidRPr="00A5557A">
              <w:rPr>
                <w:rFonts w:ascii="微軟正黑體" w:hAnsi="微軟正黑體" w:cs="細明體"/>
                <w:szCs w:val="24"/>
              </w:rPr>
              <w:t>加保轉核作業</w:t>
            </w:r>
            <w:r w:rsidRPr="00A5557A">
              <w:rPr>
                <w:rFonts w:ascii="微軟正黑體" w:hAnsi="微軟正黑體" w:hint="eastAsia"/>
                <w:szCs w:val="24"/>
              </w:rPr>
              <w:t>；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否則，顯示</w:t>
            </w:r>
            <w:r w:rsidRPr="00A5557A">
              <w:rPr>
                <w:rFonts w:ascii="微軟正黑體" w:hAnsi="微軟正黑體" w:cs="細明體"/>
                <w:szCs w:val="24"/>
              </w:rPr>
              <w:t>加保簽核作業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整批設定</w:t>
            </w:r>
          </w:p>
        </w:tc>
      </w:tr>
      <w:tr w:rsidR="00DE5CF7" w:rsidRPr="00A5557A" w:rsidTr="007D4EC3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核定狀況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核保通過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=2時，</w:t>
            </w:r>
            <w:r w:rsidRPr="00A5557A">
              <w:rPr>
                <w:rFonts w:ascii="微軟正黑體" w:hAnsi="微軟正黑體" w:hint="eastAsia"/>
                <w:szCs w:val="24"/>
              </w:rPr>
              <w:t>預設：不顯示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val0_Click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5910ED" w:rsidRPr="00A5557A" w:rsidTr="007D4EC3">
        <w:tc>
          <w:tcPr>
            <w:tcW w:w="0" w:type="auto"/>
            <w:vMerge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謝絕承保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=2時，</w:t>
            </w:r>
            <w:r w:rsidRPr="00A5557A">
              <w:rPr>
                <w:rFonts w:ascii="微軟正黑體" w:hAnsi="微軟正黑體" w:hint="eastAsia"/>
                <w:szCs w:val="24"/>
              </w:rPr>
              <w:t>預設：不顯示</w:t>
            </w:r>
          </w:p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5910ED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5910E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5910ED" w:rsidRPr="00A5557A">
              <w:rPr>
                <w:rFonts w:ascii="微軟正黑體" w:hAnsi="微軟正黑體" w:hint="eastAsia"/>
                <w:szCs w:val="24"/>
              </w:rPr>
              <w:t>謝絕承保調整為婉拒承保</w:t>
            </w:r>
          </w:p>
        </w:tc>
      </w:tr>
      <w:tr w:rsidR="00DE5CF7" w:rsidRPr="00A5557A" w:rsidTr="007D4EC3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自動轉核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7D4EC3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val3_Click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7D4EC3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暫不處理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val4_Click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7D4EC3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DE5CF7" w:rsidRPr="00A5557A" w:rsidTr="007D4EC3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7D4EC3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存檔</w:t>
            </w:r>
          </w:p>
        </w:tc>
      </w:tr>
      <w:tr w:rsidR="00DE5CF7" w:rsidRPr="00A5557A" w:rsidTr="007D4EC3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submit_all_Click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3B7A5E" w:rsidRPr="00A5557A" w:rsidRDefault="003B7A5E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3B7A5E" w:rsidRPr="00A5557A" w:rsidRDefault="003B7A5E" w:rsidP="00A5557A">
      <w:pPr>
        <w:pStyle w:val="4"/>
        <w:rPr>
          <w:rFonts w:ascii="微軟正黑體" w:hAnsi="微軟正黑體"/>
        </w:rPr>
      </w:pPr>
      <w:bookmarkStart w:id="143" w:name="_Toc129191752"/>
      <w:r w:rsidRPr="00A5557A">
        <w:rPr>
          <w:rFonts w:ascii="微軟正黑體" w:hAnsi="微軟正黑體" w:hint="eastAsia"/>
        </w:rPr>
        <w:lastRenderedPageBreak/>
        <w:t>內容</w:t>
      </w:r>
      <w:r w:rsidR="00C43B98" w:rsidRPr="00A5557A">
        <w:rPr>
          <w:rFonts w:ascii="微軟正黑體" w:hAnsi="微軟正黑體" w:hint="eastAsia"/>
        </w:rPr>
        <w:t>-第一</w:t>
      </w:r>
      <w:r w:rsidR="00F91A9C" w:rsidRPr="00A5557A">
        <w:rPr>
          <w:rFonts w:ascii="微軟正黑體" w:hAnsi="微軟正黑體" w:hint="eastAsia"/>
        </w:rPr>
        <w:t>、二</w:t>
      </w:r>
      <w:r w:rsidR="00C43B98" w:rsidRPr="00A5557A">
        <w:rPr>
          <w:rFonts w:ascii="微軟正黑體" w:hAnsi="微軟正黑體" w:hint="eastAsia"/>
        </w:rPr>
        <w:t>列</w:t>
      </w:r>
      <w:bookmarkEnd w:id="143"/>
    </w:p>
    <w:p w:rsidR="003B7A5E" w:rsidRPr="00A5557A" w:rsidRDefault="00B91BB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897367"/>
            <wp:effectExtent l="19050" t="0" r="0" b="0"/>
            <wp:docPr id="161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9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BBE" w:rsidRPr="00A5557A" w:rsidRDefault="00B91BBE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36"/>
        <w:gridCol w:w="1965"/>
        <w:gridCol w:w="3512"/>
        <w:gridCol w:w="1176"/>
        <w:gridCol w:w="696"/>
      </w:tblGrid>
      <w:tr w:rsidR="00DE5CF7" w:rsidRPr="00A5557A" w:rsidTr="00635084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第一列</w:t>
            </w: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保單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自動編碼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Html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第二列</w:t>
            </w: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保單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d_polno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身分別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noProof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d_ship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ship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noProof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noProof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d_relationship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relationship</w:t>
            </w:r>
          </w:p>
          <w:p w:rsidR="00DE5CF7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  <w:highlight w:val="yellow"/>
              </w:rPr>
              <w:t>註：</w:t>
            </w:r>
            <w:r w:rsidR="00DE5CF7" w:rsidRPr="00A5557A">
              <w:rPr>
                <w:rFonts w:ascii="微軟正黑體" w:hAnsi="微軟正黑體" w:cs="Arial" w:hint="eastAsia"/>
                <w:szCs w:val="24"/>
                <w:highlight w:val="yellow"/>
              </w:rPr>
              <w:t>參數記錄用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加保日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d_natid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d_keydt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keydt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635084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基本資料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連結到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grin_item03_exer012_13.aspx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hyperlink w:anchor="_畫面顯示_47" w:history="1">
              <w:r w:rsidR="00DE5CF7"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7507F9" w:rsidRPr="00A5557A" w:rsidRDefault="007507F9" w:rsidP="00A5557A">
      <w:pPr>
        <w:snapToGrid w:val="0"/>
        <w:spacing w:line="240" w:lineRule="auto"/>
        <w:rPr>
          <w:rFonts w:ascii="微軟正黑體" w:hAnsi="微軟正黑體"/>
        </w:rPr>
      </w:pPr>
    </w:p>
    <w:p w:rsidR="007507F9" w:rsidRPr="00A5557A" w:rsidRDefault="007507F9" w:rsidP="00A5557A">
      <w:pPr>
        <w:snapToGrid w:val="0"/>
        <w:spacing w:line="240" w:lineRule="auto"/>
        <w:rPr>
          <w:rFonts w:ascii="微軟正黑體" w:hAnsi="微軟正黑體"/>
        </w:rPr>
      </w:pPr>
    </w:p>
    <w:p w:rsidR="007507F9" w:rsidRPr="00A5557A" w:rsidRDefault="007507F9" w:rsidP="00A5557A">
      <w:pPr>
        <w:snapToGrid w:val="0"/>
        <w:spacing w:line="240" w:lineRule="auto"/>
        <w:rPr>
          <w:rFonts w:ascii="微軟正黑體" w:hAnsi="微軟正黑體"/>
        </w:rPr>
      </w:pPr>
    </w:p>
    <w:p w:rsidR="007507F9" w:rsidRPr="00A5557A" w:rsidRDefault="007507F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816"/>
        <w:gridCol w:w="2013"/>
        <w:gridCol w:w="696"/>
      </w:tblGrid>
      <w:tr w:rsidR="00DE5CF7" w:rsidRPr="00A5557A" w:rsidTr="005D4B2E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lastRenderedPageBreak/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noProof/>
                <w:szCs w:val="24"/>
              </w:rPr>
              <w:drawing>
                <wp:inline distT="0" distB="0" distL="0" distR="0">
                  <wp:extent cx="2461260" cy="480060"/>
                  <wp:effectExtent l="19050" t="0" r="0" b="0"/>
                  <wp:docPr id="3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Request.QueryString["a_ctype"]</w:t>
            </w:r>
          </w:p>
        </w:tc>
      </w:tr>
      <w:tr w:rsidR="00DE5CF7" w:rsidRPr="00A5557A" w:rsidTr="005D4B2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核定狀況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actype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=1時，顯示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896"/>
            </w:tblGrid>
            <w:tr w:rsidR="00DE5CF7" w:rsidRPr="00A5557A" w:rsidTr="005D4B2E">
              <w:tc>
                <w:tcPr>
                  <w:tcW w:w="87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89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核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不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自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人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暫（預設選取）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否則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896"/>
            </w:tblGrid>
            <w:tr w:rsidR="00DE5CF7" w:rsidRPr="00A5557A" w:rsidTr="005D4B2E">
              <w:tc>
                <w:tcPr>
                  <w:tcW w:w="87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89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自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人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暫（預設選取）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當資料變動時，呼叫：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d_rbl_SelectedIndexChanged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會連動「實際薪資」的顯示與否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noProof/>
                <w:szCs w:val="24"/>
              </w:rPr>
              <w:drawing>
                <wp:inline distT="0" distB="0" distL="0" distR="0">
                  <wp:extent cx="1394460" cy="480060"/>
                  <wp:effectExtent l="19050" t="0" r="0" b="0"/>
                  <wp:docPr id="4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4460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CF7" w:rsidRPr="00A5557A" w:rsidTr="005D4B2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864"/>
            </w:tblGrid>
            <w:tr w:rsidR="00DE5CF7" w:rsidRPr="00A5557A" w:rsidTr="005D4B2E">
              <w:tc>
                <w:tcPr>
                  <w:tcW w:w="87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864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5D4B2E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1864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同「</w:t>
            </w:r>
            <w:hyperlink w:anchor="_標題與選單" w:history="1">
              <w:r w:rsidRPr="00A5557A">
                <w:rPr>
                  <w:rStyle w:val="aa"/>
                  <w:rFonts w:ascii="微軟正黑體" w:hAnsi="微軟正黑體" w:cs="細明體" w:hint="eastAsia"/>
                  <w:color w:val="auto"/>
                  <w:szCs w:val="24"/>
                </w:rPr>
                <w:t>上方</w:t>
              </w:r>
            </w:hyperlink>
            <w:r w:rsidRPr="00A5557A">
              <w:rPr>
                <w:rFonts w:ascii="微軟正黑體" w:hAnsi="微軟正黑體" w:cs="細明體" w:hint="eastAsia"/>
                <w:szCs w:val="24"/>
              </w:rPr>
              <w:t>」的人工轉核有連動關係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D4B2E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投保險種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window.open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grin_item03_exer012_12.aspx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hyperlink w:anchor="_畫面顯示_42" w:history="1">
              <w:r w:rsidR="00DE5CF7"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C43B98" w:rsidRPr="00A5557A" w:rsidRDefault="00C43B98" w:rsidP="00A5557A">
      <w:pPr>
        <w:snapToGrid w:val="0"/>
        <w:spacing w:line="240" w:lineRule="auto"/>
        <w:rPr>
          <w:rFonts w:ascii="微軟正黑體" w:hAnsi="微軟正黑體"/>
        </w:rPr>
      </w:pPr>
    </w:p>
    <w:p w:rsidR="00C43B98" w:rsidRPr="00A5557A" w:rsidRDefault="00C43B98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C43B98" w:rsidRPr="00A5557A" w:rsidRDefault="00C43B98" w:rsidP="00A5557A">
      <w:pPr>
        <w:pStyle w:val="4"/>
        <w:rPr>
          <w:rFonts w:ascii="微軟正黑體" w:hAnsi="微軟正黑體"/>
        </w:rPr>
      </w:pPr>
      <w:bookmarkStart w:id="144" w:name="_Toc129191753"/>
      <w:r w:rsidRPr="00A5557A">
        <w:rPr>
          <w:rFonts w:ascii="微軟正黑體" w:hAnsi="微軟正黑體" w:hint="eastAsia"/>
        </w:rPr>
        <w:lastRenderedPageBreak/>
        <w:t>內容-第</w:t>
      </w:r>
      <w:r w:rsidR="00F91A9C" w:rsidRPr="00A5557A">
        <w:rPr>
          <w:rFonts w:ascii="微軟正黑體" w:hAnsi="微軟正黑體" w:hint="eastAsia"/>
        </w:rPr>
        <w:t>三</w:t>
      </w:r>
      <w:r w:rsidRPr="00A5557A">
        <w:rPr>
          <w:rFonts w:ascii="微軟正黑體" w:hAnsi="微軟正黑體" w:hint="eastAsia"/>
        </w:rPr>
        <w:t>列</w:t>
      </w:r>
      <w:bookmarkEnd w:id="144"/>
    </w:p>
    <w:p w:rsidR="00C43B98" w:rsidRPr="00A5557A" w:rsidRDefault="00B91BB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869897"/>
            <wp:effectExtent l="19050" t="0" r="0" b="0"/>
            <wp:docPr id="16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6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C3" w:rsidRPr="00A5557A" w:rsidRDefault="007D4EC3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59"/>
        <w:gridCol w:w="4146"/>
        <w:gridCol w:w="1358"/>
        <w:gridCol w:w="696"/>
      </w:tblGrid>
      <w:tr w:rsidR="00DE5CF7" w:rsidRPr="00A5557A" w:rsidTr="0023005C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23005C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年齡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age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Html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23005C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雇用日期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hiredt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Html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23005C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d_cmpname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cmpname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頁面載入時呼叫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tt()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並呼叫</w:t>
            </w:r>
            <w:r w:rsidRPr="00A5557A">
              <w:rPr>
                <w:rFonts w:ascii="微軟正黑體" w:hAnsi="微軟正黑體" w:cs="細明體"/>
                <w:b/>
                <w:color w:val="0000FF"/>
                <w:szCs w:val="24"/>
              </w:rPr>
              <w:t>SP.STP_GR_ADD_CHECK_01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，取得</w:t>
            </w:r>
            <w:r w:rsidRPr="00A5557A">
              <w:rPr>
                <w:rFonts w:ascii="微軟正黑體" w:hAnsi="微軟正黑體" w:cs="細明體"/>
                <w:b/>
                <w:szCs w:val="24"/>
              </w:rPr>
              <w:t>@nEXISTS</w:t>
            </w:r>
          </w:p>
        </w:tc>
      </w:tr>
      <w:tr w:rsidR="00DE5CF7" w:rsidRPr="00A5557A" w:rsidTr="0023005C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lb_lastname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@nEXISTS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=1，顯示；反之，不顯示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window.open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：</w:t>
            </w:r>
            <w:r w:rsidRPr="00A5557A">
              <w:rPr>
                <w:rFonts w:ascii="微軟正黑體" w:hAnsi="微軟正黑體" w:cs="細明體"/>
                <w:szCs w:val="24"/>
              </w:rPr>
              <w:t>recdetail.aspx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color w:val="0000FF"/>
                <w:szCs w:val="24"/>
              </w:rPr>
            </w:pPr>
            <w:hyperlink w:anchor="_畫面顯示_43" w:history="1">
              <w:r w:rsidR="00DE5CF7"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23005C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d_lastname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@nEXISTS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=1，不顯示；反之，顯示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584307" w:rsidRPr="00A5557A" w:rsidRDefault="00584307" w:rsidP="00A5557A">
      <w:pPr>
        <w:snapToGrid w:val="0"/>
        <w:spacing w:line="240" w:lineRule="auto"/>
        <w:rPr>
          <w:rFonts w:ascii="微軟正黑體" w:hAnsi="微軟正黑體"/>
        </w:rPr>
      </w:pPr>
    </w:p>
    <w:p w:rsidR="00584307" w:rsidRPr="00A5557A" w:rsidRDefault="00584307" w:rsidP="00A5557A">
      <w:pPr>
        <w:snapToGrid w:val="0"/>
        <w:spacing w:line="240" w:lineRule="auto"/>
        <w:rPr>
          <w:rFonts w:ascii="微軟正黑體" w:hAnsi="微軟正黑體"/>
        </w:rPr>
      </w:pPr>
    </w:p>
    <w:p w:rsidR="00584307" w:rsidRPr="00A5557A" w:rsidRDefault="0058430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584307" w:rsidRPr="00A5557A" w:rsidRDefault="00584307" w:rsidP="00A5557A">
      <w:pPr>
        <w:pStyle w:val="4"/>
        <w:rPr>
          <w:rFonts w:ascii="微軟正黑體" w:hAnsi="微軟正黑體"/>
        </w:rPr>
      </w:pPr>
      <w:bookmarkStart w:id="145" w:name="_Toc129191754"/>
      <w:r w:rsidRPr="00A5557A">
        <w:rPr>
          <w:rFonts w:ascii="微軟正黑體" w:hAnsi="微軟正黑體" w:hint="eastAsia"/>
        </w:rPr>
        <w:lastRenderedPageBreak/>
        <w:t>內容-第</w:t>
      </w:r>
      <w:r w:rsidR="00F91A9C" w:rsidRPr="00A5557A">
        <w:rPr>
          <w:rFonts w:ascii="微軟正黑體" w:hAnsi="微軟正黑體" w:hint="eastAsia"/>
        </w:rPr>
        <w:t>四</w:t>
      </w:r>
      <w:r w:rsidRPr="00A5557A">
        <w:rPr>
          <w:rFonts w:ascii="微軟正黑體" w:hAnsi="微軟正黑體" w:hint="eastAsia"/>
        </w:rPr>
        <w:t>列</w:t>
      </w:r>
      <w:bookmarkEnd w:id="145"/>
    </w:p>
    <w:p w:rsidR="003B7A5E" w:rsidRPr="00A5557A" w:rsidRDefault="00584307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878709"/>
            <wp:effectExtent l="19050" t="0" r="0" b="0"/>
            <wp:docPr id="167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7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9F8" w:rsidRPr="00A5557A" w:rsidRDefault="000E59F8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1413"/>
        <w:gridCol w:w="4381"/>
        <w:gridCol w:w="1176"/>
        <w:gridCol w:w="696"/>
      </w:tblGrid>
      <w:tr w:rsidR="00DE5CF7" w:rsidRPr="00A5557A" w:rsidTr="00635084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d_rbl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：第一列的「</w:t>
            </w:r>
            <w:r w:rsidRPr="00A5557A">
              <w:rPr>
                <w:rFonts w:ascii="微軟正黑體" w:hAnsi="微軟正黑體" w:cs="細明體"/>
                <w:szCs w:val="24"/>
              </w:rPr>
              <w:t>核定狀況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」選取項目值</w:t>
            </w:r>
          </w:p>
        </w:tc>
      </w:tr>
      <w:tr w:rsidR="00DE5CF7" w:rsidRPr="00A5557A" w:rsidTr="00F4279B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姓名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d_name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實際薪資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lb_realsal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d_rbl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=0、2、3不顯示；反之，顯示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realsal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noProof/>
                <w:szCs w:val="24"/>
              </w:rPr>
              <w:drawing>
                <wp:inline distT="0" distB="0" distL="0" distR="0">
                  <wp:extent cx="396240" cy="304800"/>
                  <wp:effectExtent l="19050" t="0" r="3810" b="0"/>
                  <wp:docPr id="5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d_rbl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=0、2、3顯示；反之，不顯示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預設：</w:t>
            </w: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realsal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5910ED" w:rsidRPr="00A5557A" w:rsidTr="00F4279B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勞保資料</w:t>
            </w:r>
          </w:p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lb_laborsal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laborsal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5910ED" w:rsidRPr="00A5557A" w:rsidTr="00FD7F65">
        <w:tc>
          <w:tcPr>
            <w:tcW w:w="0" w:type="auto"/>
            <w:gridSpan w:val="2"/>
            <w:vMerge/>
            <w:shd w:val="clear" w:color="auto" w:fill="F2F2F2" w:themeFill="background1" w:themeFillShade="F2"/>
            <w:vAlign w:val="center"/>
          </w:tcPr>
          <w:p w:rsidR="005910ED" w:rsidRPr="00A5557A" w:rsidRDefault="005910ED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5910ED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5910ED" w:rsidRPr="00A5557A">
              <w:rPr>
                <w:rFonts w:ascii="微軟正黑體" w:hAnsi="微軟正黑體" w:cs="細明體" w:hint="eastAsia"/>
                <w:szCs w:val="24"/>
              </w:rPr>
              <w:t>勞保薪資改為職保薪資(同前台修改用詞)</w:t>
            </w:r>
          </w:p>
        </w:tc>
      </w:tr>
    </w:tbl>
    <w:p w:rsidR="00584307" w:rsidRPr="00A5557A" w:rsidRDefault="00584307" w:rsidP="00A5557A">
      <w:pPr>
        <w:snapToGrid w:val="0"/>
        <w:spacing w:line="240" w:lineRule="auto"/>
        <w:rPr>
          <w:rFonts w:ascii="微軟正黑體" w:hAnsi="微軟正黑體"/>
        </w:rPr>
      </w:pPr>
    </w:p>
    <w:p w:rsidR="00F91A9C" w:rsidRPr="00A5557A" w:rsidRDefault="00F91A9C" w:rsidP="00A5557A">
      <w:pPr>
        <w:snapToGrid w:val="0"/>
        <w:spacing w:line="240" w:lineRule="auto"/>
        <w:rPr>
          <w:rFonts w:ascii="微軟正黑體" w:hAnsi="微軟正黑體"/>
        </w:rPr>
      </w:pPr>
    </w:p>
    <w:p w:rsidR="00F91A9C" w:rsidRPr="00A5557A" w:rsidRDefault="00F91A9C" w:rsidP="00A5557A">
      <w:pPr>
        <w:snapToGrid w:val="0"/>
        <w:spacing w:line="240" w:lineRule="auto"/>
        <w:rPr>
          <w:rFonts w:ascii="微軟正黑體" w:hAnsi="微軟正黑體"/>
        </w:rPr>
      </w:pPr>
    </w:p>
    <w:p w:rsidR="00F91A9C" w:rsidRPr="00A5557A" w:rsidRDefault="00F91A9C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F91A9C" w:rsidRPr="00A5557A" w:rsidRDefault="00F91A9C" w:rsidP="00A5557A">
      <w:pPr>
        <w:pStyle w:val="4"/>
        <w:rPr>
          <w:rFonts w:ascii="微軟正黑體" w:hAnsi="微軟正黑體"/>
        </w:rPr>
      </w:pPr>
      <w:bookmarkStart w:id="146" w:name="_Toc129191755"/>
      <w:r w:rsidRPr="00A5557A">
        <w:rPr>
          <w:rFonts w:ascii="微軟正黑體" w:hAnsi="微軟正黑體" w:hint="eastAsia"/>
        </w:rPr>
        <w:lastRenderedPageBreak/>
        <w:t>內容-第五、六列</w:t>
      </w:r>
      <w:bookmarkEnd w:id="146"/>
    </w:p>
    <w:p w:rsidR="00556184" w:rsidRPr="00A5557A" w:rsidRDefault="00F91A9C" w:rsidP="00A5557A">
      <w:pPr>
        <w:snapToGrid w:val="0"/>
        <w:spacing w:line="240" w:lineRule="auto"/>
        <w:jc w:val="center"/>
        <w:rPr>
          <w:rFonts w:ascii="微軟正黑體" w:hAnsi="微軟正黑體" w:cs="Arial"/>
          <w:b/>
          <w:szCs w:val="24"/>
        </w:rPr>
      </w:pPr>
      <w:r w:rsidRPr="00A5557A">
        <w:rPr>
          <w:rFonts w:ascii="微軟正黑體" w:hAnsi="微軟正黑體" w:cs="Arial" w:hint="eastAsia"/>
          <w:b/>
          <w:noProof/>
          <w:szCs w:val="24"/>
        </w:rPr>
        <w:drawing>
          <wp:inline distT="0" distB="0" distL="0" distR="0">
            <wp:extent cx="6537960" cy="871728"/>
            <wp:effectExtent l="19050" t="0" r="0" b="0"/>
            <wp:docPr id="174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7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85"/>
        <w:gridCol w:w="931"/>
        <w:gridCol w:w="4391"/>
        <w:gridCol w:w="1835"/>
        <w:gridCol w:w="696"/>
      </w:tblGrid>
      <w:tr w:rsidR="00DE5CF7" w:rsidRPr="00A5557A" w:rsidTr="005C6D09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5C6D0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加保生效日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7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格式：yyyMMdd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effdate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5C6D09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收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件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類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noProof/>
                <w:szCs w:val="24"/>
              </w:rPr>
              <w:drawing>
                <wp:inline distT="0" distB="0" distL="0" distR="0">
                  <wp:extent cx="396240" cy="304800"/>
                  <wp:effectExtent l="19050" t="0" r="3810" b="0"/>
                  <wp:docPr id="7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addmseq</w:t>
            </w:r>
            <w:r w:rsidRPr="00A5557A">
              <w:rPr>
                <w:rFonts w:ascii="微軟正黑體" w:hAnsi="微軟正黑體" w:cs="Arial" w:hint="eastAsia"/>
                <w:szCs w:val="24"/>
              </w:rPr>
              <w:t>；</w:t>
            </w:r>
            <w:r w:rsidRPr="00A5557A">
              <w:rPr>
                <w:rFonts w:ascii="微軟正黑體" w:hAnsi="微軟正黑體" w:cs="Arial" w:hint="eastAsia"/>
                <w:szCs w:val="24"/>
                <w:highlight w:val="yellow"/>
              </w:rPr>
              <w:t>註：參數記錄用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5C6D09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noProof/>
                <w:szCs w:val="24"/>
              </w:rPr>
              <w:drawing>
                <wp:inline distT="0" distB="0" distL="0" distR="0">
                  <wp:extent cx="396240" cy="304800"/>
                  <wp:effectExtent l="19050" t="0" r="3810" b="0"/>
                  <wp:docPr id="8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appseq</w:t>
            </w:r>
            <w:r w:rsidRPr="00A5557A">
              <w:rPr>
                <w:rFonts w:ascii="微軟正黑體" w:hAnsi="微軟正黑體" w:cs="Arial" w:hint="eastAsia"/>
                <w:szCs w:val="24"/>
              </w:rPr>
              <w:t>；</w:t>
            </w:r>
            <w:r w:rsidRPr="00A5557A">
              <w:rPr>
                <w:rFonts w:ascii="微軟正黑體" w:hAnsi="微軟正黑體" w:cs="Arial" w:hint="eastAsia"/>
                <w:szCs w:val="24"/>
                <w:highlight w:val="yellow"/>
              </w:rPr>
              <w:t>註：參數記錄用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5C6D09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noProof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noProof/>
                <w:szCs w:val="24"/>
              </w:rPr>
            </w:pPr>
            <w:r w:rsidRPr="00A5557A">
              <w:rPr>
                <w:rFonts w:ascii="微軟正黑體" w:hAnsi="微軟正黑體" w:cs="細明體"/>
                <w:noProof/>
                <w:szCs w:val="24"/>
              </w:rPr>
              <w:drawing>
                <wp:inline distT="0" distB="0" distL="0" distR="0">
                  <wp:extent cx="342900" cy="327660"/>
                  <wp:effectExtent l="19050" t="0" r="0" b="0"/>
                  <wp:docPr id="12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7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examcod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examcod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=Y</w:t>
            </w:r>
            <w:r w:rsidRPr="00A5557A">
              <w:rPr>
                <w:rFonts w:ascii="微軟正黑體" w:hAnsi="微軟正黑體" w:cs="Arial" w:hint="eastAsia"/>
                <w:szCs w:val="24"/>
              </w:rPr>
              <w:t>，即勾選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CheckBox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5C6D09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noProof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noProof/>
                <w:szCs w:val="24"/>
              </w:rPr>
            </w:pPr>
            <w:r w:rsidRPr="00A5557A">
              <w:rPr>
                <w:rFonts w:ascii="微軟正黑體" w:hAnsi="微軟正黑體" w:cs="細明體" w:hint="eastAsia"/>
                <w:noProof/>
                <w:szCs w:val="24"/>
              </w:rPr>
              <w:drawing>
                <wp:inline distT="0" distB="0" distL="0" distR="0">
                  <wp:extent cx="381000" cy="350520"/>
                  <wp:effectExtent l="19050" t="0" r="0" b="0"/>
                  <wp:docPr id="1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0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declcod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declcod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=Y</w:t>
            </w:r>
            <w:r w:rsidRPr="00A5557A">
              <w:rPr>
                <w:rFonts w:ascii="微軟正黑體" w:hAnsi="微軟正黑體" w:cs="Arial" w:hint="eastAsia"/>
                <w:szCs w:val="24"/>
              </w:rPr>
              <w:t>，即勾選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CheckBox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DE5CF7" w:rsidRPr="00A5557A" w:rsidTr="005C6D09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備註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487A2A" w:rsidRPr="00A5557A" w:rsidTr="005C6D09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原因狀況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2136"/>
            </w:tblGrid>
            <w:tr w:rsidR="00487A2A" w:rsidRPr="00A5557A" w:rsidTr="00F44E4B"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487A2A" w:rsidRPr="00A5557A" w:rsidTr="00F44E4B"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  <w:tr w:rsidR="00487A2A" w:rsidRPr="00A5557A" w:rsidTr="00F44E4B"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附條件承保</w:t>
                  </w:r>
                </w:p>
              </w:tc>
            </w:tr>
            <w:tr w:rsidR="00487A2A" w:rsidRPr="00A5557A" w:rsidTr="00F44E4B"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降低保額承保</w:t>
                  </w:r>
                </w:p>
              </w:tc>
            </w:tr>
            <w:tr w:rsidR="00487A2A" w:rsidRPr="00A5557A" w:rsidTr="00F44E4B"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部分險種謝絕承保</w:t>
                  </w:r>
                </w:p>
              </w:tc>
            </w:tr>
            <w:tr w:rsidR="00487A2A" w:rsidRPr="00A5557A" w:rsidTr="00F44E4B"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</w:tcPr>
                <w:p w:rsidR="00487A2A" w:rsidRPr="00A5557A" w:rsidRDefault="00487A2A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待補全資料</w:t>
                  </w:r>
                </w:p>
              </w:tc>
            </w:tr>
          </w:tbl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code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</w:tr>
      <w:tr w:rsidR="00487A2A" w:rsidRPr="00A5557A" w:rsidTr="00FD7F65">
        <w:tc>
          <w:tcPr>
            <w:tcW w:w="0" w:type="auto"/>
            <w:gridSpan w:val="2"/>
            <w:vMerge/>
            <w:shd w:val="clear" w:color="auto" w:fill="F2F2F2" w:themeFill="background1" w:themeFillShade="F2"/>
            <w:vAlign w:val="center"/>
          </w:tcPr>
          <w:p w:rsidR="00487A2A" w:rsidRPr="00A5557A" w:rsidRDefault="00487A2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87A2A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487A2A" w:rsidRPr="00A5557A">
              <w:rPr>
                <w:rFonts w:ascii="微軟正黑體" w:hAnsi="微軟正黑體" w:cs="細明體" w:hint="eastAsia"/>
                <w:szCs w:val="24"/>
              </w:rPr>
              <w:t>部分險種謝絕承保調整為部分險種婉拒承保</w:t>
            </w:r>
          </w:p>
        </w:tc>
      </w:tr>
    </w:tbl>
    <w:p w:rsidR="00F91A9C" w:rsidRPr="00A5557A" w:rsidRDefault="00F91A9C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p w:rsidR="0091483B" w:rsidRPr="00A5557A" w:rsidRDefault="0091483B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p w:rsidR="0091483B" w:rsidRPr="00A5557A" w:rsidRDefault="0091483B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p w:rsidR="0091483B" w:rsidRPr="00A5557A" w:rsidRDefault="0091483B" w:rsidP="00A5557A">
      <w:pPr>
        <w:widowControl/>
        <w:snapToGrid w:val="0"/>
        <w:spacing w:line="240" w:lineRule="auto"/>
        <w:textAlignment w:val="auto"/>
        <w:rPr>
          <w:rFonts w:ascii="微軟正黑體" w:hAnsi="微軟正黑體" w:cs="Arial"/>
          <w:b/>
          <w:szCs w:val="24"/>
        </w:rPr>
      </w:pPr>
      <w:r w:rsidRPr="00A5557A">
        <w:rPr>
          <w:rFonts w:ascii="微軟正黑體" w:hAnsi="微軟正黑體" w:cs="Arial"/>
          <w:b/>
          <w:szCs w:val="24"/>
        </w:rPr>
        <w:br w:type="page"/>
      </w:r>
    </w:p>
    <w:p w:rsidR="0091483B" w:rsidRPr="00A5557A" w:rsidRDefault="0091483B" w:rsidP="00A5557A">
      <w:pPr>
        <w:pStyle w:val="4"/>
        <w:rPr>
          <w:rFonts w:ascii="微軟正黑體" w:hAnsi="微軟正黑體"/>
        </w:rPr>
      </w:pPr>
      <w:bookmarkStart w:id="147" w:name="_Toc129191756"/>
      <w:r w:rsidRPr="00A5557A">
        <w:rPr>
          <w:rFonts w:ascii="微軟正黑體" w:hAnsi="微軟正黑體" w:hint="eastAsia"/>
        </w:rPr>
        <w:lastRenderedPageBreak/>
        <w:t>內容-第七、八列</w:t>
      </w:r>
      <w:bookmarkEnd w:id="147"/>
    </w:p>
    <w:p w:rsidR="0091483B" w:rsidRPr="00A5557A" w:rsidRDefault="00F0603A" w:rsidP="00A5557A">
      <w:pPr>
        <w:snapToGrid w:val="0"/>
        <w:spacing w:line="240" w:lineRule="auto"/>
        <w:jc w:val="center"/>
        <w:rPr>
          <w:rFonts w:ascii="微軟正黑體" w:hAnsi="微軟正黑體" w:cs="Arial"/>
          <w:b/>
          <w:szCs w:val="24"/>
        </w:rPr>
      </w:pPr>
      <w:r w:rsidRPr="00A5557A">
        <w:rPr>
          <w:rFonts w:ascii="微軟正黑體" w:hAnsi="微軟正黑體" w:cs="Arial" w:hint="eastAsia"/>
          <w:b/>
          <w:noProof/>
          <w:szCs w:val="24"/>
        </w:rPr>
        <w:drawing>
          <wp:inline distT="0" distB="0" distL="0" distR="0">
            <wp:extent cx="6537960" cy="864213"/>
            <wp:effectExtent l="19050" t="0" r="0" b="0"/>
            <wp:docPr id="13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6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F7" w:rsidRPr="00A5557A" w:rsidRDefault="00DE5CF7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3063"/>
        <w:gridCol w:w="1176"/>
        <w:gridCol w:w="696"/>
      </w:tblGrid>
      <w:tr w:rsidR="00DE5CF7" w:rsidRPr="00A5557A" w:rsidTr="00F0603A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F0603A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工作性質及職稱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posit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szCs w:val="24"/>
              </w:rPr>
            </w:pPr>
          </w:p>
        </w:tc>
      </w:tr>
      <w:tr w:rsidR="00DE5CF7" w:rsidRPr="00A5557A" w:rsidTr="00F4279B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職業類別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967"/>
            </w:tblGrid>
            <w:tr w:rsidR="00DE5CF7" w:rsidRPr="00A5557A" w:rsidTr="00F4279B"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---（預設選取）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</w:tr>
            <w:tr w:rsidR="00DE5CF7" w:rsidRPr="00A5557A" w:rsidTr="00F4279B"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job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是</w:t>
            </w:r>
          </w:p>
        </w:tc>
      </w:tr>
    </w:tbl>
    <w:p w:rsidR="0091483B" w:rsidRPr="00A5557A" w:rsidRDefault="0091483B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p w:rsidR="0091483B" w:rsidRPr="00A5557A" w:rsidRDefault="0091483B" w:rsidP="00A5557A">
      <w:pPr>
        <w:snapToGrid w:val="0"/>
        <w:spacing w:line="240" w:lineRule="auto"/>
        <w:rPr>
          <w:rFonts w:ascii="微軟正黑體" w:hAnsi="微軟正黑體" w:cs="Arial"/>
          <w:b/>
          <w:szCs w:val="24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6D5D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48" w:name="_Toc129191757"/>
      <w:r w:rsidRPr="00A5557A">
        <w:rPr>
          <w:rFonts w:ascii="微軟正黑體" w:hAnsi="微軟正黑體" w:hint="eastAsia"/>
        </w:rPr>
        <w:lastRenderedPageBreak/>
        <w:t>投保險種</w:t>
      </w:r>
      <w:r w:rsidR="00176C28" w:rsidRPr="00A5557A">
        <w:rPr>
          <w:rFonts w:ascii="微軟正黑體" w:hAnsi="微軟正黑體" w:hint="eastAsia"/>
        </w:rPr>
        <w:t>（grin_item03_exer012_12.aspx）</w:t>
      </w:r>
      <w:bookmarkEnd w:id="148"/>
    </w:p>
    <w:p w:rsidR="006E2743" w:rsidRPr="00A5557A" w:rsidRDefault="006E2743" w:rsidP="00A5557A">
      <w:pPr>
        <w:pStyle w:val="3"/>
        <w:spacing w:before="0"/>
      </w:pPr>
      <w:bookmarkStart w:id="149" w:name="_畫面顯示_42"/>
      <w:bookmarkStart w:id="150" w:name="_Toc129191758"/>
      <w:bookmarkEnd w:id="149"/>
      <w:r w:rsidRPr="00A5557A">
        <w:rPr>
          <w:rFonts w:hint="eastAsia"/>
        </w:rPr>
        <w:t>畫面顯示</w:t>
      </w:r>
      <w:bookmarkEnd w:id="150"/>
    </w:p>
    <w:p w:rsidR="006E2743" w:rsidRPr="00A5557A" w:rsidRDefault="00926D5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926D5D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3463591" cy="3895682"/>
            <wp:effectExtent l="19050" t="0" r="3509" b="0"/>
            <wp:docPr id="16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591" cy="38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A2A" w:rsidRPr="00A5557A" w:rsidRDefault="00487A2A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51" w:name="_Toc129191759"/>
      <w:r w:rsidRPr="00A5557A">
        <w:rPr>
          <w:rFonts w:hint="eastAsia"/>
        </w:rPr>
        <w:t>功能描述</w:t>
      </w:r>
      <w:bookmarkEnd w:id="151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4221"/>
        <w:gridCol w:w="1176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position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Request.QueryString["position"]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typecod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Request.QueryString["typecod"]</w:t>
            </w: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被保險眷屬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position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=Y：不顯示；反之，顯示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L</w:t>
            </w:r>
            <w:r w:rsidRPr="00A5557A">
              <w:rPr>
                <w:rFonts w:ascii="微軟正黑體" w:hAnsi="微軟正黑體" w:cs="細明體"/>
                <w:szCs w:val="24"/>
              </w:rPr>
              <w:t>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typecod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=1：不顯示；反之，顯示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n_submit_Click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關閉視窗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n_exit_Click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487A2A" w:rsidRPr="00A5557A" w:rsidRDefault="00487A2A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E94FD7" w:rsidRPr="00A5557A" w:rsidRDefault="00E94FD7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52" w:name="_資料說明_1"/>
      <w:bookmarkStart w:id="153" w:name="_Toc129191760"/>
      <w:bookmarkEnd w:id="152"/>
      <w:r w:rsidRPr="00A5557A">
        <w:rPr>
          <w:rFonts w:hint="eastAsia"/>
        </w:rPr>
        <w:lastRenderedPageBreak/>
        <w:t>資料說明</w:t>
      </w:r>
      <w:bookmarkEnd w:id="153"/>
    </w:p>
    <w:p w:rsidR="00176C28" w:rsidRPr="00A5557A" w:rsidRDefault="000415E8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3779520" cy="1813560"/>
            <wp:effectExtent l="19050" t="0" r="0" b="0"/>
            <wp:docPr id="175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E94FD7" w:rsidRPr="00A5557A" w:rsidTr="00443A6E">
        <w:tc>
          <w:tcPr>
            <w:tcW w:w="2486" w:type="dxa"/>
            <w:shd w:val="clear" w:color="auto" w:fill="E2EFD9"/>
            <w:vAlign w:val="center"/>
          </w:tcPr>
          <w:p w:rsidR="00E94FD7" w:rsidRPr="00A5557A" w:rsidRDefault="00E94FD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E94FD7" w:rsidRPr="00A5557A" w:rsidRDefault="00E94FD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E94FD7" w:rsidRPr="00A5557A" w:rsidTr="00443A6E">
        <w:tc>
          <w:tcPr>
            <w:tcW w:w="9431" w:type="dxa"/>
            <w:gridSpan w:val="2"/>
            <w:shd w:val="clear" w:color="auto" w:fill="E2EFD9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員工本人-投保險種</w:t>
            </w:r>
            <w:r w:rsidR="00E94FD7"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E94FD7" w:rsidRPr="00A5557A" w:rsidTr="00443A6E">
        <w:tc>
          <w:tcPr>
            <w:tcW w:w="2486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gritem</w:t>
            </w:r>
          </w:p>
        </w:tc>
      </w:tr>
      <w:tr w:rsidR="00E94FD7" w:rsidRPr="00A5557A" w:rsidTr="00443A6E">
        <w:tc>
          <w:tcPr>
            <w:tcW w:w="2486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險種中文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gritemname</w:t>
            </w:r>
          </w:p>
        </w:tc>
      </w:tr>
      <w:tr w:rsidR="00E94FD7" w:rsidRPr="00A5557A" w:rsidTr="00443A6E">
        <w:tc>
          <w:tcPr>
            <w:tcW w:w="2486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totalbsf</w:t>
            </w:r>
          </w:p>
        </w:tc>
      </w:tr>
      <w:tr w:rsidR="00E94FD7" w:rsidRPr="00A5557A" w:rsidTr="00443A6E">
        <w:tc>
          <w:tcPr>
            <w:tcW w:w="2486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94FD7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scdetail</w:t>
            </w:r>
          </w:p>
        </w:tc>
      </w:tr>
    </w:tbl>
    <w:p w:rsidR="000415E8" w:rsidRPr="00A5557A" w:rsidRDefault="000415E8" w:rsidP="00A5557A">
      <w:pPr>
        <w:snapToGrid w:val="0"/>
        <w:spacing w:line="240" w:lineRule="auto"/>
        <w:rPr>
          <w:rFonts w:ascii="微軟正黑體" w:hAnsi="微軟正黑體"/>
        </w:rPr>
      </w:pPr>
    </w:p>
    <w:p w:rsidR="000415E8" w:rsidRPr="00A5557A" w:rsidRDefault="000415E8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0415E8" w:rsidRPr="00A5557A" w:rsidRDefault="000415E8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0415E8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lastRenderedPageBreak/>
        <w:drawing>
          <wp:inline distT="0" distB="0" distL="0" distR="0">
            <wp:extent cx="3779520" cy="1805940"/>
            <wp:effectExtent l="19050" t="0" r="0" b="0"/>
            <wp:docPr id="176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2462DB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3962400" cy="1196340"/>
            <wp:effectExtent l="19050" t="0" r="0" b="0"/>
            <wp:docPr id="178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0415E8" w:rsidRPr="00A5557A" w:rsidTr="00443A6E">
        <w:tc>
          <w:tcPr>
            <w:tcW w:w="2486" w:type="dxa"/>
            <w:shd w:val="clear" w:color="auto" w:fill="E2EFD9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0415E8" w:rsidRPr="00A5557A" w:rsidTr="00443A6E">
        <w:tc>
          <w:tcPr>
            <w:tcW w:w="9431" w:type="dxa"/>
            <w:gridSpan w:val="2"/>
            <w:shd w:val="clear" w:color="auto" w:fill="E2EFD9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被保險眷屬-投保險種資料</w:t>
            </w:r>
          </w:p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  <w:p w:rsidR="008A1975" w:rsidRPr="00A5557A" w:rsidRDefault="008A197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typecod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Request.QueryString["typecod"]</w:t>
            </w:r>
          </w:p>
        </w:tc>
      </w:tr>
      <w:tr w:rsidR="000415E8" w:rsidRPr="00A5557A" w:rsidTr="00443A6E">
        <w:tc>
          <w:tcPr>
            <w:tcW w:w="2486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gritem</w:t>
            </w:r>
          </w:p>
        </w:tc>
      </w:tr>
      <w:tr w:rsidR="000415E8" w:rsidRPr="00A5557A" w:rsidTr="00443A6E">
        <w:tc>
          <w:tcPr>
            <w:tcW w:w="2486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險種中文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gritemname</w:t>
            </w:r>
          </w:p>
        </w:tc>
      </w:tr>
      <w:tr w:rsidR="000415E8" w:rsidRPr="00A5557A" w:rsidTr="00443A6E">
        <w:tc>
          <w:tcPr>
            <w:tcW w:w="2486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bsf</w:t>
            </w:r>
          </w:p>
        </w:tc>
      </w:tr>
      <w:tr w:rsidR="000415E8" w:rsidRPr="00A5557A" w:rsidTr="00443A6E">
        <w:tc>
          <w:tcPr>
            <w:tcW w:w="2486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核定保額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A1975" w:rsidRPr="00A5557A" w:rsidRDefault="008A197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typecod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=1：文字方塊不啟動；反之，啟動</w:t>
            </w:r>
          </w:p>
          <w:p w:rsidR="000415E8" w:rsidRPr="00A5557A" w:rsidRDefault="008A197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="000415E8" w:rsidRPr="00A5557A">
              <w:rPr>
                <w:rFonts w:ascii="微軟正黑體" w:hAnsi="微軟正黑體" w:cs="細明體"/>
                <w:szCs w:val="24"/>
              </w:rPr>
              <w:t>totalbsf</w:t>
            </w:r>
          </w:p>
        </w:tc>
      </w:tr>
      <w:tr w:rsidR="000415E8" w:rsidRPr="00A5557A" w:rsidTr="00443A6E">
        <w:tc>
          <w:tcPr>
            <w:tcW w:w="2486" w:type="dxa"/>
            <w:shd w:val="clear" w:color="auto" w:fill="auto"/>
            <w:vAlign w:val="center"/>
          </w:tcPr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A1975" w:rsidRPr="00A5557A" w:rsidRDefault="008A197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typecod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=1：下拉選單不啟動；反之，啟動</w:t>
            </w:r>
          </w:p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3668"/>
            </w:tblGrid>
            <w:tr w:rsidR="000415E8" w:rsidRPr="00A5557A" w:rsidTr="00443A6E"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0" w:type="auto"/>
                  <w:shd w:val="clear" w:color="auto" w:fill="C6D9F1" w:themeFill="text2" w:themeFillTint="33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0415E8" w:rsidRPr="00A5557A" w:rsidTr="00443A6E"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正常</w:t>
                  </w:r>
                </w:p>
              </w:tc>
            </w:tr>
            <w:tr w:rsidR="000415E8" w:rsidRPr="00A5557A" w:rsidTr="00443A6E"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補告知</w:t>
                  </w:r>
                </w:p>
              </w:tc>
            </w:tr>
            <w:tr w:rsidR="000415E8" w:rsidRPr="00A5557A" w:rsidTr="00443A6E"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補體檢</w:t>
                  </w:r>
                </w:p>
              </w:tc>
            </w:tr>
            <w:tr w:rsidR="000415E8" w:rsidRPr="00A5557A" w:rsidTr="00443A6E"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</w:tcPr>
                <w:p w:rsidR="000415E8" w:rsidRPr="00A5557A" w:rsidRDefault="000415E8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超過保額，修正至保額上限</w:t>
                  </w:r>
                </w:p>
              </w:tc>
            </w:tr>
            <w:tr w:rsidR="00FD7F65" w:rsidRPr="00A5557A" w:rsidTr="00443A6E">
              <w:tc>
                <w:tcPr>
                  <w:tcW w:w="0" w:type="auto"/>
                  <w:vMerge w:val="restart"/>
                  <w:vAlign w:val="center"/>
                </w:tcPr>
                <w:p w:rsidR="00FD7F65" w:rsidRPr="00A5557A" w:rsidRDefault="00FD7F65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</w:tcPr>
                <w:p w:rsidR="00FD7F65" w:rsidRPr="00A5557A" w:rsidRDefault="00FD7F65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trike/>
                      <w:szCs w:val="24"/>
                    </w:rPr>
                    <w:t>拒保</w:t>
                  </w:r>
                </w:p>
              </w:tc>
            </w:tr>
            <w:tr w:rsidR="00FD7F65" w:rsidRPr="00A5557A" w:rsidTr="00FD7F65">
              <w:tc>
                <w:tcPr>
                  <w:tcW w:w="0" w:type="auto"/>
                  <w:vMerge/>
                  <w:shd w:val="clear" w:color="auto" w:fill="F2F2F2" w:themeFill="background1" w:themeFillShade="F2"/>
                  <w:vAlign w:val="center"/>
                </w:tcPr>
                <w:p w:rsidR="00FD7F65" w:rsidRPr="00A5557A" w:rsidRDefault="00FD7F65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</w:p>
              </w:tc>
              <w:tc>
                <w:tcPr>
                  <w:tcW w:w="0" w:type="auto"/>
                  <w:shd w:val="clear" w:color="auto" w:fill="F2F2F2" w:themeFill="background1" w:themeFillShade="F2"/>
                  <w:vAlign w:val="center"/>
                </w:tcPr>
                <w:p w:rsidR="00FD7F65" w:rsidRPr="00A5557A" w:rsidRDefault="00FD7F65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trike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User回覆：拒保調整為婉拒承保</w:t>
                  </w:r>
                </w:p>
              </w:tc>
            </w:tr>
          </w:tbl>
          <w:p w:rsidR="000415E8" w:rsidRPr="00A5557A" w:rsidRDefault="000415E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="002462DB" w:rsidRPr="00A5557A">
              <w:rPr>
                <w:rFonts w:ascii="微軟正黑體" w:hAnsi="微軟正黑體" w:cs="細明體"/>
                <w:szCs w:val="24"/>
              </w:rPr>
              <w:t>sc</w:t>
            </w:r>
          </w:p>
        </w:tc>
      </w:tr>
    </w:tbl>
    <w:p w:rsidR="000415E8" w:rsidRPr="00A5557A" w:rsidRDefault="000415E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784090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54" w:name="_Toc129191761"/>
      <w:r w:rsidRPr="00A5557A">
        <w:rPr>
          <w:rFonts w:ascii="微軟正黑體" w:hAnsi="微軟正黑體" w:hint="eastAsia"/>
        </w:rPr>
        <w:lastRenderedPageBreak/>
        <w:t>基本資料</w:t>
      </w:r>
      <w:r w:rsidR="00176C28" w:rsidRPr="00A5557A">
        <w:rPr>
          <w:rFonts w:ascii="微軟正黑體" w:hAnsi="微軟正黑體" w:hint="eastAsia"/>
        </w:rPr>
        <w:t>（grin_item03_exer012_13.aspx）</w:t>
      </w:r>
      <w:bookmarkEnd w:id="154"/>
    </w:p>
    <w:p w:rsidR="006E2743" w:rsidRPr="00A5557A" w:rsidRDefault="006E2743" w:rsidP="00A5557A">
      <w:pPr>
        <w:pStyle w:val="3"/>
        <w:spacing w:before="0"/>
      </w:pPr>
      <w:bookmarkStart w:id="155" w:name="_畫面顯示_47"/>
      <w:bookmarkStart w:id="156" w:name="_Toc129191762"/>
      <w:bookmarkEnd w:id="155"/>
      <w:r w:rsidRPr="00A5557A">
        <w:rPr>
          <w:rFonts w:hint="eastAsia"/>
        </w:rPr>
        <w:t>畫面顯示</w:t>
      </w:r>
      <w:bookmarkEnd w:id="156"/>
    </w:p>
    <w:p w:rsidR="00784090" w:rsidRPr="00A5557A" w:rsidRDefault="004A7ED0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2152074" cy="2152074"/>
            <wp:effectExtent l="19050" t="0" r="576" b="0"/>
            <wp:docPr id="25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74" cy="215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1694835" cy="2145978"/>
            <wp:effectExtent l="19050" t="0" r="615" b="0"/>
            <wp:docPr id="258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35" cy="214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57" w:name="_Toc129191763"/>
      <w:r w:rsidRPr="00A5557A">
        <w:rPr>
          <w:rFonts w:hint="eastAsia"/>
        </w:rPr>
        <w:t>功能描述</w:t>
      </w:r>
      <w:bookmarkEnd w:id="157"/>
    </w:p>
    <w:p w:rsidR="00784090" w:rsidRPr="00A5557A" w:rsidRDefault="0078409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4A7ED0" w:rsidRPr="00A5557A" w:rsidRDefault="004A7ED0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158" w:name="_Toc129191764"/>
      <w:r w:rsidRPr="00A5557A">
        <w:rPr>
          <w:rFonts w:hint="eastAsia"/>
        </w:rPr>
        <w:lastRenderedPageBreak/>
        <w:t>資料說明</w:t>
      </w:r>
      <w:bookmarkEnd w:id="158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784090" w:rsidRPr="00A5557A" w:rsidTr="00443A6E">
        <w:tc>
          <w:tcPr>
            <w:tcW w:w="2486" w:type="dxa"/>
            <w:shd w:val="clear" w:color="auto" w:fill="E2EFD9"/>
            <w:vAlign w:val="center"/>
          </w:tcPr>
          <w:p w:rsidR="00784090" w:rsidRPr="00A5557A" w:rsidRDefault="0078409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784090" w:rsidRPr="00A5557A" w:rsidRDefault="0078409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784090" w:rsidRPr="00A5557A" w:rsidTr="00443A6E">
        <w:tc>
          <w:tcPr>
            <w:tcW w:w="9431" w:type="dxa"/>
            <w:gridSpan w:val="2"/>
            <w:shd w:val="clear" w:color="auto" w:fill="E2EFD9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詳細</w:t>
            </w:r>
            <w:r w:rsidR="00784090"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</w:t>
            </w:r>
            <w:r w:rsidR="00784090" w:rsidRPr="00A5557A">
              <w:rPr>
                <w:rFonts w:ascii="微軟正黑體" w:hAnsi="微軟正黑體" w:hint="eastAsia"/>
                <w:szCs w:val="24"/>
              </w:rPr>
              <w:t>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784090" w:rsidRPr="00A5557A" w:rsidTr="00443A6E">
        <w:tc>
          <w:tcPr>
            <w:tcW w:w="2486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員工個人碼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</w:tr>
      <w:tr w:rsidR="00784090" w:rsidRPr="00A5557A" w:rsidTr="00443A6E">
        <w:tc>
          <w:tcPr>
            <w:tcW w:w="2486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員工姓名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empname</w:t>
            </w:r>
          </w:p>
        </w:tc>
      </w:tr>
      <w:tr w:rsidR="00784090" w:rsidRPr="00A5557A" w:rsidTr="00443A6E">
        <w:tc>
          <w:tcPr>
            <w:tcW w:w="2486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員工身份證號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empid</w:t>
            </w:r>
          </w:p>
        </w:tc>
      </w:tr>
      <w:tr w:rsidR="004A7ED0" w:rsidRPr="00A5557A" w:rsidTr="00443A6E">
        <w:tc>
          <w:tcPr>
            <w:tcW w:w="9431" w:type="dxa"/>
            <w:gridSpan w:val="2"/>
            <w:shd w:val="clear" w:color="auto" w:fill="E2EFD9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被保險人資料</w:t>
            </w:r>
          </w:p>
        </w:tc>
      </w:tr>
      <w:tr w:rsidR="00784090" w:rsidRPr="00A5557A" w:rsidTr="00443A6E">
        <w:tc>
          <w:tcPr>
            <w:tcW w:w="2486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身份證號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8409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性別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sex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出生日期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borndt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廠區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depid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職位或工作性質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posit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工薪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sal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實際薪資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realsal</w:t>
            </w:r>
          </w:p>
        </w:tc>
      </w:tr>
      <w:tr w:rsidR="004A7ED0" w:rsidRPr="00A5557A" w:rsidTr="00443A6E">
        <w:tc>
          <w:tcPr>
            <w:tcW w:w="2486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勞保薪資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A7ED0" w:rsidRPr="00A5557A" w:rsidRDefault="004A7ED0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laborsal</w:t>
            </w:r>
          </w:p>
        </w:tc>
      </w:tr>
    </w:tbl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2B3889" w:rsidRPr="00A5557A" w:rsidRDefault="002B3889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szCs w:val="24"/>
        </w:rPr>
      </w:pPr>
      <w:bookmarkStart w:id="159" w:name="_Toc129191765"/>
      <w:r w:rsidRPr="00A5557A">
        <w:rPr>
          <w:rFonts w:ascii="微軟正黑體" w:hAnsi="微軟正黑體" w:hint="eastAsia"/>
          <w:szCs w:val="24"/>
        </w:rPr>
        <w:lastRenderedPageBreak/>
        <w:t>退保作業</w:t>
      </w:r>
      <w:r w:rsidR="00176C28" w:rsidRPr="00A5557A">
        <w:rPr>
          <w:rFonts w:ascii="微軟正黑體" w:hAnsi="微軟正黑體" w:hint="eastAsia"/>
          <w:szCs w:val="24"/>
        </w:rPr>
        <w:t>（grin_item03_exer02.aspx）</w:t>
      </w:r>
      <w:bookmarkEnd w:id="159"/>
    </w:p>
    <w:p w:rsidR="000A6C75" w:rsidRPr="00A5557A" w:rsidRDefault="000A6C75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2724150"/>
            <wp:effectExtent l="19050" t="0" r="0" b="0"/>
            <wp:docPr id="1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C75" w:rsidRPr="00A5557A" w:rsidRDefault="000A6C75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0A6C75" w:rsidRPr="00A5557A" w:rsidRDefault="000A6C75" w:rsidP="00A5557A">
      <w:pPr>
        <w:pStyle w:val="3"/>
        <w:spacing w:before="0"/>
      </w:pPr>
      <w:bookmarkStart w:id="160" w:name="_畫面顯示_34"/>
      <w:bookmarkStart w:id="161" w:name="_簽核作業"/>
      <w:bookmarkStart w:id="162" w:name="_Toc129191766"/>
      <w:bookmarkEnd w:id="160"/>
      <w:bookmarkEnd w:id="161"/>
      <w:r w:rsidRPr="00A5557A">
        <w:rPr>
          <w:rFonts w:hint="eastAsia"/>
        </w:rPr>
        <w:lastRenderedPageBreak/>
        <w:t>簽核作業</w:t>
      </w:r>
      <w:bookmarkEnd w:id="162"/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63" w:name="_Toc129191767"/>
      <w:r w:rsidRPr="00A5557A">
        <w:rPr>
          <w:rFonts w:ascii="微軟正黑體" w:hAnsi="微軟正黑體" w:hint="eastAsia"/>
        </w:rPr>
        <w:t>畫面顯示</w:t>
      </w:r>
      <w:bookmarkEnd w:id="163"/>
    </w:p>
    <w:p w:rsidR="00CE5FA4" w:rsidRPr="00A5557A" w:rsidRDefault="00CE5FA4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3802380" cy="929640"/>
            <wp:effectExtent l="19050" t="0" r="7620" b="0"/>
            <wp:docPr id="1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64" w:name="_功能描述_3"/>
      <w:bookmarkStart w:id="165" w:name="_Toc129191768"/>
      <w:bookmarkEnd w:id="164"/>
      <w:r w:rsidRPr="00A5557A">
        <w:rPr>
          <w:rFonts w:ascii="微軟正黑體" w:hAnsi="微軟正黑體" w:hint="eastAsia"/>
        </w:rPr>
        <w:t>功能描述</w:t>
      </w:r>
      <w:bookmarkEnd w:id="165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4045"/>
        <w:gridCol w:w="1835"/>
        <w:gridCol w:w="696"/>
      </w:tblGrid>
      <w:tr w:rsidR="00DE5CF7" w:rsidRPr="00A5557A" w:rsidTr="00CE5FA4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CE5FA4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2B3889" w:rsidRPr="00A5557A" w:rsidTr="002B3889">
        <w:trPr>
          <w:trHeight w:val="564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客戶建檔日期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預設值-起：系統日</w:t>
            </w:r>
          </w:p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預設值-迄：系統日</w:t>
            </w:r>
          </w:p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格式：yyyMMdd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2B3889" w:rsidRPr="00A5557A" w:rsidTr="002B3889">
        <w:trPr>
          <w:trHeight w:val="86"/>
        </w:trPr>
        <w:tc>
          <w:tcPr>
            <w:tcW w:w="0" w:type="auto"/>
            <w:vMerge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2B3889" w:rsidRPr="00A5557A" w:rsidTr="00FD7F65">
        <w:trPr>
          <w:trHeight w:val="86"/>
        </w:trPr>
        <w:tc>
          <w:tcPr>
            <w:tcW w:w="0" w:type="auto"/>
            <w:vMerge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2B3889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2B3889" w:rsidRPr="00A5557A">
              <w:rPr>
                <w:rFonts w:ascii="微軟正黑體" w:hAnsi="微軟正黑體" w:hint="eastAsia"/>
                <w:szCs w:val="24"/>
              </w:rPr>
              <w:t>日期，另可自行輸入</w:t>
            </w:r>
          </w:p>
        </w:tc>
      </w:tr>
      <w:tr w:rsidR="00DE5CF7" w:rsidRPr="00A5557A" w:rsidTr="00CE5FA4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簽核類別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DE5CF7" w:rsidRPr="00A5557A" w:rsidTr="00CE5FA4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CE5FA4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可以簽核，可以轉核</w:t>
                  </w:r>
                </w:p>
              </w:tc>
            </w:tr>
            <w:tr w:rsidR="00DE5CF7" w:rsidRPr="00A5557A" w:rsidTr="00CE5FA4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jc w:val="both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只</w:t>
                  </w: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可</w:t>
                  </w:r>
                  <w:r w:rsidRPr="00A5557A">
                    <w:rPr>
                      <w:rFonts w:ascii="微軟正黑體" w:hAnsi="微軟正黑體" w:cs="細明體"/>
                      <w:szCs w:val="24"/>
                    </w:rPr>
                    <w:t>轉核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rop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own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L</w:t>
            </w:r>
            <w:r w:rsidRPr="00A5557A">
              <w:rPr>
                <w:rFonts w:ascii="微軟正黑體" w:hAnsi="微軟正黑體" w:cs="細明體"/>
                <w:szCs w:val="24"/>
              </w:rPr>
              <w:t>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CE5FA4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/>
                <w:color w:val="0000FF"/>
                <w:szCs w:val="24"/>
              </w:rPr>
              <w:t>btn021_Click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grin_item03_exer0221.aspx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8" w:history="1">
              <w:r w:rsidR="00DE5CF7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CE5FA4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報表列印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ccl_rpt_Click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ccl_rpt.aspx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  <w:highlight w:val="yellow"/>
              </w:rPr>
              <w:t>無法提供參照，查無此頁面</w:t>
            </w:r>
          </w:p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  <w:highlight w:val="yellow"/>
              </w:rPr>
              <w:t>報表列印功能，亦無作用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66" w:name="_Toc129191769"/>
      <w:r w:rsidRPr="00A5557A">
        <w:rPr>
          <w:rFonts w:ascii="微軟正黑體" w:hAnsi="微軟正黑體" w:hint="eastAsia"/>
        </w:rPr>
        <w:t>資料說明</w:t>
      </w:r>
      <w:bookmarkEnd w:id="166"/>
    </w:p>
    <w:p w:rsidR="00CE5FA4" w:rsidRPr="00A5557A" w:rsidRDefault="00FB608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FB608D" w:rsidRPr="00A5557A" w:rsidRDefault="00FB608D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0A6C75" w:rsidP="00A5557A">
      <w:pPr>
        <w:pStyle w:val="3"/>
        <w:spacing w:before="0"/>
      </w:pPr>
      <w:bookmarkStart w:id="167" w:name="_Toc129191770"/>
      <w:r w:rsidRPr="00A5557A">
        <w:rPr>
          <w:rFonts w:hint="eastAsia"/>
        </w:rPr>
        <w:lastRenderedPageBreak/>
        <w:t>查詢作業</w:t>
      </w:r>
      <w:bookmarkEnd w:id="167"/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68" w:name="_Toc129191771"/>
      <w:r w:rsidRPr="00A5557A">
        <w:rPr>
          <w:rFonts w:ascii="微軟正黑體" w:hAnsi="微軟正黑體" w:hint="eastAsia"/>
        </w:rPr>
        <w:t>畫面顯示</w:t>
      </w:r>
      <w:bookmarkEnd w:id="168"/>
    </w:p>
    <w:p w:rsidR="00CE5FA4" w:rsidRPr="00A5557A" w:rsidRDefault="00FB608D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802380" cy="1752600"/>
            <wp:effectExtent l="19050" t="0" r="7620" b="0"/>
            <wp:docPr id="20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820BD4" w:rsidRPr="00A5557A" w:rsidRDefault="00820BD4" w:rsidP="00A5557A">
      <w:pPr>
        <w:snapToGrid w:val="0"/>
        <w:spacing w:line="240" w:lineRule="auto"/>
        <w:rPr>
          <w:rFonts w:ascii="微軟正黑體" w:hAnsi="微軟正黑體"/>
        </w:rPr>
      </w:pPr>
    </w:p>
    <w:p w:rsidR="00820BD4" w:rsidRPr="00A5557A" w:rsidRDefault="00820BD4" w:rsidP="00A5557A">
      <w:pPr>
        <w:snapToGrid w:val="0"/>
        <w:spacing w:line="240" w:lineRule="auto"/>
        <w:rPr>
          <w:rFonts w:ascii="微軟正黑體" w:hAnsi="微軟正黑體"/>
        </w:rPr>
      </w:pPr>
    </w:p>
    <w:p w:rsidR="00820BD4" w:rsidRPr="00A5557A" w:rsidRDefault="00820BD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69" w:name="_功能描述_4"/>
      <w:bookmarkStart w:id="170" w:name="_Toc129191772"/>
      <w:bookmarkEnd w:id="169"/>
      <w:r w:rsidRPr="00A5557A">
        <w:rPr>
          <w:rFonts w:ascii="微軟正黑體" w:hAnsi="微軟正黑體" w:hint="eastAsia"/>
        </w:rPr>
        <w:lastRenderedPageBreak/>
        <w:t>功能描述</w:t>
      </w:r>
      <w:bookmarkEnd w:id="170"/>
    </w:p>
    <w:p w:rsidR="004B109A" w:rsidRPr="00A5557A" w:rsidRDefault="00DA32DF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802380" cy="1196340"/>
            <wp:effectExtent l="19050" t="0" r="7620" b="0"/>
            <wp:docPr id="224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636"/>
        <w:gridCol w:w="1141"/>
        <w:gridCol w:w="565"/>
        <w:gridCol w:w="4287"/>
        <w:gridCol w:w="1976"/>
        <w:gridCol w:w="749"/>
      </w:tblGrid>
      <w:tr w:rsidR="00DE5CF7" w:rsidRPr="00A5557A" w:rsidTr="00983CFD">
        <w:tc>
          <w:tcPr>
            <w:tcW w:w="2342" w:type="dxa"/>
            <w:gridSpan w:val="3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4287" w:type="dxa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1976" w:type="dxa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749" w:type="dxa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983CFD">
        <w:tc>
          <w:tcPr>
            <w:tcW w:w="2342" w:type="dxa"/>
            <w:gridSpan w:val="3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4287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1976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749" w:type="dxa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983CFD">
        <w:trPr>
          <w:trHeight w:val="465"/>
        </w:trPr>
        <w:tc>
          <w:tcPr>
            <w:tcW w:w="1777" w:type="dxa"/>
            <w:gridSpan w:val="2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核保受理日期</w:t>
            </w:r>
          </w:p>
        </w:tc>
        <w:tc>
          <w:tcPr>
            <w:tcW w:w="565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4287" w:type="dxa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976" w:type="dxa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749" w:type="dxa"/>
            <w:vMerge w:val="restart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983CFD">
        <w:trPr>
          <w:trHeight w:val="465"/>
        </w:trPr>
        <w:tc>
          <w:tcPr>
            <w:tcW w:w="1777" w:type="dxa"/>
            <w:gridSpan w:val="2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4287" w:type="dxa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976" w:type="dxa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749" w:type="dxa"/>
            <w:vMerge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2B3889" w:rsidRPr="00A5557A" w:rsidTr="00983CFD">
        <w:tc>
          <w:tcPr>
            <w:tcW w:w="2342" w:type="dxa"/>
            <w:gridSpan w:val="3"/>
            <w:vMerge w:val="restart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</w:t>
            </w:r>
          </w:p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理</w:t>
            </w:r>
          </w:p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</w:t>
            </w:r>
          </w:p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況</w:t>
            </w:r>
          </w:p>
        </w:tc>
        <w:tc>
          <w:tcPr>
            <w:tcW w:w="4287" w:type="dxa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606" w:type="dxa"/>
              <w:tblLayout w:type="fixed"/>
              <w:tblLook w:val="04A0"/>
            </w:tblPr>
            <w:tblGrid>
              <w:gridCol w:w="1050"/>
              <w:gridCol w:w="2556"/>
            </w:tblGrid>
            <w:tr w:rsidR="002B3889" w:rsidRPr="00A5557A" w:rsidTr="00983CFD">
              <w:tc>
                <w:tcPr>
                  <w:tcW w:w="1050" w:type="dxa"/>
                  <w:shd w:val="clear" w:color="auto" w:fill="C6D9F1" w:themeFill="text2" w:themeFillTint="33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2B3889" w:rsidRPr="00A5557A" w:rsidTr="00983CFD">
              <w:tc>
                <w:tcPr>
                  <w:tcW w:w="1050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all</w:t>
                  </w:r>
                </w:p>
              </w:tc>
              <w:tc>
                <w:tcPr>
                  <w:tcW w:w="2556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所有狀況</w:t>
                  </w: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（預設選取）</w:t>
                  </w:r>
                </w:p>
              </w:tc>
            </w:tr>
            <w:tr w:rsidR="002B3889" w:rsidRPr="00A5557A" w:rsidTr="00983CFD">
              <w:tc>
                <w:tcPr>
                  <w:tcW w:w="1050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2556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受理中</w:t>
                  </w:r>
                </w:p>
              </w:tc>
            </w:tr>
            <w:tr w:rsidR="002B3889" w:rsidRPr="00A5557A" w:rsidTr="00983CFD">
              <w:tc>
                <w:tcPr>
                  <w:tcW w:w="1050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556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已受理</w:t>
                  </w:r>
                </w:p>
              </w:tc>
            </w:tr>
            <w:tr w:rsidR="002B3889" w:rsidRPr="00A5557A" w:rsidTr="00983CFD">
              <w:tc>
                <w:tcPr>
                  <w:tcW w:w="1050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556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退保失敗，洽團保</w:t>
                  </w:r>
                </w:p>
              </w:tc>
            </w:tr>
            <w:tr w:rsidR="002B3889" w:rsidRPr="00A5557A" w:rsidTr="00983CFD">
              <w:tc>
                <w:tcPr>
                  <w:tcW w:w="1050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2556" w:type="dxa"/>
                </w:tcPr>
                <w:p w:rsidR="002B3889" w:rsidRPr="00A5557A" w:rsidRDefault="002B388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退保成功</w:t>
                  </w:r>
                </w:p>
              </w:tc>
            </w:tr>
          </w:tbl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976" w:type="dxa"/>
            <w:shd w:val="clear" w:color="auto" w:fill="auto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rop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own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L</w:t>
            </w:r>
            <w:r w:rsidRPr="00A5557A">
              <w:rPr>
                <w:rFonts w:ascii="微軟正黑體" w:hAnsi="微軟正黑體" w:cs="細明體"/>
                <w:szCs w:val="24"/>
              </w:rPr>
              <w:t>ist</w:t>
            </w:r>
          </w:p>
        </w:tc>
        <w:tc>
          <w:tcPr>
            <w:tcW w:w="749" w:type="dxa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2B3889" w:rsidRPr="00A5557A" w:rsidTr="00FD7F65">
        <w:tc>
          <w:tcPr>
            <w:tcW w:w="2342" w:type="dxa"/>
            <w:gridSpan w:val="3"/>
            <w:vMerge/>
            <w:shd w:val="clear" w:color="auto" w:fill="F2F2F2" w:themeFill="background1" w:themeFillShade="F2"/>
            <w:vAlign w:val="center"/>
          </w:tcPr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7012" w:type="dxa"/>
            <w:gridSpan w:val="3"/>
            <w:shd w:val="clear" w:color="auto" w:fill="F2F2F2" w:themeFill="background1" w:themeFillShade="F2"/>
            <w:vAlign w:val="center"/>
          </w:tcPr>
          <w:p w:rsidR="000D3C21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2B3889" w:rsidRPr="00A5557A" w:rsidRDefault="002B388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處理狀況與加、退保作業處理狀況需與adp系統一併考量。</w:t>
            </w:r>
          </w:p>
        </w:tc>
      </w:tr>
      <w:tr w:rsidR="00DE5CF7" w:rsidRPr="00A5557A" w:rsidTr="00983CFD">
        <w:tc>
          <w:tcPr>
            <w:tcW w:w="636" w:type="dxa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員</w:t>
            </w:r>
          </w:p>
        </w:tc>
        <w:tc>
          <w:tcPr>
            <w:tcW w:w="1706" w:type="dxa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ddGruser</w:t>
            </w:r>
          </w:p>
        </w:tc>
        <w:tc>
          <w:tcPr>
            <w:tcW w:w="4287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SP.STP_GRIN_03</w:t>
            </w:r>
          </w:p>
          <w:tbl>
            <w:tblPr>
              <w:tblStyle w:val="a8"/>
              <w:tblW w:w="3643" w:type="dxa"/>
              <w:tblLayout w:type="fixed"/>
              <w:tblLook w:val="04A0"/>
            </w:tblPr>
            <w:tblGrid>
              <w:gridCol w:w="1327"/>
              <w:gridCol w:w="2316"/>
            </w:tblGrid>
            <w:tr w:rsidR="00DE5CF7" w:rsidRPr="00A5557A" w:rsidTr="00983CFD">
              <w:tc>
                <w:tcPr>
                  <w:tcW w:w="1327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31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983CFD">
              <w:tc>
                <w:tcPr>
                  <w:tcW w:w="1327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GRUSER</w:t>
                  </w:r>
                </w:p>
              </w:tc>
              <w:tc>
                <w:tcPr>
                  <w:tcW w:w="231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GRNAME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預設：</w:t>
            </w: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  <w:r w:rsidRPr="00A5557A">
              <w:rPr>
                <w:rFonts w:ascii="微軟正黑體" w:hAnsi="微軟正黑體" w:hint="eastAsia"/>
                <w:szCs w:val="24"/>
              </w:rPr>
              <w:t>；有資料才顯示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資料變動時：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ddGruser_SelectedIndexChanged</w:t>
            </w:r>
          </w:p>
        </w:tc>
        <w:tc>
          <w:tcPr>
            <w:tcW w:w="1976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rop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D</w:t>
            </w:r>
            <w:r w:rsidRPr="00A5557A">
              <w:rPr>
                <w:rFonts w:ascii="微軟正黑體" w:hAnsi="微軟正黑體" w:cs="細明體"/>
                <w:szCs w:val="24"/>
              </w:rPr>
              <w:t>own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L</w:t>
            </w:r>
            <w:r w:rsidRPr="00A5557A">
              <w:rPr>
                <w:rFonts w:ascii="微軟正黑體" w:hAnsi="微軟正黑體" w:cs="細明體"/>
                <w:szCs w:val="24"/>
              </w:rPr>
              <w:t>ist</w:t>
            </w:r>
          </w:p>
        </w:tc>
        <w:tc>
          <w:tcPr>
            <w:tcW w:w="749" w:type="dxa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983CFD">
        <w:tc>
          <w:tcPr>
            <w:tcW w:w="636" w:type="dxa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706" w:type="dxa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memberid0</w:t>
            </w:r>
          </w:p>
        </w:tc>
        <w:tc>
          <w:tcPr>
            <w:tcW w:w="4287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預設值：</w:t>
            </w:r>
            <w:r w:rsidRPr="00A5557A">
              <w:rPr>
                <w:rFonts w:ascii="微軟正黑體" w:hAnsi="微軟正黑體" w:cs="細明體"/>
                <w:szCs w:val="24"/>
              </w:rPr>
              <w:t>Session["sgruser"]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</w:tc>
        <w:tc>
          <w:tcPr>
            <w:tcW w:w="1976" w:type="dxa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749" w:type="dxa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983CFD">
        <w:trPr>
          <w:trHeight w:val="825"/>
        </w:trPr>
        <w:tc>
          <w:tcPr>
            <w:tcW w:w="2342" w:type="dxa"/>
            <w:gridSpan w:val="3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送出</w:t>
            </w:r>
          </w:p>
        </w:tc>
        <w:tc>
          <w:tcPr>
            <w:tcW w:w="4287" w:type="dxa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送出呼叫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buttom1_Click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覆核件查詢呼叫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approve1_Click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grin_item03_exer022.aspx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hyperlink w:anchor="_畫面顯示_49" w:history="1">
              <w:r w:rsidR="00DE5CF7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1976" w:type="dxa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749" w:type="dxa"/>
            <w:vMerge w:val="restart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983CFD">
        <w:trPr>
          <w:trHeight w:val="58"/>
        </w:trPr>
        <w:tc>
          <w:tcPr>
            <w:tcW w:w="2342" w:type="dxa"/>
            <w:gridSpan w:val="3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覆核件查詢</w:t>
            </w:r>
          </w:p>
        </w:tc>
        <w:tc>
          <w:tcPr>
            <w:tcW w:w="4287" w:type="dxa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976" w:type="dxa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749" w:type="dxa"/>
            <w:vMerge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DA32DF" w:rsidRPr="00A5557A" w:rsidRDefault="00DA32DF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DA32DF" w:rsidRPr="00A5557A" w:rsidRDefault="00DA32DF" w:rsidP="00A5557A">
      <w:pPr>
        <w:widowControl/>
        <w:snapToGrid w:val="0"/>
        <w:spacing w:line="240" w:lineRule="auto"/>
        <w:jc w:val="center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lastRenderedPageBreak/>
        <w:drawing>
          <wp:inline distT="0" distB="0" distL="0" distR="0">
            <wp:extent cx="3802380" cy="434340"/>
            <wp:effectExtent l="19050" t="0" r="7620" b="0"/>
            <wp:docPr id="225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906"/>
        <w:gridCol w:w="1176"/>
        <w:gridCol w:w="696"/>
      </w:tblGrid>
      <w:tr w:rsidR="00DE5CF7" w:rsidRPr="00A5557A" w:rsidTr="00396FA5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DE5CF7" w:rsidRPr="00A5557A" w:rsidTr="00396FA5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送出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btn3_Click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grin_item03_exer022.aspx</w:t>
            </w:r>
          </w:p>
          <w:p w:rsidR="00DE5CF7" w:rsidRPr="00A5557A" w:rsidRDefault="00D702BF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hyperlink w:anchor="_畫面顯示_49" w:history="1">
              <w:r w:rsidR="00DE5CF7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B</w:t>
            </w:r>
            <w:r w:rsidRPr="00A5557A">
              <w:rPr>
                <w:rFonts w:ascii="微軟正黑體" w:hAnsi="微軟正黑體" w:cs="細明體"/>
                <w:szCs w:val="24"/>
              </w:rPr>
              <w:t>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CE5FA4" w:rsidRPr="00A5557A" w:rsidRDefault="00CE5FA4" w:rsidP="00A5557A">
      <w:pPr>
        <w:snapToGrid w:val="0"/>
        <w:spacing w:line="240" w:lineRule="auto"/>
        <w:rPr>
          <w:rFonts w:ascii="微軟正黑體" w:hAnsi="微軟正黑體"/>
        </w:rPr>
      </w:pPr>
    </w:p>
    <w:p w:rsidR="00CE5FA4" w:rsidRPr="00A5557A" w:rsidRDefault="00CE5FA4" w:rsidP="00A5557A">
      <w:pPr>
        <w:pStyle w:val="4"/>
        <w:rPr>
          <w:rFonts w:ascii="微軟正黑體" w:hAnsi="微軟正黑體"/>
        </w:rPr>
      </w:pPr>
      <w:bookmarkStart w:id="171" w:name="_Toc129191773"/>
      <w:r w:rsidRPr="00A5557A">
        <w:rPr>
          <w:rFonts w:ascii="微軟正黑體" w:hAnsi="微軟正黑體" w:hint="eastAsia"/>
        </w:rPr>
        <w:t>資料說明</w:t>
      </w:r>
      <w:bookmarkEnd w:id="171"/>
    </w:p>
    <w:p w:rsidR="00255E02" w:rsidRPr="00A5557A" w:rsidRDefault="00255E02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484ED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</w:p>
    <w:p w:rsidR="00484ED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</w:p>
    <w:p w:rsidR="00484ED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</w:p>
    <w:p w:rsidR="00255E02" w:rsidRPr="00A5557A" w:rsidRDefault="00255E02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601697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72" w:name="_Toc129191774"/>
      <w:r w:rsidRPr="00A5557A">
        <w:rPr>
          <w:rFonts w:ascii="微軟正黑體" w:hAnsi="微軟正黑體" w:hint="eastAsia"/>
        </w:rPr>
        <w:lastRenderedPageBreak/>
        <w:t>？？？</w:t>
      </w:r>
      <w:r w:rsidR="00176C28" w:rsidRPr="00A5557A">
        <w:rPr>
          <w:rFonts w:ascii="微軟正黑體" w:hAnsi="微軟正黑體" w:hint="eastAsia"/>
        </w:rPr>
        <w:t>（grin_item03_exer021.aspx）</w:t>
      </w:r>
      <w:bookmarkEnd w:id="172"/>
    </w:p>
    <w:p w:rsidR="006E2743" w:rsidRPr="00A5557A" w:rsidRDefault="006E2743" w:rsidP="00A5557A">
      <w:pPr>
        <w:pStyle w:val="3"/>
        <w:spacing w:before="0"/>
      </w:pPr>
      <w:bookmarkStart w:id="173" w:name="_畫面顯示_71"/>
      <w:bookmarkStart w:id="174" w:name="_Toc129191775"/>
      <w:bookmarkEnd w:id="173"/>
      <w:r w:rsidRPr="00A5557A">
        <w:rPr>
          <w:rFonts w:hint="eastAsia"/>
        </w:rPr>
        <w:t>畫面顯示</w:t>
      </w:r>
      <w:bookmarkEnd w:id="174"/>
    </w:p>
    <w:p w:rsidR="006E2743" w:rsidRPr="00A5557A" w:rsidRDefault="0060169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75" w:name="_Toc129191776"/>
      <w:r w:rsidRPr="00A5557A">
        <w:rPr>
          <w:rFonts w:hint="eastAsia"/>
        </w:rPr>
        <w:t>功能描述</w:t>
      </w:r>
      <w:bookmarkEnd w:id="175"/>
    </w:p>
    <w:p w:rsidR="006E2743" w:rsidRPr="00A5557A" w:rsidRDefault="0060169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76" w:name="_Toc129191777"/>
      <w:r w:rsidRPr="00A5557A">
        <w:rPr>
          <w:rFonts w:hint="eastAsia"/>
        </w:rPr>
        <w:t>資料說明</w:t>
      </w:r>
      <w:bookmarkEnd w:id="176"/>
    </w:p>
    <w:p w:rsidR="00176C28" w:rsidRPr="00A5557A" w:rsidRDefault="0060169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601697" w:rsidRPr="00A5557A" w:rsidRDefault="00601697" w:rsidP="00A5557A">
      <w:pPr>
        <w:snapToGrid w:val="0"/>
        <w:spacing w:line="240" w:lineRule="auto"/>
        <w:rPr>
          <w:rFonts w:ascii="微軟正黑體" w:hAnsi="微軟正黑體"/>
        </w:rPr>
      </w:pPr>
    </w:p>
    <w:p w:rsidR="00601697" w:rsidRPr="00A5557A" w:rsidRDefault="00601697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484ED3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77" w:name="_Toc129191778"/>
      <w:r w:rsidRPr="00A5557A">
        <w:rPr>
          <w:rFonts w:ascii="微軟正黑體" w:hAnsi="微軟正黑體"/>
        </w:rPr>
        <w:lastRenderedPageBreak/>
        <w:t>退保作業</w:t>
      </w:r>
      <w:r w:rsidRPr="00A5557A">
        <w:rPr>
          <w:rFonts w:ascii="微軟正黑體" w:hAnsi="微軟正黑體" w:hint="eastAsia"/>
        </w:rPr>
        <w:t>-</w:t>
      </w:r>
      <w:r w:rsidR="00601697" w:rsidRPr="00A5557A">
        <w:rPr>
          <w:rFonts w:ascii="微軟正黑體" w:hAnsi="微軟正黑體"/>
        </w:rPr>
        <w:t>查詢作</w:t>
      </w:r>
      <w:r w:rsidR="00601697" w:rsidRPr="00A5557A">
        <w:rPr>
          <w:rFonts w:ascii="微軟正黑體" w:hAnsi="微軟正黑體" w:hint="eastAsia"/>
        </w:rPr>
        <w:t>業資料</w:t>
      </w:r>
      <w:r w:rsidR="00176C28" w:rsidRPr="00A5557A">
        <w:rPr>
          <w:rFonts w:ascii="微軟正黑體" w:hAnsi="微軟正黑體" w:hint="eastAsia"/>
        </w:rPr>
        <w:t>（grin_item03_exer022.aspx）</w:t>
      </w:r>
      <w:bookmarkEnd w:id="177"/>
    </w:p>
    <w:p w:rsidR="006E2743" w:rsidRPr="00A5557A" w:rsidRDefault="006E2743" w:rsidP="00A5557A">
      <w:pPr>
        <w:pStyle w:val="3"/>
        <w:spacing w:before="0"/>
      </w:pPr>
      <w:bookmarkStart w:id="178" w:name="_畫面顯示_49"/>
      <w:bookmarkStart w:id="179" w:name="_Toc129191779"/>
      <w:bookmarkEnd w:id="178"/>
      <w:r w:rsidRPr="00A5557A">
        <w:rPr>
          <w:rFonts w:hint="eastAsia"/>
        </w:rPr>
        <w:t>畫面顯示</w:t>
      </w:r>
      <w:bookmarkEnd w:id="179"/>
    </w:p>
    <w:p w:rsidR="006E274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1211535"/>
            <wp:effectExtent l="19050" t="0" r="0" b="0"/>
            <wp:docPr id="255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21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80" w:name="_Toc129191780"/>
      <w:r w:rsidRPr="00A5557A">
        <w:rPr>
          <w:rFonts w:hint="eastAsia"/>
        </w:rPr>
        <w:t>功能描述</w:t>
      </w:r>
      <w:bookmarkEnd w:id="180"/>
    </w:p>
    <w:p w:rsidR="006E2743" w:rsidRPr="00A5557A" w:rsidRDefault="00A030FA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A030FA" w:rsidRPr="00A5557A" w:rsidRDefault="00A030FA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81" w:name="_Toc129191781"/>
      <w:r w:rsidRPr="00A5557A">
        <w:rPr>
          <w:rFonts w:hint="eastAsia"/>
        </w:rPr>
        <w:t>資料說明</w:t>
      </w:r>
      <w:bookmarkEnd w:id="181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030FA" w:rsidRPr="00A5557A" w:rsidTr="00DC54AF">
        <w:tc>
          <w:tcPr>
            <w:tcW w:w="2486" w:type="dxa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A030FA" w:rsidRPr="00A5557A" w:rsidTr="00DC54AF">
        <w:tc>
          <w:tcPr>
            <w:tcW w:w="9431" w:type="dxa"/>
            <w:gridSpan w:val="2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退保資料</w:t>
            </w:r>
          </w:p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grin_item03_exer022_detail.aspx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，</w:t>
            </w:r>
            <w:hyperlink w:anchor="_畫面顯示_50" w:history="1">
              <w:r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身份別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fam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出生日期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borndt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鍵檔日期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credt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申退日期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keydt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生效日期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處理狀況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nsc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上傳日期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upldt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備註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601697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82" w:name="_Toc129191782"/>
      <w:r w:rsidRPr="00A5557A">
        <w:rPr>
          <w:rFonts w:ascii="微軟正黑體" w:hAnsi="微軟正黑體" w:hint="eastAsia"/>
        </w:rPr>
        <w:lastRenderedPageBreak/>
        <w:t>退保作業-詳細資料</w:t>
      </w:r>
      <w:r w:rsidR="00176C28" w:rsidRPr="00A5557A">
        <w:rPr>
          <w:rFonts w:ascii="微軟正黑體" w:hAnsi="微軟正黑體" w:hint="eastAsia"/>
        </w:rPr>
        <w:t>（grin_item03_exer022_detail.aspx）</w:t>
      </w:r>
      <w:bookmarkEnd w:id="182"/>
    </w:p>
    <w:p w:rsidR="006E2743" w:rsidRPr="00A5557A" w:rsidRDefault="006E2743" w:rsidP="00A5557A">
      <w:pPr>
        <w:pStyle w:val="3"/>
        <w:spacing w:before="0"/>
      </w:pPr>
      <w:bookmarkStart w:id="183" w:name="_畫面顯示_50"/>
      <w:bookmarkStart w:id="184" w:name="_Toc129191783"/>
      <w:bookmarkEnd w:id="183"/>
      <w:r w:rsidRPr="00A5557A">
        <w:rPr>
          <w:rFonts w:hint="eastAsia"/>
        </w:rPr>
        <w:t>畫面顯示</w:t>
      </w:r>
      <w:bookmarkEnd w:id="184"/>
    </w:p>
    <w:p w:rsidR="006E2743" w:rsidRPr="00A5557A" w:rsidRDefault="00A030FA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A030FA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3474720" cy="1150620"/>
            <wp:effectExtent l="19050" t="0" r="0" b="0"/>
            <wp:docPr id="256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85" w:name="_Toc129191784"/>
      <w:r w:rsidRPr="00A5557A">
        <w:rPr>
          <w:rFonts w:hint="eastAsia"/>
        </w:rPr>
        <w:t>功能描述</w:t>
      </w:r>
      <w:bookmarkEnd w:id="185"/>
    </w:p>
    <w:p w:rsidR="006E2743" w:rsidRPr="00A5557A" w:rsidRDefault="00A030FA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A030FA" w:rsidRPr="00A5557A" w:rsidRDefault="00A030FA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186" w:name="_Toc129191785"/>
      <w:r w:rsidRPr="00A5557A">
        <w:rPr>
          <w:rFonts w:hint="eastAsia"/>
        </w:rPr>
        <w:t>資料說明</w:t>
      </w:r>
      <w:bookmarkEnd w:id="186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030FA" w:rsidRPr="00A5557A" w:rsidTr="00DC54AF">
        <w:tc>
          <w:tcPr>
            <w:tcW w:w="2486" w:type="dxa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A030FA" w:rsidRPr="00A5557A" w:rsidTr="00DC54AF">
        <w:tc>
          <w:tcPr>
            <w:tcW w:w="9431" w:type="dxa"/>
            <w:gridSpan w:val="2"/>
            <w:shd w:val="clear" w:color="auto" w:fill="E2EFD9"/>
            <w:vAlign w:val="center"/>
          </w:tcPr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退保</w:t>
            </w:r>
            <w:r w:rsidR="009F107B" w:rsidRPr="00A5557A">
              <w:rPr>
                <w:rFonts w:ascii="微軟正黑體" w:hAnsi="微軟正黑體" w:cs="Arial" w:hint="eastAsia"/>
                <w:b/>
                <w:szCs w:val="24"/>
              </w:rPr>
              <w:t>詳細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A030FA" w:rsidRPr="00A5557A" w:rsidRDefault="00A030FA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簽核人員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memberid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status0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上一個簽核人員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lastid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prosdt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類別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ctype0</w:t>
            </w:r>
          </w:p>
        </w:tc>
      </w:tr>
      <w:tr w:rsidR="00A030FA" w:rsidRPr="00A5557A" w:rsidTr="00DC54AF">
        <w:tc>
          <w:tcPr>
            <w:tcW w:w="2486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退保生效日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030FA" w:rsidRPr="00A5557A" w:rsidRDefault="009F107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9F107B" w:rsidRPr="00A5557A" w:rsidRDefault="009F107B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B5264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87" w:name="_Toc129191786"/>
      <w:r w:rsidRPr="00A5557A">
        <w:rPr>
          <w:rFonts w:ascii="微軟正黑體" w:hAnsi="微軟正黑體" w:hint="eastAsia"/>
        </w:rPr>
        <w:lastRenderedPageBreak/>
        <w:t>退保【簽核｜轉核】作業</w:t>
      </w:r>
      <w:r w:rsidR="00176C28" w:rsidRPr="00A5557A">
        <w:rPr>
          <w:rFonts w:ascii="微軟正黑體" w:hAnsi="微軟正黑體" w:hint="eastAsia"/>
        </w:rPr>
        <w:t>（grin_item03_exer0221.aspx）</w:t>
      </w:r>
      <w:bookmarkEnd w:id="187"/>
    </w:p>
    <w:p w:rsidR="00B52649" w:rsidRPr="00A5557A" w:rsidRDefault="00B52649" w:rsidP="00A5557A">
      <w:pPr>
        <w:pStyle w:val="3"/>
        <w:spacing w:before="0"/>
      </w:pPr>
      <w:bookmarkStart w:id="188" w:name="_畫面顯示_38"/>
      <w:bookmarkStart w:id="189" w:name="_Toc129191787"/>
      <w:bookmarkEnd w:id="188"/>
      <w:r w:rsidRPr="00A5557A">
        <w:rPr>
          <w:rFonts w:hint="eastAsia"/>
        </w:rPr>
        <w:t>畫面顯示</w:t>
      </w:r>
      <w:bookmarkEnd w:id="189"/>
    </w:p>
    <w:p w:rsidR="00B52649" w:rsidRPr="00A5557A" w:rsidRDefault="00B52649" w:rsidP="00A5557A">
      <w:pPr>
        <w:pStyle w:val="4"/>
        <w:rPr>
          <w:rFonts w:ascii="微軟正黑體" w:hAnsi="微軟正黑體"/>
        </w:rPr>
      </w:pPr>
      <w:bookmarkStart w:id="190" w:name="_Toc129191788"/>
      <w:r w:rsidRPr="00A5557A">
        <w:rPr>
          <w:rFonts w:ascii="微軟正黑體" w:hAnsi="微軟正黑體" w:hint="eastAsia"/>
        </w:rPr>
        <w:t>退保簽核作業</w:t>
      </w:r>
      <w:bookmarkEnd w:id="190"/>
    </w:p>
    <w:p w:rsidR="00B52649" w:rsidRPr="00A5557A" w:rsidRDefault="00B52649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1536185"/>
            <wp:effectExtent l="19050" t="0" r="0" b="0"/>
            <wp:docPr id="245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53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pStyle w:val="4"/>
        <w:rPr>
          <w:rFonts w:ascii="微軟正黑體" w:hAnsi="微軟正黑體"/>
        </w:rPr>
      </w:pPr>
      <w:bookmarkStart w:id="191" w:name="_Toc129191789"/>
      <w:r w:rsidRPr="00A5557A">
        <w:rPr>
          <w:rFonts w:ascii="微軟正黑體" w:hAnsi="微軟正黑體" w:hint="eastAsia"/>
        </w:rPr>
        <w:t>退保轉核作業</w:t>
      </w:r>
      <w:bookmarkEnd w:id="191"/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目前查無資料</w:t>
      </w:r>
    </w:p>
    <w:p w:rsidR="00B52649" w:rsidRPr="00A5557A" w:rsidRDefault="00B52649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1526923"/>
            <wp:effectExtent l="19050" t="0" r="0" b="0"/>
            <wp:docPr id="2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52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B52649" w:rsidRPr="00A5557A" w:rsidRDefault="00B52649" w:rsidP="00A5557A">
      <w:pPr>
        <w:pStyle w:val="3"/>
        <w:spacing w:before="0"/>
      </w:pPr>
      <w:bookmarkStart w:id="192" w:name="_功能描述與資料說明"/>
      <w:bookmarkStart w:id="193" w:name="_Toc129191790"/>
      <w:bookmarkEnd w:id="192"/>
      <w:r w:rsidRPr="00A5557A">
        <w:rPr>
          <w:rFonts w:hint="eastAsia"/>
        </w:rPr>
        <w:lastRenderedPageBreak/>
        <w:t>功能描述與資料說明</w:t>
      </w:r>
      <w:bookmarkEnd w:id="193"/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示意圖-完整</w:t>
      </w:r>
    </w:p>
    <w:p w:rsidR="00B52649" w:rsidRPr="00A5557A" w:rsidRDefault="00D74649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5553557" cy="1806478"/>
            <wp:effectExtent l="19050" t="0" r="9043" b="0"/>
            <wp:docPr id="248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57" cy="1806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49" w:rsidRPr="00A5557A" w:rsidRDefault="00B5264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B52649" w:rsidRPr="00A5557A" w:rsidRDefault="00B52649" w:rsidP="00A5557A">
      <w:pPr>
        <w:pStyle w:val="4"/>
        <w:rPr>
          <w:rFonts w:ascii="微軟正黑體" w:hAnsi="微軟正黑體"/>
        </w:rPr>
      </w:pPr>
      <w:bookmarkStart w:id="194" w:name="_標題與作業功能"/>
      <w:bookmarkStart w:id="195" w:name="_Toc129191791"/>
      <w:bookmarkEnd w:id="194"/>
      <w:r w:rsidRPr="00A5557A">
        <w:rPr>
          <w:rFonts w:ascii="微軟正黑體" w:hAnsi="微軟正黑體" w:hint="eastAsia"/>
        </w:rPr>
        <w:t>標題與作業功能</w:t>
      </w:r>
      <w:bookmarkEnd w:id="195"/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下方為紅色框起處的功能描述與資料說明</w:t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56"/>
        <w:gridCol w:w="1176"/>
        <w:gridCol w:w="4237"/>
        <w:gridCol w:w="1835"/>
        <w:gridCol w:w="696"/>
      </w:tblGrid>
      <w:tr w:rsidR="00DE5CF7" w:rsidRPr="00A5557A" w:rsidTr="00596E1E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Request.QueryString["ctype1"]</w:t>
            </w: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title0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=2時，</w:t>
            </w:r>
            <w:r w:rsidRPr="00A5557A">
              <w:rPr>
                <w:rFonts w:ascii="微軟正黑體" w:hAnsi="微軟正黑體" w:hint="eastAsia"/>
                <w:szCs w:val="24"/>
              </w:rPr>
              <w:t>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Pr="00A5557A">
              <w:rPr>
                <w:rFonts w:ascii="微軟正黑體" w:hAnsi="微軟正黑體" w:cs="細明體"/>
                <w:szCs w:val="24"/>
              </w:rPr>
              <w:t>保轉核作業</w:t>
            </w:r>
            <w:r w:rsidRPr="00A5557A">
              <w:rPr>
                <w:rFonts w:ascii="微軟正黑體" w:hAnsi="微軟正黑體" w:hint="eastAsia"/>
                <w:szCs w:val="24"/>
              </w:rPr>
              <w:t>；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否則，顯示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Pr="00A5557A">
              <w:rPr>
                <w:rFonts w:ascii="微軟正黑體" w:hAnsi="微軟正黑體" w:cs="細明體"/>
                <w:szCs w:val="24"/>
              </w:rPr>
              <w:t>保簽核作業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5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整批設定</w:t>
            </w:r>
          </w:p>
        </w:tc>
      </w:tr>
      <w:tr w:rsidR="00DE5CF7" w:rsidRPr="00A5557A" w:rsidTr="00596E1E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定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核保通過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=2時，預設不顯示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val0_Click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全部不過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=2時，預設不顯示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自動轉核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val3_Click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暫不處理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val4_Click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DE5CF7" w:rsidRPr="00A5557A" w:rsidTr="00596E1E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596E1E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submit_all_Click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596E1E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B52649" w:rsidRPr="00A5557A" w:rsidRDefault="00B5264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B52649" w:rsidRPr="00A5557A" w:rsidRDefault="00B52649" w:rsidP="00A5557A">
      <w:pPr>
        <w:pStyle w:val="4"/>
        <w:rPr>
          <w:rFonts w:ascii="微軟正黑體" w:hAnsi="微軟正黑體"/>
        </w:rPr>
      </w:pPr>
      <w:bookmarkStart w:id="196" w:name="_Toc129191792"/>
      <w:r w:rsidRPr="00A5557A">
        <w:rPr>
          <w:rFonts w:ascii="微軟正黑體" w:hAnsi="微軟正黑體" w:hint="eastAsia"/>
        </w:rPr>
        <w:lastRenderedPageBreak/>
        <w:t>內容-第一、二</w:t>
      </w:r>
      <w:r w:rsidR="00855196" w:rsidRPr="00A5557A">
        <w:rPr>
          <w:rFonts w:ascii="微軟正黑體" w:hAnsi="微軟正黑體" w:hint="eastAsia"/>
        </w:rPr>
        <w:t>、三</w:t>
      </w:r>
      <w:r w:rsidRPr="00A5557A">
        <w:rPr>
          <w:rFonts w:ascii="微軟正黑體" w:hAnsi="微軟正黑體" w:hint="eastAsia"/>
        </w:rPr>
        <w:t>列</w:t>
      </w:r>
      <w:bookmarkEnd w:id="196"/>
    </w:p>
    <w:p w:rsidR="00B52649" w:rsidRPr="00A5557A" w:rsidRDefault="00855196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785360" cy="1706880"/>
            <wp:effectExtent l="19050" t="0" r="0" b="0"/>
            <wp:docPr id="250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F7" w:rsidRPr="00A5557A" w:rsidRDefault="00DE5CF7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162"/>
        <w:gridCol w:w="1176"/>
        <w:gridCol w:w="696"/>
      </w:tblGrid>
      <w:tr w:rsidR="00DE5CF7" w:rsidRPr="00A5557A" w:rsidTr="004E6192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第一列</w:t>
            </w: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自動編號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Html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第二列</w:t>
            </w: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個人碼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眷屬碼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familyid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建檔日期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credt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ship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前一轉核人員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lastname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第三列</w:t>
            </w:r>
          </w:p>
        </w:tc>
      </w:tr>
      <w:tr w:rsidR="00DE5CF7" w:rsidRPr="00A5557A" w:rsidTr="004E6192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cmpname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cmpname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855196" w:rsidRPr="00A5557A" w:rsidRDefault="00855196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B52649" w:rsidRPr="00A5557A" w:rsidRDefault="00B5264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B52649" w:rsidRPr="00A5557A" w:rsidRDefault="00B52649" w:rsidP="00A5557A">
      <w:pPr>
        <w:pStyle w:val="4"/>
        <w:rPr>
          <w:rFonts w:ascii="微軟正黑體" w:hAnsi="微軟正黑體"/>
        </w:rPr>
      </w:pPr>
      <w:bookmarkStart w:id="197" w:name="_Toc129191793"/>
      <w:r w:rsidRPr="00A5557A">
        <w:rPr>
          <w:rFonts w:ascii="微軟正黑體" w:hAnsi="微軟正黑體" w:hint="eastAsia"/>
        </w:rPr>
        <w:lastRenderedPageBreak/>
        <w:t>內容-</w:t>
      </w:r>
      <w:r w:rsidR="00855196" w:rsidRPr="00A5557A">
        <w:rPr>
          <w:rFonts w:ascii="微軟正黑體" w:hAnsi="微軟正黑體" w:hint="eastAsia"/>
        </w:rPr>
        <w:t>第四、五</w:t>
      </w:r>
      <w:r w:rsidRPr="00A5557A">
        <w:rPr>
          <w:rFonts w:ascii="微軟正黑體" w:hAnsi="微軟正黑體" w:hint="eastAsia"/>
        </w:rPr>
        <w:t>列</w:t>
      </w:r>
      <w:bookmarkEnd w:id="197"/>
    </w:p>
    <w:p w:rsidR="00B52649" w:rsidRPr="00A5557A" w:rsidRDefault="00855196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4785360" cy="1706880"/>
            <wp:effectExtent l="19050" t="0" r="0" b="0"/>
            <wp:docPr id="254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3162"/>
        <w:gridCol w:w="2013"/>
        <w:gridCol w:w="696"/>
      </w:tblGrid>
      <w:tr w:rsidR="00DE5CF7" w:rsidRPr="00A5557A" w:rsidTr="008C033D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0" w:type="auto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Arial" w:hint="eastAsia"/>
                <w:szCs w:val="24"/>
              </w:rPr>
              <w:t>=</w:t>
            </w:r>
            <w:r w:rsidRPr="00A5557A">
              <w:rPr>
                <w:rFonts w:ascii="微軟正黑體" w:hAnsi="微軟正黑體" w:cs="細明體"/>
                <w:szCs w:val="24"/>
              </w:rPr>
              <w:t>Request.QueryString["ctype1"]</w:t>
            </w:r>
          </w:p>
        </w:tc>
      </w:tr>
      <w:tr w:rsidR="00DE5CF7" w:rsidRPr="00A5557A" w:rsidTr="008C033D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身分證號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8C033D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退保日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keydt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8C033D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退保生效日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effdt1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8C033D"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核定狀況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@</w:t>
            </w:r>
            <w:r w:rsidRPr="00A5557A">
              <w:rPr>
                <w:rFonts w:ascii="微軟正黑體" w:hAnsi="微軟正黑體" w:cs="細明體"/>
                <w:szCs w:val="24"/>
              </w:rPr>
              <w:t>ctype1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=1時，顯示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896"/>
            </w:tblGrid>
            <w:tr w:rsidR="00DE5CF7" w:rsidRPr="00A5557A" w:rsidTr="00DC54AF">
              <w:tc>
                <w:tcPr>
                  <w:tcW w:w="87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89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0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核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不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自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人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暫（預設選取）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否則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870"/>
              <w:gridCol w:w="1896"/>
            </w:tblGrid>
            <w:tr w:rsidR="00DE5CF7" w:rsidRPr="00A5557A" w:rsidTr="00DC54AF">
              <w:tc>
                <w:tcPr>
                  <w:tcW w:w="87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89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自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人</w:t>
                  </w:r>
                </w:p>
              </w:tc>
            </w:tr>
            <w:tr w:rsidR="00DE5CF7" w:rsidRPr="00A5557A" w:rsidTr="00DC54AF">
              <w:tc>
                <w:tcPr>
                  <w:tcW w:w="87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189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暫（預設選取）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484ED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</w:p>
    <w:p w:rsidR="00484ED3" w:rsidRPr="00A5557A" w:rsidRDefault="00484ED3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56"/>
        <w:gridCol w:w="1758"/>
        <w:gridCol w:w="3832"/>
        <w:gridCol w:w="1835"/>
        <w:gridCol w:w="696"/>
      </w:tblGrid>
      <w:tr w:rsidR="00DE5CF7" w:rsidRPr="00A5557A" w:rsidTr="00DC54AF">
        <w:tc>
          <w:tcPr>
            <w:tcW w:w="0" w:type="auto"/>
            <w:gridSpan w:val="2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lastRenderedPageBreak/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規則說明｜對應欄位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8C033D">
        <w:tc>
          <w:tcPr>
            <w:tcW w:w="0" w:type="auto"/>
            <w:gridSpan w:val="2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人工轉核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SP.STP_GRIN_02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DE5CF7" w:rsidRPr="00A5557A" w:rsidTr="00DC54AF">
              <w:tc>
                <w:tcPr>
                  <w:tcW w:w="1050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DE5CF7" w:rsidRPr="00A5557A" w:rsidTr="00DC54AF">
              <w:tc>
                <w:tcPr>
                  <w:tcW w:w="1050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</w:t>
                  </w:r>
                </w:p>
              </w:tc>
              <w:tc>
                <w:tcPr>
                  <w:tcW w:w="2556" w:type="dxa"/>
                </w:tcPr>
                <w:p w:rsidR="00DE5CF7" w:rsidRPr="00A5557A" w:rsidRDefault="00DE5CF7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</w:tbl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同「</w:t>
            </w:r>
            <w:hyperlink w:anchor="_功能描述與資料說明" w:history="1">
              <w:r w:rsidRPr="00A5557A">
                <w:rPr>
                  <w:rStyle w:val="aa"/>
                  <w:rFonts w:ascii="微軟正黑體" w:hAnsi="微軟正黑體" w:cs="細明體" w:hint="eastAsia"/>
                  <w:color w:val="auto"/>
                  <w:szCs w:val="24"/>
                </w:rPr>
                <w:t>上方</w:t>
              </w:r>
            </w:hyperlink>
            <w:r w:rsidRPr="00A5557A">
              <w:rPr>
                <w:rFonts w:ascii="微軟正黑體" w:hAnsi="微軟正黑體" w:cs="細明體" w:hint="eastAsia"/>
                <w:szCs w:val="24"/>
              </w:rPr>
              <w:t>」的人工轉核有連動關係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8C033D">
        <w:tc>
          <w:tcPr>
            <w:tcW w:w="0" w:type="auto"/>
            <w:vMerge w:val="restart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備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註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add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DE5CF7" w:rsidRPr="00A5557A" w:rsidTr="008C033D">
        <w:tc>
          <w:tcPr>
            <w:tcW w:w="0" w:type="auto"/>
            <w:vMerge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[</w:t>
            </w:r>
            <w:r w:rsidRPr="00A5557A">
              <w:rPr>
                <w:rFonts w:ascii="微軟正黑體" w:hAnsi="微軟正黑體" w:cs="細明體"/>
                <w:szCs w:val="24"/>
              </w:rPr>
              <w:t>oriMonLimit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、</w:t>
            </w:r>
            <w:r w:rsidRPr="00A5557A">
              <w:rPr>
                <w:rFonts w:ascii="微軟正黑體" w:hAnsi="微軟正黑體" w:cs="細明體"/>
                <w:szCs w:val="24"/>
              </w:rPr>
              <w:t>Enabled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Arial" w:hint="eastAsia"/>
                <w:szCs w:val="24"/>
              </w:rPr>
              <w:t>對應欄位：</w:t>
            </w:r>
            <w:r w:rsidRPr="00A5557A">
              <w:rPr>
                <w:rFonts w:ascii="微軟正黑體" w:hAnsi="微軟正黑體" w:cs="細明體"/>
                <w:szCs w:val="24"/>
              </w:rPr>
              <w:t>oriMonLimit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B52649" w:rsidRPr="00A5557A" w:rsidRDefault="00B52649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484ED3" w:rsidRPr="00A5557A" w:rsidRDefault="00484ED3" w:rsidP="00A5557A">
      <w:pPr>
        <w:snapToGrid w:val="0"/>
        <w:spacing w:line="240" w:lineRule="auto"/>
        <w:rPr>
          <w:rFonts w:ascii="微軟正黑體" w:hAnsi="微軟正黑體"/>
        </w:rPr>
      </w:pPr>
    </w:p>
    <w:p w:rsidR="00484ED3" w:rsidRPr="00A5557A" w:rsidRDefault="00484ED3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6E2743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198" w:name="_Toc129191794"/>
      <w:r w:rsidRPr="00A5557A">
        <w:rPr>
          <w:rFonts w:ascii="微軟正黑體" w:hAnsi="微軟正黑體" w:hint="eastAsia"/>
        </w:rPr>
        <w:lastRenderedPageBreak/>
        <w:t>左方-選單區（加載）</w:t>
      </w:r>
      <w:r w:rsidR="00176C28" w:rsidRPr="00A5557A">
        <w:rPr>
          <w:rFonts w:ascii="微軟正黑體" w:hAnsi="微軟正黑體" w:hint="eastAsia"/>
        </w:rPr>
        <w:t>（grin_left.aspx）</w:t>
      </w:r>
      <w:bookmarkEnd w:id="198"/>
    </w:p>
    <w:p w:rsidR="006E2743" w:rsidRPr="00A5557A" w:rsidRDefault="006E2743" w:rsidP="00A5557A">
      <w:pPr>
        <w:pStyle w:val="3"/>
        <w:spacing w:before="0"/>
      </w:pPr>
      <w:bookmarkStart w:id="199" w:name="_畫面顯示_26"/>
      <w:bookmarkStart w:id="200" w:name="_Toc129191795"/>
      <w:bookmarkEnd w:id="199"/>
      <w:r w:rsidRPr="00A5557A">
        <w:rPr>
          <w:rFonts w:hint="eastAsia"/>
        </w:rPr>
        <w:t>畫面顯示</w:t>
      </w:r>
      <w:bookmarkEnd w:id="200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1402080" cy="3063240"/>
            <wp:effectExtent l="19050" t="0" r="762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01" w:name="_功能描述_5"/>
      <w:bookmarkStart w:id="202" w:name="_Toc129191796"/>
      <w:bookmarkEnd w:id="201"/>
      <w:r w:rsidRPr="00A5557A">
        <w:rPr>
          <w:rFonts w:hint="eastAsia"/>
        </w:rPr>
        <w:t>功能描述</w:t>
      </w:r>
      <w:bookmarkEnd w:id="202"/>
    </w:p>
    <w:p w:rsidR="009248C9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1402080" cy="647700"/>
            <wp:effectExtent l="19050" t="0" r="762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620"/>
        <w:gridCol w:w="1358"/>
        <w:gridCol w:w="696"/>
      </w:tblGrid>
      <w:tr w:rsidR="00DE5CF7" w:rsidRPr="00A5557A" w:rsidTr="004E6192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7330" w:type="dxa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客戶登錄維護作業</w:t>
            </w:r>
          </w:p>
        </w:tc>
      </w:tr>
      <w:tr w:rsidR="001A1EF0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新增修改查詢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grin_item01_Tot.aspx</w:t>
            </w:r>
          </w:p>
          <w:p w:rsidR="001A1EF0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29" w:history="1">
              <w:r w:rsidR="001A1EF0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1A1EF0" w:rsidRPr="00A5557A" w:rsidTr="00FD7F65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A1EF0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1A1EF0" w:rsidRPr="00A5557A">
              <w:rPr>
                <w:rFonts w:ascii="微軟正黑體" w:hAnsi="微軟正黑體" w:hint="eastAsia"/>
                <w:szCs w:val="24"/>
              </w:rPr>
              <w:t>功能刪除</w:t>
            </w:r>
          </w:p>
        </w:tc>
      </w:tr>
      <w:tr w:rsidR="001A1EF0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登錄完成通知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grin_item01_Email.aspx</w:t>
            </w:r>
          </w:p>
          <w:p w:rsidR="001A1EF0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0" w:history="1">
              <w:r w:rsidR="001A1EF0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1A1EF0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1A1EF0" w:rsidRPr="00A5557A" w:rsidRDefault="001A1EF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A1EF0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1A1EF0" w:rsidRPr="00A5557A">
              <w:rPr>
                <w:rFonts w:ascii="微軟正黑體" w:hAnsi="微軟正黑體" w:hint="eastAsia"/>
                <w:szCs w:val="24"/>
              </w:rPr>
              <w:t>功能刪除</w:t>
            </w:r>
          </w:p>
        </w:tc>
      </w:tr>
    </w:tbl>
    <w:p w:rsidR="009248C9" w:rsidRPr="00A5557A" w:rsidRDefault="009248C9" w:rsidP="00A5557A">
      <w:pPr>
        <w:snapToGrid w:val="0"/>
        <w:spacing w:line="240" w:lineRule="auto"/>
        <w:rPr>
          <w:rFonts w:ascii="微軟正黑體" w:hAnsi="微軟正黑體"/>
        </w:rPr>
      </w:pPr>
    </w:p>
    <w:p w:rsidR="0086625D" w:rsidRPr="00A5557A" w:rsidRDefault="0086625D" w:rsidP="00A5557A">
      <w:pPr>
        <w:snapToGrid w:val="0"/>
        <w:spacing w:line="240" w:lineRule="auto"/>
        <w:rPr>
          <w:rFonts w:ascii="微軟正黑體" w:hAnsi="微軟正黑體"/>
        </w:rPr>
      </w:pPr>
    </w:p>
    <w:p w:rsidR="0086625D" w:rsidRPr="00A5557A" w:rsidRDefault="0086625D" w:rsidP="00A5557A">
      <w:pPr>
        <w:snapToGrid w:val="0"/>
        <w:spacing w:line="240" w:lineRule="auto"/>
        <w:rPr>
          <w:rFonts w:ascii="微軟正黑體" w:hAnsi="微軟正黑體"/>
        </w:rPr>
      </w:pPr>
    </w:p>
    <w:p w:rsidR="009248C9" w:rsidRPr="00A5557A" w:rsidRDefault="009248C9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9248C9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lastRenderedPageBreak/>
        <w:drawing>
          <wp:inline distT="0" distB="0" distL="0" distR="0">
            <wp:extent cx="1402080" cy="647700"/>
            <wp:effectExtent l="19050" t="0" r="762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51"/>
        <w:gridCol w:w="3180"/>
        <w:gridCol w:w="1551"/>
        <w:gridCol w:w="795"/>
      </w:tblGrid>
      <w:tr w:rsidR="00DE5CF7" w:rsidRPr="00A5557A" w:rsidTr="004E6192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7490" w:type="dxa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團保人員維護作業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主管設定作業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i5_1_in1.aspx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1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同ADP系統(可直接於ADP系統設定)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帳號歷程查詢（New）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Log_Query.aspx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2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仍須保留</w:t>
            </w:r>
          </w:p>
        </w:tc>
      </w:tr>
    </w:tbl>
    <w:p w:rsidR="009248C9" w:rsidRPr="00A5557A" w:rsidRDefault="009248C9" w:rsidP="00A5557A">
      <w:pPr>
        <w:snapToGrid w:val="0"/>
        <w:spacing w:line="240" w:lineRule="auto"/>
        <w:rPr>
          <w:rFonts w:ascii="微軟正黑體" w:hAnsi="微軟正黑體"/>
        </w:rPr>
      </w:pPr>
    </w:p>
    <w:p w:rsidR="009248C9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1402080" cy="1043940"/>
            <wp:effectExtent l="19050" t="0" r="762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906"/>
        <w:gridCol w:w="1358"/>
        <w:gridCol w:w="696"/>
      </w:tblGrid>
      <w:tr w:rsidR="00DE5CF7" w:rsidRPr="00A5557A" w:rsidTr="004E6192"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DE5CF7" w:rsidRPr="00A5557A" w:rsidTr="00DE5CF7">
        <w:tc>
          <w:tcPr>
            <w:tcW w:w="7616" w:type="dxa"/>
            <w:gridSpan w:val="4"/>
            <w:shd w:val="clear" w:color="auto" w:fill="E2EFD9"/>
            <w:vAlign w:val="center"/>
          </w:tcPr>
          <w:p w:rsidR="00DE5CF7" w:rsidRPr="00A5557A" w:rsidRDefault="00DE5CF7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簽核作業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加保作業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grin_item03_exer012.aspx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3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核保轉adp系統執行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退保作業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grin_item03_exer02.aspx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4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核保adp系統執行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代理設定作業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grin_set.aspx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5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轉Adp系統代理人作業</w:t>
            </w:r>
          </w:p>
        </w:tc>
      </w:tr>
      <w:tr w:rsidR="00983CFD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核保作業首頁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grin_main.aspx</w:t>
            </w:r>
          </w:p>
          <w:p w:rsidR="00983CFD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28" w:history="1">
              <w:r w:rsidR="00983CFD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983CFD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983CFD" w:rsidRPr="00A5557A" w:rsidRDefault="00983CFD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983CFD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983CFD" w:rsidRPr="00A5557A">
              <w:rPr>
                <w:rFonts w:ascii="微軟正黑體" w:hAnsi="微軟正黑體" w:hint="eastAsia"/>
                <w:szCs w:val="24"/>
              </w:rPr>
              <w:t>轉adp系統契變作業審核</w:t>
            </w: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983CFD" w:rsidRPr="00A5557A" w:rsidRDefault="00983CFD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6625D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1402080" cy="281940"/>
            <wp:effectExtent l="19050" t="0" r="762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69"/>
        <w:gridCol w:w="3056"/>
        <w:gridCol w:w="1176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目前xxx登錄本系統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xxx = </w:t>
            </w:r>
            <w:r w:rsidRPr="00A5557A">
              <w:rPr>
                <w:rFonts w:ascii="微軟正黑體" w:hAnsi="微軟正黑體" w:cs="細明體"/>
                <w:szCs w:val="24"/>
              </w:rPr>
              <w:t>Session["sgrname"]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86625D" w:rsidRPr="00A5557A" w:rsidRDefault="0086625D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03" w:name="_Toc129191797"/>
      <w:r w:rsidRPr="00A5557A">
        <w:rPr>
          <w:rFonts w:hint="eastAsia"/>
        </w:rPr>
        <w:t>資料說明</w:t>
      </w:r>
      <w:bookmarkEnd w:id="203"/>
    </w:p>
    <w:p w:rsidR="00176C28" w:rsidRPr="00A5557A" w:rsidRDefault="0086625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86625D" w:rsidRPr="00A5557A" w:rsidRDefault="0086625D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04" w:name="_Toc129191798"/>
      <w:r w:rsidRPr="00A5557A">
        <w:rPr>
          <w:rFonts w:ascii="微軟正黑體" w:hAnsi="微軟正黑體" w:hint="eastAsia"/>
          <w:szCs w:val="24"/>
        </w:rPr>
        <w:lastRenderedPageBreak/>
        <w:t>核保作業首頁</w:t>
      </w:r>
      <w:r w:rsidR="006E2743" w:rsidRPr="00A5557A">
        <w:rPr>
          <w:rFonts w:ascii="微軟正黑體" w:hAnsi="微軟正黑體" w:hint="eastAsia"/>
        </w:rPr>
        <w:t>（加載）</w:t>
      </w:r>
      <w:r w:rsidR="00176C28" w:rsidRPr="00A5557A">
        <w:rPr>
          <w:rFonts w:ascii="微軟正黑體" w:hAnsi="微軟正黑體" w:hint="eastAsia"/>
        </w:rPr>
        <w:t>（grin_main.aspx）</w:t>
      </w:r>
      <w:bookmarkEnd w:id="204"/>
    </w:p>
    <w:p w:rsidR="006E2743" w:rsidRPr="00A5557A" w:rsidRDefault="006E2743" w:rsidP="00A5557A">
      <w:pPr>
        <w:pStyle w:val="3"/>
        <w:spacing w:before="0"/>
      </w:pPr>
      <w:bookmarkStart w:id="205" w:name="_畫面顯示_28"/>
      <w:bookmarkStart w:id="206" w:name="_Toc129191799"/>
      <w:bookmarkEnd w:id="205"/>
      <w:r w:rsidRPr="00A5557A">
        <w:rPr>
          <w:rFonts w:hint="eastAsia"/>
        </w:rPr>
        <w:t>畫面顯示</w:t>
      </w:r>
      <w:bookmarkEnd w:id="206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3124200"/>
            <wp:effectExtent l="1905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409" w:rsidRPr="00A5557A" w:rsidRDefault="00CE5409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07" w:name="_Toc129191800"/>
      <w:r w:rsidRPr="00A5557A">
        <w:rPr>
          <w:rFonts w:hint="eastAsia"/>
        </w:rPr>
        <w:t>功能描述</w:t>
      </w:r>
      <w:bookmarkEnd w:id="20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4153"/>
        <w:gridCol w:w="1358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問題件查詢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btnPquery_Click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A904CB">
        <w:tc>
          <w:tcPr>
            <w:tcW w:w="7623" w:type="dxa"/>
            <w:gridSpan w:val="4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目前您手上尚有x筆xx資料xxx！請處理！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資料說明_2" w:history="1">
              <w:r w:rsidR="00A904CB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tml組合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加保 或 退保，</w:t>
            </w:r>
            <w:hyperlink w:anchor="_資料說明_2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可簽核！</w:t>
            </w:r>
            <w:r w:rsidRPr="00A5557A">
              <w:rPr>
                <w:rFonts w:ascii="微軟正黑體" w:hAnsi="微軟正黑體" w:hint="eastAsia"/>
                <w:szCs w:val="24"/>
              </w:rPr>
              <w:t xml:space="preserve">或 </w:t>
            </w:r>
            <w:r w:rsidRPr="00A5557A">
              <w:rPr>
                <w:rFonts w:ascii="微軟正黑體" w:hAnsi="微軟正黑體"/>
                <w:szCs w:val="24"/>
              </w:rPr>
              <w:t>需轉核！</w:t>
            </w:r>
            <w:hyperlink w:anchor="_資料說明_2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請處理！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 = </w:t>
            </w:r>
            <w:r w:rsidRPr="00A5557A">
              <w:rPr>
                <w:rFonts w:ascii="微軟正黑體" w:hAnsi="微軟正黑體"/>
                <w:szCs w:val="24"/>
              </w:rPr>
              <w:t>加保</w:t>
            </w:r>
          </w:p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xxx = </w:t>
            </w:r>
            <w:r w:rsidRPr="00A5557A">
              <w:rPr>
                <w:rFonts w:ascii="微軟正黑體" w:hAnsi="微軟正黑體"/>
                <w:szCs w:val="24"/>
              </w:rPr>
              <w:t>可簽核</w:t>
            </w:r>
            <w:r w:rsidRPr="00A5557A">
              <w:rPr>
                <w:rFonts w:ascii="微軟正黑體" w:hAnsi="微軟正黑體" w:hint="eastAsia"/>
                <w:szCs w:val="24"/>
              </w:rPr>
              <w:t xml:space="preserve"> 或 </w:t>
            </w:r>
            <w:r w:rsidRPr="00A5557A">
              <w:rPr>
                <w:rFonts w:ascii="微軟正黑體" w:hAnsi="微軟正黑體"/>
                <w:szCs w:val="24"/>
              </w:rPr>
              <w:t>需轉核</w:t>
            </w:r>
          </w:p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grin_item03_exer012_1.aspx</w:t>
            </w:r>
          </w:p>
          <w:p w:rsidR="00A904CB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7" w:history="1">
              <w:r w:rsidR="00A904CB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 = </w:t>
            </w:r>
            <w:r w:rsidRPr="00A5557A">
              <w:rPr>
                <w:rFonts w:ascii="微軟正黑體" w:hAnsi="微軟正黑體"/>
                <w:szCs w:val="24"/>
              </w:rPr>
              <w:t>退保</w:t>
            </w:r>
          </w:p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xxx = </w:t>
            </w:r>
            <w:r w:rsidRPr="00A5557A">
              <w:rPr>
                <w:rFonts w:ascii="微軟正黑體" w:hAnsi="微軟正黑體"/>
                <w:szCs w:val="24"/>
              </w:rPr>
              <w:t>可簽核</w:t>
            </w:r>
            <w:r w:rsidRPr="00A5557A">
              <w:rPr>
                <w:rFonts w:ascii="微軟正黑體" w:hAnsi="微軟正黑體" w:hint="eastAsia"/>
                <w:szCs w:val="24"/>
              </w:rPr>
              <w:t xml:space="preserve"> 或 </w:t>
            </w:r>
            <w:r w:rsidRPr="00A5557A">
              <w:rPr>
                <w:rFonts w:ascii="微軟正黑體" w:hAnsi="微軟正黑體"/>
                <w:szCs w:val="24"/>
              </w:rPr>
              <w:t>需轉核</w:t>
            </w:r>
          </w:p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grin_item03_exer0221.aspx</w:t>
            </w:r>
          </w:p>
          <w:p w:rsidR="00A904CB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w:anchor="_畫面顯示_38" w:history="1">
              <w:r w:rsidR="00A904CB"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EB305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208" w:name="_資料說明_2"/>
      <w:bookmarkStart w:id="209" w:name="_Toc129191801"/>
      <w:bookmarkEnd w:id="208"/>
      <w:r w:rsidRPr="00A5557A">
        <w:rPr>
          <w:rFonts w:hint="eastAsia"/>
        </w:rPr>
        <w:lastRenderedPageBreak/>
        <w:t>資料說明</w:t>
      </w:r>
      <w:bookmarkEnd w:id="209"/>
    </w:p>
    <w:p w:rsidR="00680416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154680" cy="2004060"/>
            <wp:effectExtent l="19050" t="0" r="762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409" w:rsidRPr="00A5557A" w:rsidRDefault="00CE5409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69"/>
        <w:gridCol w:w="5620"/>
      </w:tblGrid>
      <w:tr w:rsidR="00680416" w:rsidRPr="00A5557A" w:rsidTr="004E6192">
        <w:tc>
          <w:tcPr>
            <w:tcW w:w="0" w:type="auto"/>
            <w:shd w:val="clear" w:color="auto" w:fill="E2EFD9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680416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登入人員相關資訊</w:t>
            </w:r>
          </w:p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SP.STP_GR_GET_VALUES</w:t>
            </w:r>
          </w:p>
        </w:tc>
      </w:tr>
      <w:tr w:rsidR="00680416" w:rsidRPr="00A5557A" w:rsidTr="004E6192">
        <w:tc>
          <w:tcPr>
            <w:tcW w:w="0" w:type="auto"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歡迎xxx登入成功！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xxx = </w:t>
            </w:r>
            <w:r w:rsidRPr="00A5557A">
              <w:rPr>
                <w:rFonts w:ascii="微軟正黑體" w:hAnsi="微軟正黑體" w:cs="細明體"/>
                <w:szCs w:val="24"/>
              </w:rPr>
              <w:t>Session["sgrname"]</w:t>
            </w:r>
          </w:p>
        </w:tc>
      </w:tr>
      <w:tr w:rsidR="00680416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目前您手上尚有x筆xx資料xxx！請處理！</w:t>
            </w:r>
          </w:p>
        </w:tc>
      </w:tr>
      <w:tr w:rsidR="00680416" w:rsidRPr="00A5557A" w:rsidTr="004E6192">
        <w:trPr>
          <w:trHeight w:val="677"/>
        </w:trPr>
        <w:tc>
          <w:tcPr>
            <w:tcW w:w="0" w:type="auto"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43AC0" w:rsidRPr="00A5557A" w:rsidRDefault="00A43AC0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組合字串，如下：</w:t>
            </w:r>
          </w:p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add1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時，x=</w:t>
            </w:r>
            <w:r w:rsidRPr="00A5557A">
              <w:rPr>
                <w:rFonts w:ascii="微軟正黑體" w:hAnsi="微軟正黑體" w:cs="細明體"/>
                <w:szCs w:val="24"/>
              </w:rPr>
              <w:t>add1</w:t>
            </w:r>
            <w:r w:rsidRPr="00A5557A">
              <w:rPr>
                <w:rFonts w:ascii="微軟正黑體" w:hAnsi="微軟正黑體" w:hint="eastAsia"/>
                <w:szCs w:val="24"/>
              </w:rPr>
              <w:t>、xx=</w:t>
            </w:r>
            <w:r w:rsidRPr="00A5557A">
              <w:rPr>
                <w:rFonts w:ascii="微軟正黑體" w:hAnsi="微軟正黑體" w:cs="細明體"/>
                <w:szCs w:val="24"/>
              </w:rPr>
              <w:t>加保</w:t>
            </w:r>
            <w:r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可簽核</w:t>
            </w:r>
          </w:p>
          <w:p w:rsidR="00680416" w:rsidRPr="00A5557A" w:rsidRDefault="00A43AC0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add2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，x=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>add1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、xx=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>加保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需轉核</w:t>
            </w:r>
          </w:p>
          <w:p w:rsidR="00680416" w:rsidRPr="00A5557A" w:rsidRDefault="00A43AC0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can1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，x=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 xml:space="preserve"> can1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、xx=</w:t>
            </w:r>
            <w:r w:rsidR="00656D77"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>保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、xxx=</w:t>
            </w:r>
            <w:r w:rsidR="00680416" w:rsidRPr="00A5557A">
              <w:rPr>
                <w:rFonts w:ascii="微軟正黑體" w:hAnsi="微軟正黑體" w:cs="細明體"/>
                <w:szCs w:val="24"/>
              </w:rPr>
              <w:t>可簽核</w:t>
            </w:r>
          </w:p>
          <w:p w:rsidR="00656D77" w:rsidRPr="00A5557A" w:rsidRDefault="00A43AC0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can2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，x=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 xml:space="preserve"> can2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、xx=</w:t>
            </w:r>
            <w:r w:rsidR="00656D77"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="00656D77" w:rsidRPr="00A5557A">
              <w:rPr>
                <w:rFonts w:ascii="微軟正黑體" w:hAnsi="微軟正黑體" w:cs="細明體"/>
                <w:szCs w:val="24"/>
              </w:rPr>
              <w:t>保</w:t>
            </w:r>
            <w:r w:rsidR="00656D77"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需轉核</w:t>
            </w:r>
          </w:p>
        </w:tc>
      </w:tr>
      <w:tr w:rsidR="00680416" w:rsidRPr="00A5557A" w:rsidTr="004E6192">
        <w:trPr>
          <w:trHeight w:val="700"/>
        </w:trPr>
        <w:tc>
          <w:tcPr>
            <w:tcW w:w="0" w:type="auto"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680416" w:rsidRPr="00A5557A" w:rsidTr="004E6192">
        <w:tc>
          <w:tcPr>
            <w:tcW w:w="0" w:type="auto"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xxx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680416" w:rsidRPr="00A5557A" w:rsidRDefault="00680416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10" w:name="_Toc129191802"/>
      <w:r w:rsidRPr="00A5557A">
        <w:rPr>
          <w:rFonts w:ascii="微軟正黑體" w:hAnsi="微軟正黑體" w:hint="eastAsia"/>
          <w:szCs w:val="24"/>
        </w:rPr>
        <w:lastRenderedPageBreak/>
        <w:t>代理設定作業</w:t>
      </w:r>
      <w:r w:rsidR="00176C28" w:rsidRPr="00A5557A">
        <w:rPr>
          <w:rFonts w:ascii="微軟正黑體" w:hAnsi="微軟正黑體" w:hint="eastAsia"/>
        </w:rPr>
        <w:t>（grin_set.aspx）</w:t>
      </w:r>
      <w:bookmarkEnd w:id="210"/>
    </w:p>
    <w:p w:rsidR="006E2743" w:rsidRPr="00A5557A" w:rsidRDefault="006E2743" w:rsidP="00A5557A">
      <w:pPr>
        <w:pStyle w:val="3"/>
        <w:spacing w:before="0"/>
      </w:pPr>
      <w:bookmarkStart w:id="211" w:name="_畫面顯示_35"/>
      <w:bookmarkStart w:id="212" w:name="_Toc129191803"/>
      <w:bookmarkEnd w:id="211"/>
      <w:r w:rsidRPr="00A5557A">
        <w:rPr>
          <w:rFonts w:hint="eastAsia"/>
        </w:rPr>
        <w:t>畫面顯示</w:t>
      </w:r>
      <w:bookmarkEnd w:id="212"/>
    </w:p>
    <w:p w:rsidR="006E2743" w:rsidRPr="00A5557A" w:rsidRDefault="00D702BF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pict>
          <v:oval id="橢圓 1" o:spid="_x0000_s1043" style="position:absolute;left:0;text-align:left;margin-left:55.2pt;margin-top:17.1pt;width:386.25pt;height:42.75pt;z-index:25165824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" filled="f" strokecolor="#f79646 [3209]" strokeweight="2pt"/>
        </w:pict>
      </w:r>
      <w:r w:rsidR="009A5C4E"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366260" cy="3703320"/>
            <wp:effectExtent l="1905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3F0CC6" w:rsidRPr="00A5557A" w:rsidRDefault="003F0CC6" w:rsidP="00A5557A">
      <w:pPr>
        <w:snapToGrid w:val="0"/>
        <w:spacing w:line="240" w:lineRule="auto"/>
        <w:rPr>
          <w:rFonts w:ascii="微軟正黑體" w:hAnsi="微軟正黑體"/>
        </w:rPr>
      </w:pPr>
    </w:p>
    <w:p w:rsidR="003F0CC6" w:rsidRPr="00A5557A" w:rsidRDefault="003F0CC6" w:rsidP="00A5557A">
      <w:pPr>
        <w:snapToGrid w:val="0"/>
        <w:spacing w:line="240" w:lineRule="auto"/>
        <w:rPr>
          <w:rFonts w:ascii="微軟正黑體" w:hAnsi="微軟正黑體"/>
        </w:rPr>
      </w:pPr>
    </w:p>
    <w:p w:rsidR="003F0CC6" w:rsidRPr="00A5557A" w:rsidRDefault="003F0CC6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213" w:name="_Toc129191804"/>
      <w:r w:rsidRPr="00A5557A">
        <w:rPr>
          <w:rFonts w:hint="eastAsia"/>
        </w:rPr>
        <w:lastRenderedPageBreak/>
        <w:t>功能描述</w:t>
      </w:r>
      <w:bookmarkEnd w:id="213"/>
    </w:p>
    <w:p w:rsidR="004B109A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284220" cy="792480"/>
            <wp:effectExtent l="1905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3869"/>
        <w:gridCol w:w="1835"/>
        <w:gridCol w:w="696"/>
      </w:tblGrid>
      <w:tr w:rsidR="00A904CB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原團保人員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SP.STP_GRIN_01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取得</w:t>
            </w:r>
            <w:r w:rsidRPr="00A5557A">
              <w:rPr>
                <w:rFonts w:ascii="微軟正黑體" w:hAnsi="微軟正黑體" w:cs="細明體"/>
                <w:szCs w:val="24"/>
              </w:rPr>
              <w:t>GRNAME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ReadOnly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Session["sgruser"]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rPr>
          <w:trHeight w:val="768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核保代理區間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7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預設值-起：系統日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預設值-迄：系統日+1個月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格式：yyyMMdd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gridSpan w:val="2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核保代理人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color w:val="0000FF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SP.STP_GRIN_03</w:t>
            </w:r>
          </w:p>
          <w:tbl>
            <w:tblPr>
              <w:tblStyle w:val="a8"/>
              <w:tblW w:w="0" w:type="auto"/>
              <w:tblLook w:val="04A0"/>
            </w:tblPr>
            <w:tblGrid>
              <w:gridCol w:w="1327"/>
              <w:gridCol w:w="1189"/>
            </w:tblGrid>
            <w:tr w:rsidR="00A904CB" w:rsidRPr="00A5557A" w:rsidTr="002D2D3F">
              <w:tc>
                <w:tcPr>
                  <w:tcW w:w="1327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189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327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GRUSER</w:t>
                  </w:r>
                </w:p>
              </w:tc>
              <w:tc>
                <w:tcPr>
                  <w:tcW w:w="1189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GRLIST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刪除值=</w:t>
            </w:r>
            <w:r w:rsidRPr="00A5557A">
              <w:rPr>
                <w:rFonts w:ascii="微軟正黑體" w:hAnsi="微軟正黑體" w:cs="細明體"/>
                <w:szCs w:val="24"/>
              </w:rPr>
              <w:t>Session["sgruser"]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的資料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4B109A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429000" cy="449580"/>
            <wp:effectExtent l="1905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036"/>
        <w:gridCol w:w="1176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新增存檔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預設：不顯示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SP.STP_GRIN_03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rtn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=0</w:t>
            </w:r>
            <w:r w:rsidRPr="00A5557A">
              <w:rPr>
                <w:rFonts w:ascii="微軟正黑體" w:hAnsi="微軟正黑體" w:hint="eastAsia"/>
                <w:szCs w:val="24"/>
              </w:rPr>
              <w:t>時，即顯示</w:t>
            </w:r>
          </w:p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btn_q1_Click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</w:tbl>
    <w:p w:rsidR="00215662" w:rsidRPr="00A5557A" w:rsidRDefault="00215662" w:rsidP="00A5557A">
      <w:pPr>
        <w:snapToGrid w:val="0"/>
        <w:spacing w:line="240" w:lineRule="auto"/>
        <w:rPr>
          <w:rFonts w:ascii="微軟正黑體" w:hAnsi="微軟正黑體"/>
        </w:rPr>
      </w:pPr>
    </w:p>
    <w:p w:rsidR="00215662" w:rsidRPr="00A5557A" w:rsidRDefault="00215662" w:rsidP="00A5557A">
      <w:pPr>
        <w:snapToGrid w:val="0"/>
        <w:spacing w:line="240" w:lineRule="auto"/>
        <w:rPr>
          <w:rFonts w:ascii="微軟正黑體" w:hAnsi="微軟正黑體"/>
        </w:rPr>
      </w:pP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p w:rsidR="00215662" w:rsidRPr="00A5557A" w:rsidRDefault="00215662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214" w:name="_Toc129191805"/>
      <w:r w:rsidRPr="00A5557A">
        <w:rPr>
          <w:rFonts w:hint="eastAsia"/>
        </w:rPr>
        <w:lastRenderedPageBreak/>
        <w:t>資料說明</w:t>
      </w:r>
      <w:bookmarkEnd w:id="214"/>
    </w:p>
    <w:p w:rsidR="00176C28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366260" cy="2057400"/>
            <wp:effectExtent l="1905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8979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18"/>
        <w:gridCol w:w="1116"/>
        <w:gridCol w:w="6945"/>
      </w:tblGrid>
      <w:tr w:rsidR="00215662" w:rsidRPr="00A5557A" w:rsidTr="003B26D1">
        <w:tc>
          <w:tcPr>
            <w:tcW w:w="2034" w:type="dxa"/>
            <w:gridSpan w:val="2"/>
            <w:shd w:val="clear" w:color="auto" w:fill="E2EFD9"/>
            <w:vAlign w:val="center"/>
          </w:tcPr>
          <w:p w:rsidR="00215662" w:rsidRPr="00A5557A" w:rsidRDefault="0021566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215662" w:rsidRPr="00A5557A" w:rsidRDefault="0021566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215662" w:rsidRPr="00A5557A" w:rsidTr="003B26D1">
        <w:tc>
          <w:tcPr>
            <w:tcW w:w="8979" w:type="dxa"/>
            <w:gridSpan w:val="3"/>
            <w:shd w:val="clear" w:color="auto" w:fill="E2EFD9"/>
            <w:vAlign w:val="center"/>
          </w:tcPr>
          <w:p w:rsidR="00215662" w:rsidRPr="00A5557A" w:rsidRDefault="00215662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代理設定作業資料</w:t>
            </w:r>
          </w:p>
          <w:p w:rsidR="00215662" w:rsidRPr="00A5557A" w:rsidRDefault="0021566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GrData</w:t>
            </w:r>
          </w:p>
        </w:tc>
      </w:tr>
      <w:tr w:rsidR="00215662" w:rsidRPr="00A5557A" w:rsidTr="003B26D1">
        <w:tc>
          <w:tcPr>
            <w:tcW w:w="2034" w:type="dxa"/>
            <w:gridSpan w:val="2"/>
            <w:shd w:val="clear" w:color="auto" w:fill="auto"/>
            <w:vAlign w:val="center"/>
          </w:tcPr>
          <w:p w:rsidR="0021566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簽核代理人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1566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N_CLERKID</w:t>
            </w:r>
          </w:p>
        </w:tc>
      </w:tr>
      <w:tr w:rsidR="00911352" w:rsidRPr="00A5557A" w:rsidTr="003B26D1">
        <w:tc>
          <w:tcPr>
            <w:tcW w:w="2034" w:type="dxa"/>
            <w:gridSpan w:val="2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代理期間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</w:t>
            </w:r>
          </w:p>
        </w:tc>
      </w:tr>
      <w:tr w:rsidR="00911352" w:rsidRPr="00A5557A" w:rsidTr="003B26D1">
        <w:tc>
          <w:tcPr>
            <w:tcW w:w="2034" w:type="dxa"/>
            <w:gridSpan w:val="2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設定時間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setDT</w:t>
            </w:r>
          </w:p>
        </w:tc>
      </w:tr>
      <w:tr w:rsidR="00911352" w:rsidRPr="00A5557A" w:rsidTr="003B26D1">
        <w:tc>
          <w:tcPr>
            <w:tcW w:w="2034" w:type="dxa"/>
            <w:gridSpan w:val="2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＝０</w:t>
            </w:r>
            <w:r w:rsidRPr="00A5557A">
              <w:rPr>
                <w:rFonts w:ascii="微軟正黑體" w:hAnsi="微軟正黑體" w:hint="eastAsia"/>
                <w:szCs w:val="24"/>
              </w:rPr>
              <w:t>時，顯示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有效</w:t>
            </w:r>
          </w:p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＝１</w:t>
            </w:r>
            <w:r w:rsidRPr="00A5557A">
              <w:rPr>
                <w:rFonts w:ascii="微軟正黑體" w:hAnsi="微軟正黑體" w:hint="eastAsia"/>
                <w:szCs w:val="24"/>
              </w:rPr>
              <w:t>時，顯示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無效</w:t>
            </w:r>
          </w:p>
        </w:tc>
      </w:tr>
      <w:tr w:rsidR="00911352" w:rsidRPr="00A5557A" w:rsidTr="003B26D1">
        <w:trPr>
          <w:trHeight w:val="828"/>
        </w:trPr>
        <w:tc>
          <w:tcPr>
            <w:tcW w:w="918" w:type="dxa"/>
            <w:vMerge w:val="restart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116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取消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＝０</w:t>
            </w:r>
            <w:r w:rsidRPr="00A5557A">
              <w:rPr>
                <w:rFonts w:ascii="微軟正黑體" w:hAnsi="微軟正黑體" w:hint="eastAsia"/>
                <w:szCs w:val="24"/>
              </w:rPr>
              <w:t>時，顯示</w:t>
            </w:r>
          </w:p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＝１</w:t>
            </w:r>
            <w:r w:rsidRPr="00A5557A">
              <w:rPr>
                <w:rFonts w:ascii="微軟正黑體" w:hAnsi="微軟正黑體" w:hint="eastAsia"/>
                <w:szCs w:val="24"/>
              </w:rPr>
              <w:t>時，不顯示</w:t>
            </w:r>
          </w:p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btnDtl_Click</w:t>
            </w:r>
          </w:p>
        </w:tc>
      </w:tr>
      <w:tr w:rsidR="00911352" w:rsidRPr="00A5557A" w:rsidTr="003B26D1">
        <w:trPr>
          <w:trHeight w:val="828"/>
        </w:trPr>
        <w:tc>
          <w:tcPr>
            <w:tcW w:w="918" w:type="dxa"/>
            <w:vMerge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1116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已取消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＝０</w:t>
            </w:r>
            <w:r w:rsidRPr="00A5557A">
              <w:rPr>
                <w:rFonts w:ascii="微軟正黑體" w:hAnsi="微軟正黑體" w:hint="eastAsia"/>
                <w:szCs w:val="24"/>
              </w:rPr>
              <w:t>時，不顯示</w:t>
            </w:r>
          </w:p>
          <w:p w:rsidR="00911352" w:rsidRPr="00A5557A" w:rsidRDefault="00911352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當</w:t>
            </w:r>
            <w:r w:rsidRPr="00A5557A">
              <w:rPr>
                <w:rFonts w:ascii="微軟正黑體" w:hAnsi="微軟正黑體" w:cs="細明體"/>
                <w:szCs w:val="24"/>
              </w:rPr>
              <w:t>lblvsc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＝１</w:t>
            </w:r>
            <w:r w:rsidRPr="00A5557A">
              <w:rPr>
                <w:rFonts w:ascii="微軟正黑體" w:hAnsi="微軟正黑體" w:hint="eastAsia"/>
                <w:szCs w:val="24"/>
              </w:rPr>
              <w:t>時，顯示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6E2743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15" w:name="_Toc129191806"/>
      <w:r w:rsidRPr="00A5557A">
        <w:rPr>
          <w:rFonts w:ascii="微軟正黑體" w:hAnsi="微軟正黑體" w:hint="eastAsia"/>
        </w:rPr>
        <w:lastRenderedPageBreak/>
        <w:t>上方-選單區（加載）</w:t>
      </w:r>
      <w:r w:rsidR="00176C28" w:rsidRPr="00A5557A">
        <w:rPr>
          <w:rFonts w:ascii="微軟正黑體" w:hAnsi="微軟正黑體" w:hint="eastAsia"/>
        </w:rPr>
        <w:t>（grin_top.aspx）</w:t>
      </w:r>
      <w:bookmarkEnd w:id="215"/>
    </w:p>
    <w:p w:rsidR="006E2743" w:rsidRPr="00A5557A" w:rsidRDefault="006E2743" w:rsidP="00A5557A">
      <w:pPr>
        <w:pStyle w:val="3"/>
        <w:spacing w:before="0"/>
      </w:pPr>
      <w:bookmarkStart w:id="216" w:name="_畫面顯示_27"/>
      <w:bookmarkStart w:id="217" w:name="_Toc129191807"/>
      <w:bookmarkEnd w:id="216"/>
      <w:r w:rsidRPr="00A5557A">
        <w:rPr>
          <w:rFonts w:hint="eastAsia"/>
        </w:rPr>
        <w:t>畫面顯示</w:t>
      </w:r>
      <w:bookmarkEnd w:id="217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129540"/>
            <wp:effectExtent l="19050" t="0" r="381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18" w:name="_功能描述_6"/>
      <w:bookmarkStart w:id="219" w:name="_Toc129191808"/>
      <w:bookmarkEnd w:id="218"/>
      <w:r w:rsidRPr="00A5557A">
        <w:rPr>
          <w:rFonts w:hint="eastAsia"/>
        </w:rPr>
        <w:t>功能描述</w:t>
      </w:r>
      <w:bookmarkEnd w:id="21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692"/>
        <w:gridCol w:w="1358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登入作業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/>
                <w:szCs w:val="24"/>
              </w:rPr>
              <w:t>grin_index.aspx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36" w:history="1">
              <w:r w:rsidRPr="00A5557A">
                <w:rPr>
                  <w:rStyle w:val="aa"/>
                  <w:rFonts w:ascii="微軟正黑體" w:hAnsi="微軟正黑體" w:cs="細明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 w:hint="eastAsia"/>
                <w:strike/>
                <w:szCs w:val="24"/>
              </w:rPr>
              <w:t>團保專區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hyperlink r:id="rId100" w:history="1">
              <w:r w:rsidR="00CE5409" w:rsidRPr="00A5557A">
                <w:rPr>
                  <w:rStyle w:val="aa"/>
                  <w:rFonts w:ascii="微軟正黑體" w:hAnsi="微軟正黑體" w:hint="eastAsia"/>
                  <w:color w:val="auto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hint="eastAsia"/>
                <w:szCs w:val="24"/>
              </w:rPr>
              <w:t>刪除</w:t>
            </w: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trike/>
                <w:szCs w:val="24"/>
              </w:rPr>
            </w:pPr>
            <w:r w:rsidRPr="00A5557A">
              <w:rPr>
                <w:rFonts w:ascii="微軟正黑體" w:hAnsi="微軟正黑體" w:hint="eastAsia"/>
                <w:strike/>
                <w:szCs w:val="24"/>
              </w:rPr>
              <w:t>國華首頁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D702BF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hyperlink r:id="rId101" w:history="1">
              <w:r w:rsidR="00CE5409" w:rsidRPr="00A5557A">
                <w:rPr>
                  <w:rStyle w:val="aa"/>
                  <w:rFonts w:ascii="微軟正黑體" w:hAnsi="微軟正黑體" w:hint="eastAsia"/>
                  <w:color w:val="auto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hint="eastAsia"/>
                <w:szCs w:val="24"/>
              </w:rPr>
              <w:t>刪除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結束作業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parent.window.parent.close()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20" w:name="_Toc129191809"/>
      <w:r w:rsidRPr="00A5557A">
        <w:rPr>
          <w:rFonts w:hint="eastAsia"/>
        </w:rPr>
        <w:t>資料說明</w:t>
      </w:r>
      <w:bookmarkEnd w:id="220"/>
    </w:p>
    <w:p w:rsidR="00176C28" w:rsidRPr="00A5557A" w:rsidRDefault="00BD74EA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21" w:name="_Toc129191810"/>
      <w:r w:rsidRPr="00A5557A">
        <w:rPr>
          <w:rFonts w:ascii="微軟正黑體" w:hAnsi="微軟正黑體" w:hint="eastAsia"/>
          <w:szCs w:val="24"/>
        </w:rPr>
        <w:lastRenderedPageBreak/>
        <w:t>主管設定作業</w:t>
      </w:r>
      <w:r w:rsidR="00176C28" w:rsidRPr="00A5557A">
        <w:rPr>
          <w:rFonts w:ascii="微軟正黑體" w:hAnsi="微軟正黑體" w:hint="eastAsia"/>
        </w:rPr>
        <w:t>（i5_1_in1.aspx）</w:t>
      </w:r>
      <w:bookmarkEnd w:id="221"/>
    </w:p>
    <w:p w:rsidR="00847290" w:rsidRPr="00A5557A" w:rsidRDefault="00847290" w:rsidP="00A5557A">
      <w:pPr>
        <w:pStyle w:val="3"/>
        <w:spacing w:before="0"/>
      </w:pPr>
      <w:bookmarkStart w:id="222" w:name="_畫面顯示_31"/>
      <w:bookmarkStart w:id="223" w:name="_團保人員建檔作業"/>
      <w:bookmarkStart w:id="224" w:name="_Toc129191811"/>
      <w:bookmarkEnd w:id="222"/>
      <w:bookmarkEnd w:id="223"/>
      <w:r w:rsidRPr="00A5557A">
        <w:rPr>
          <w:rFonts w:hint="eastAsia"/>
        </w:rPr>
        <w:t>團保人員建檔作業</w:t>
      </w:r>
      <w:bookmarkEnd w:id="224"/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25" w:name="_Toc129191812"/>
      <w:r w:rsidRPr="00A5557A">
        <w:rPr>
          <w:rFonts w:ascii="微軟正黑體" w:hAnsi="微軟正黑體" w:hint="eastAsia"/>
        </w:rPr>
        <w:t>畫面顯示</w:t>
      </w:r>
      <w:bookmarkEnd w:id="225"/>
    </w:p>
    <w:p w:rsidR="00847290" w:rsidRPr="00A5557A" w:rsidRDefault="009A5C4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2232660"/>
            <wp:effectExtent l="19050" t="0" r="381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A8" w:rsidRPr="00A5557A" w:rsidRDefault="00AD7CA8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AD7CA8" w:rsidRPr="00A5557A" w:rsidRDefault="00AD7CA8" w:rsidP="00A5557A">
      <w:pPr>
        <w:snapToGrid w:val="0"/>
        <w:spacing w:line="240" w:lineRule="auto"/>
        <w:rPr>
          <w:rFonts w:ascii="微軟正黑體" w:hAnsi="微軟正黑體"/>
        </w:rPr>
      </w:pPr>
    </w:p>
    <w:p w:rsidR="00AD7CA8" w:rsidRPr="00A5557A" w:rsidRDefault="00AD7CA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26" w:name="_功能描述"/>
      <w:bookmarkStart w:id="227" w:name="_Toc129191813"/>
      <w:bookmarkEnd w:id="226"/>
      <w:r w:rsidRPr="00A5557A">
        <w:rPr>
          <w:rFonts w:ascii="微軟正黑體" w:hAnsi="微軟正黑體" w:hint="eastAsia"/>
        </w:rPr>
        <w:lastRenderedPageBreak/>
        <w:t>功能描述</w:t>
      </w:r>
      <w:bookmarkEnd w:id="22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352"/>
        <w:gridCol w:w="1835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hint="eastAsia"/>
                <w:szCs w:val="24"/>
              </w:rPr>
              <w:t>建議刪除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126" w:type="dxa"/>
              <w:tblLook w:val="04A0"/>
            </w:tblPr>
            <w:tblGrid>
              <w:gridCol w:w="1050"/>
              <w:gridCol w:w="2076"/>
            </w:tblGrid>
            <w:tr w:rsidR="00CE5409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076" w:type="dxa"/>
                  <w:shd w:val="clear" w:color="auto" w:fill="C6D9F1" w:themeFill="text2" w:themeFillTint="33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科員／辦事員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三等專員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副科長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科長／地區主管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總公司襄理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總公司副理</w:t>
                  </w:r>
                </w:p>
              </w:tc>
            </w:tr>
            <w:tr w:rsidR="00CE5409" w:rsidRPr="00A5557A" w:rsidTr="002D2D3F">
              <w:tc>
                <w:tcPr>
                  <w:tcW w:w="1050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  <w:tc>
                <w:tcPr>
                  <w:tcW w:w="2076" w:type="dxa"/>
                </w:tcPr>
                <w:p w:rsidR="00CE5409" w:rsidRPr="00A5557A" w:rsidRDefault="00CE5409" w:rsidP="00A5557A">
                  <w:pPr>
                    <w:snapToGrid w:val="0"/>
                    <w:spacing w:line="240" w:lineRule="auto"/>
                    <w:rPr>
                      <w:rFonts w:ascii="微軟正黑體" w:hAnsi="微軟正黑體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經理</w:t>
                  </w:r>
                </w:p>
              </w:tc>
            </w:tr>
          </w:tbl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hint="eastAsia"/>
                <w:szCs w:val="24"/>
              </w:rPr>
              <w:t>依HR職等職稱設定，可調整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科別代號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主管代號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重新輸入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a_reset_Click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28" w:name="_Toc129191814"/>
      <w:r w:rsidRPr="00A5557A">
        <w:rPr>
          <w:rFonts w:ascii="微軟正黑體" w:hAnsi="微軟正黑體" w:hint="eastAsia"/>
        </w:rPr>
        <w:t>資料說明</w:t>
      </w:r>
      <w:bookmarkEnd w:id="228"/>
    </w:p>
    <w:p w:rsidR="00847290" w:rsidRPr="00A5557A" w:rsidRDefault="004C4E39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3"/>
        <w:spacing w:before="0"/>
      </w:pPr>
      <w:bookmarkStart w:id="229" w:name="_Toc129191815"/>
      <w:r w:rsidRPr="00A5557A">
        <w:rPr>
          <w:rFonts w:hint="eastAsia"/>
        </w:rPr>
        <w:lastRenderedPageBreak/>
        <w:t>團保人員查詢修改作業</w:t>
      </w:r>
      <w:bookmarkEnd w:id="229"/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0" w:name="_Toc129191816"/>
      <w:r w:rsidRPr="00A5557A">
        <w:rPr>
          <w:rFonts w:ascii="微軟正黑體" w:hAnsi="微軟正黑體" w:hint="eastAsia"/>
        </w:rPr>
        <w:t>畫面顯示</w:t>
      </w:r>
      <w:bookmarkEnd w:id="230"/>
    </w:p>
    <w:p w:rsidR="00847290" w:rsidRPr="00A5557A" w:rsidRDefault="009A5C4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1767840"/>
            <wp:effectExtent l="19050" t="0" r="381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1" w:name="_Toc129191817"/>
      <w:r w:rsidRPr="00A5557A">
        <w:rPr>
          <w:rFonts w:ascii="微軟正黑體" w:hAnsi="微軟正黑體" w:hint="eastAsia"/>
        </w:rPr>
        <w:t>功能描述</w:t>
      </w:r>
      <w:bookmarkEnd w:id="231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2667"/>
        <w:gridCol w:w="1176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團保人員代號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查詢條件2擇1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重新輸入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btn_reset_Click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F528D8" w:rsidRPr="00A5557A" w:rsidRDefault="00F528D8" w:rsidP="00A5557A">
      <w:pPr>
        <w:snapToGrid w:val="0"/>
        <w:spacing w:line="240" w:lineRule="auto"/>
        <w:rPr>
          <w:rFonts w:ascii="微軟正黑體" w:hAnsi="微軟正黑體"/>
        </w:rPr>
      </w:pPr>
    </w:p>
    <w:p w:rsidR="005E2B20" w:rsidRPr="00A5557A" w:rsidRDefault="005E2B20" w:rsidP="00A5557A">
      <w:pPr>
        <w:snapToGrid w:val="0"/>
        <w:spacing w:line="240" w:lineRule="auto"/>
        <w:rPr>
          <w:rFonts w:ascii="微軟正黑體" w:hAnsi="微軟正黑體"/>
        </w:rPr>
      </w:pPr>
    </w:p>
    <w:p w:rsidR="005E2B20" w:rsidRPr="00A5557A" w:rsidRDefault="005E2B20" w:rsidP="00A5557A">
      <w:pPr>
        <w:snapToGrid w:val="0"/>
        <w:spacing w:line="240" w:lineRule="auto"/>
        <w:rPr>
          <w:rFonts w:ascii="微軟正黑體" w:hAnsi="微軟正黑體"/>
        </w:rPr>
      </w:pPr>
    </w:p>
    <w:p w:rsidR="005E2B20" w:rsidRPr="00A5557A" w:rsidRDefault="005E2B2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2" w:name="_Toc129191818"/>
      <w:r w:rsidRPr="00A5557A">
        <w:rPr>
          <w:rFonts w:ascii="微軟正黑體" w:hAnsi="微軟正黑體" w:hint="eastAsia"/>
        </w:rPr>
        <w:lastRenderedPageBreak/>
        <w:t>資料說明</w:t>
      </w:r>
      <w:bookmarkEnd w:id="232"/>
    </w:p>
    <w:p w:rsidR="00847290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962400" cy="982980"/>
            <wp:effectExtent l="1905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F528D8" w:rsidRPr="00A5557A" w:rsidTr="00383310">
        <w:tc>
          <w:tcPr>
            <w:tcW w:w="2486" w:type="dxa"/>
            <w:shd w:val="clear" w:color="auto" w:fill="E2EFD9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F528D8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團保人員查詢資料</w:t>
            </w:r>
          </w:p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btn_submit_Click</w:t>
            </w:r>
          </w:p>
        </w:tc>
      </w:tr>
      <w:tr w:rsidR="00F528D8" w:rsidRPr="00A5557A" w:rsidTr="00383310">
        <w:tc>
          <w:tcPr>
            <w:tcW w:w="2486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gruser</w:t>
            </w:r>
          </w:p>
        </w:tc>
      </w:tr>
      <w:tr w:rsidR="00F528D8" w:rsidRPr="00A5557A" w:rsidTr="00383310">
        <w:tc>
          <w:tcPr>
            <w:tcW w:w="2486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grname</w:t>
            </w:r>
          </w:p>
        </w:tc>
      </w:tr>
      <w:tr w:rsidR="00F528D8" w:rsidRPr="00A5557A" w:rsidTr="00383310">
        <w:tc>
          <w:tcPr>
            <w:tcW w:w="2486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科別代號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divno</w:t>
            </w:r>
          </w:p>
        </w:tc>
      </w:tr>
      <w:tr w:rsidR="00F528D8" w:rsidRPr="00A5557A" w:rsidTr="00383310">
        <w:tc>
          <w:tcPr>
            <w:tcW w:w="2486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F528D8" w:rsidRPr="00A5557A" w:rsidRDefault="00F528D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dataList1_ItemCommand</w:t>
            </w:r>
          </w:p>
        </w:tc>
      </w:tr>
    </w:tbl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F528D8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3459480" cy="1371600"/>
            <wp:effectExtent l="19050" t="0" r="762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50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6"/>
        <w:gridCol w:w="4723"/>
        <w:gridCol w:w="2015"/>
        <w:gridCol w:w="876"/>
      </w:tblGrid>
      <w:tr w:rsidR="008D6CC6" w:rsidRPr="00A5557A" w:rsidTr="00383310">
        <w:tc>
          <w:tcPr>
            <w:tcW w:w="1836" w:type="dxa"/>
            <w:shd w:val="clear" w:color="auto" w:fill="E2EFD9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4723" w:type="dxa"/>
            <w:shd w:val="clear" w:color="auto" w:fill="E2EFD9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對應欄位｜規則說明</w:t>
            </w:r>
          </w:p>
        </w:tc>
        <w:tc>
          <w:tcPr>
            <w:tcW w:w="2015" w:type="dxa"/>
            <w:shd w:val="clear" w:color="auto" w:fill="E2EFD9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876" w:type="dxa"/>
            <w:shd w:val="clear" w:color="auto" w:fill="E2EFD9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5E2B20" w:rsidRPr="00A5557A" w:rsidTr="00383310">
        <w:tc>
          <w:tcPr>
            <w:tcW w:w="9450" w:type="dxa"/>
            <w:gridSpan w:val="4"/>
            <w:shd w:val="clear" w:color="auto" w:fill="E2EFD9"/>
            <w:vAlign w:val="center"/>
          </w:tcPr>
          <w:p w:rsidR="005E2B20" w:rsidRPr="00A5557A" w:rsidRDefault="005E2B2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團保人員修改資料</w:t>
            </w:r>
          </w:p>
          <w:p w:rsidR="005E2B20" w:rsidRPr="00A5557A" w:rsidRDefault="005E2B20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點擊「修改」時，呼叫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dataList1_ItemCommand</w:t>
            </w: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團保人員代號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gruser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身分證號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grname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grpwd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prilevel</w:t>
            </w:r>
            <w:r w:rsidR="005E2B20" w:rsidRPr="00A5557A">
              <w:rPr>
                <w:rFonts w:ascii="微軟正黑體" w:hAnsi="微軟正黑體" w:cs="細明體" w:hint="eastAsia"/>
                <w:szCs w:val="24"/>
              </w:rPr>
              <w:t>；</w:t>
            </w:r>
            <w:r w:rsidRPr="00A5557A">
              <w:rPr>
                <w:rFonts w:ascii="微軟正黑體" w:hAnsi="微軟正黑體" w:hint="eastAsia"/>
                <w:szCs w:val="24"/>
              </w:rPr>
              <w:t>資料</w:t>
            </w:r>
            <w:r w:rsidR="007206D2" w:rsidRPr="00A5557A">
              <w:rPr>
                <w:rFonts w:ascii="微軟正黑體" w:hAnsi="微軟正黑體" w:hint="eastAsia"/>
                <w:szCs w:val="24"/>
              </w:rPr>
              <w:t>來源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功能描述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請參照職階</w:t>
              </w:r>
            </w:hyperlink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科別代號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prilevel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主管代號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bossid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8D6CC6" w:rsidRPr="00A5557A" w:rsidTr="00383310">
        <w:tc>
          <w:tcPr>
            <w:tcW w:w="183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</w:t>
            </w:r>
            <w:r w:rsidR="00EC6C3B" w:rsidRPr="00A5557A">
              <w:rPr>
                <w:rFonts w:ascii="微軟正黑體" w:hAnsi="微軟正黑體" w:hint="eastAsia"/>
                <w:szCs w:val="24"/>
              </w:rPr>
              <w:t>-存檔</w:t>
            </w:r>
          </w:p>
        </w:tc>
        <w:tc>
          <w:tcPr>
            <w:tcW w:w="4723" w:type="dxa"/>
            <w:shd w:val="clear" w:color="auto" w:fill="auto"/>
            <w:vAlign w:val="center"/>
          </w:tcPr>
          <w:p w:rsidR="008D6CC6" w:rsidRPr="00A5557A" w:rsidRDefault="005E2B20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dataList2_ItemCommand</w:t>
            </w:r>
          </w:p>
        </w:tc>
        <w:tc>
          <w:tcPr>
            <w:tcW w:w="2015" w:type="dxa"/>
            <w:shd w:val="clear" w:color="auto" w:fill="auto"/>
            <w:vAlign w:val="center"/>
          </w:tcPr>
          <w:p w:rsidR="008D6CC6" w:rsidRPr="00A5557A" w:rsidRDefault="00CD640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876" w:type="dxa"/>
            <w:shd w:val="clear" w:color="auto" w:fill="auto"/>
            <w:vAlign w:val="center"/>
          </w:tcPr>
          <w:p w:rsidR="008D6CC6" w:rsidRPr="00A5557A" w:rsidRDefault="008D6CC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5E2B20" w:rsidRPr="00A5557A" w:rsidRDefault="005E2B2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5E2B2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3"/>
        <w:spacing w:before="0"/>
      </w:pPr>
      <w:bookmarkStart w:id="233" w:name="_Toc129191819"/>
      <w:r w:rsidRPr="00A5557A">
        <w:rPr>
          <w:rFonts w:hint="eastAsia"/>
        </w:rPr>
        <w:lastRenderedPageBreak/>
        <w:t>職階設定作業</w:t>
      </w:r>
      <w:bookmarkEnd w:id="233"/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4" w:name="_Toc129191820"/>
      <w:r w:rsidRPr="00A5557A">
        <w:rPr>
          <w:rFonts w:ascii="微軟正黑體" w:hAnsi="微軟正黑體" w:hint="eastAsia"/>
        </w:rPr>
        <w:t>畫面顯示</w:t>
      </w:r>
      <w:bookmarkEnd w:id="234"/>
    </w:p>
    <w:p w:rsidR="00847290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2209800"/>
            <wp:effectExtent l="1905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CD4757" w:rsidRPr="00A5557A" w:rsidRDefault="00CD4757" w:rsidP="00A5557A">
      <w:pPr>
        <w:snapToGrid w:val="0"/>
        <w:spacing w:line="240" w:lineRule="auto"/>
        <w:rPr>
          <w:rFonts w:ascii="微軟正黑體" w:hAnsi="微軟正黑體"/>
        </w:rPr>
      </w:pPr>
    </w:p>
    <w:p w:rsidR="00CD4757" w:rsidRPr="00A5557A" w:rsidRDefault="00CD4757" w:rsidP="00A5557A">
      <w:pPr>
        <w:snapToGrid w:val="0"/>
        <w:spacing w:line="240" w:lineRule="auto"/>
        <w:rPr>
          <w:rFonts w:ascii="微軟正黑體" w:hAnsi="微軟正黑體"/>
        </w:rPr>
      </w:pPr>
    </w:p>
    <w:p w:rsidR="00CD4757" w:rsidRPr="00A5557A" w:rsidRDefault="00CD475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5" w:name="_Toc129191821"/>
      <w:r w:rsidRPr="00A5557A">
        <w:rPr>
          <w:rFonts w:ascii="微軟正黑體" w:hAnsi="微軟正黑體" w:hint="eastAsia"/>
        </w:rPr>
        <w:lastRenderedPageBreak/>
        <w:t>功能描述</w:t>
      </w:r>
      <w:bookmarkEnd w:id="235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320"/>
        <w:gridCol w:w="1835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職階設定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094" w:type="dxa"/>
              <w:tblLook w:val="04A0"/>
            </w:tblPr>
            <w:tblGrid>
              <w:gridCol w:w="1050"/>
              <w:gridCol w:w="2044"/>
            </w:tblGrid>
            <w:tr w:rsidR="00A904CB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044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核保項目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3094" w:type="dxa"/>
              <w:tblLook w:val="04A0"/>
            </w:tblPr>
            <w:tblGrid>
              <w:gridCol w:w="1050"/>
              <w:gridCol w:w="2044"/>
            </w:tblGrid>
            <w:tr w:rsidR="00A904CB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2044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--（預設選取）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加保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退保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2044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契約變更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GTL上限值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GAD上限值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退保追回天數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重新輸入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b_reset_Click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6" w:name="_Toc129191822"/>
      <w:r w:rsidRPr="00A5557A">
        <w:rPr>
          <w:rFonts w:ascii="微軟正黑體" w:hAnsi="微軟正黑體" w:hint="eastAsia"/>
        </w:rPr>
        <w:t>資料說明</w:t>
      </w:r>
      <w:bookmarkEnd w:id="236"/>
    </w:p>
    <w:p w:rsidR="00847290" w:rsidRPr="00A5557A" w:rsidRDefault="00CD4757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無</w:t>
      </w: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3"/>
        <w:spacing w:before="0"/>
      </w:pPr>
      <w:bookmarkStart w:id="237" w:name="_Toc129191823"/>
      <w:r w:rsidRPr="00A5557A">
        <w:rPr>
          <w:rFonts w:hint="eastAsia"/>
        </w:rPr>
        <w:lastRenderedPageBreak/>
        <w:t>職階查詢修改作業</w:t>
      </w:r>
      <w:bookmarkEnd w:id="237"/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8" w:name="_Toc129191824"/>
      <w:r w:rsidRPr="00A5557A">
        <w:rPr>
          <w:rFonts w:ascii="微軟正黑體" w:hAnsi="微軟正黑體" w:hint="eastAsia"/>
        </w:rPr>
        <w:t>畫面顯示</w:t>
      </w:r>
      <w:bookmarkEnd w:id="238"/>
    </w:p>
    <w:p w:rsidR="00847290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1577340"/>
            <wp:effectExtent l="1905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39" w:name="_Toc129191825"/>
      <w:r w:rsidRPr="00A5557A">
        <w:rPr>
          <w:rFonts w:ascii="微軟正黑體" w:hAnsi="微軟正黑體" w:hint="eastAsia"/>
        </w:rPr>
        <w:t>功能描述</w:t>
      </w:r>
      <w:bookmarkEnd w:id="23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2632"/>
        <w:gridCol w:w="1835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核保項目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2406" w:type="dxa"/>
              <w:tblLook w:val="04A0"/>
            </w:tblPr>
            <w:tblGrid>
              <w:gridCol w:w="1050"/>
              <w:gridCol w:w="1356"/>
            </w:tblGrid>
            <w:tr w:rsidR="00A904CB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356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1356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加保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356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退保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356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契約變更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1945" w:type="dxa"/>
              <w:tblLook w:val="04A0"/>
            </w:tblPr>
            <w:tblGrid>
              <w:gridCol w:w="1050"/>
              <w:gridCol w:w="895"/>
            </w:tblGrid>
            <w:tr w:rsidR="00A904CB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895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</w:tr>
            <w:tr w:rsidR="00A904CB" w:rsidRPr="00A5557A" w:rsidTr="002D2D3F">
              <w:tc>
                <w:tcPr>
                  <w:tcW w:w="1050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  <w:tc>
                <w:tcPr>
                  <w:tcW w:w="895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重新輸入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E62F7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40" w:name="_資料說明_4"/>
      <w:bookmarkStart w:id="241" w:name="_Toc129191826"/>
      <w:bookmarkEnd w:id="240"/>
      <w:r w:rsidRPr="00A5557A">
        <w:rPr>
          <w:rFonts w:ascii="微軟正黑體" w:hAnsi="微軟正黑體" w:hint="eastAsia"/>
        </w:rPr>
        <w:lastRenderedPageBreak/>
        <w:t>資料說明</w:t>
      </w:r>
      <w:bookmarkEnd w:id="241"/>
    </w:p>
    <w:p w:rsidR="00E62F71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5311140" cy="731520"/>
            <wp:effectExtent l="19050" t="0" r="381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E62F71" w:rsidRPr="00A5557A" w:rsidTr="00383310">
        <w:tc>
          <w:tcPr>
            <w:tcW w:w="2486" w:type="dxa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E62F71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職階查詢資料</w:t>
            </w:r>
          </w:p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c_submit_Click</w:t>
            </w:r>
          </w:p>
        </w:tc>
      </w:tr>
      <w:tr w:rsidR="00E62F71" w:rsidRPr="00A5557A" w:rsidTr="00383310">
        <w:tc>
          <w:tcPr>
            <w:tcW w:w="2486" w:type="dxa"/>
            <w:shd w:val="clear" w:color="auto" w:fill="auto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職階設定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62F71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prilevel</w:t>
            </w:r>
          </w:p>
        </w:tc>
      </w:tr>
      <w:tr w:rsidR="00E62F71" w:rsidRPr="00A5557A" w:rsidTr="00383310">
        <w:tc>
          <w:tcPr>
            <w:tcW w:w="2486" w:type="dxa"/>
            <w:shd w:val="clear" w:color="auto" w:fill="auto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核保項目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62F71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pritype0</w:t>
            </w:r>
          </w:p>
        </w:tc>
      </w:tr>
      <w:tr w:rsidR="00CE5409" w:rsidRPr="00A5557A" w:rsidTr="00383310">
        <w:tc>
          <w:tcPr>
            <w:tcW w:w="2486" w:type="dxa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GTL上限值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gtlupper</w:t>
            </w:r>
          </w:p>
        </w:tc>
      </w:tr>
      <w:tr w:rsidR="00CE5409" w:rsidRPr="00A5557A" w:rsidTr="00FD7F65">
        <w:tc>
          <w:tcPr>
            <w:tcW w:w="2486" w:type="dxa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cs="細明體" w:hint="eastAsia"/>
                <w:szCs w:val="24"/>
              </w:rPr>
              <w:t>名稱待調整</w:t>
            </w:r>
          </w:p>
        </w:tc>
      </w:tr>
      <w:tr w:rsidR="00CE5409" w:rsidRPr="00A5557A" w:rsidTr="00383310">
        <w:tc>
          <w:tcPr>
            <w:tcW w:w="2486" w:type="dxa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GAD上限值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Gadupper</w:t>
            </w:r>
          </w:p>
        </w:tc>
      </w:tr>
      <w:tr w:rsidR="00CE5409" w:rsidRPr="00A5557A" w:rsidTr="00FD7F65">
        <w:tc>
          <w:tcPr>
            <w:tcW w:w="2486" w:type="dxa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cs="細明體" w:hint="eastAsia"/>
                <w:szCs w:val="24"/>
              </w:rPr>
              <w:t>名稱待調整</w:t>
            </w:r>
          </w:p>
        </w:tc>
      </w:tr>
      <w:tr w:rsidR="00E62F71" w:rsidRPr="00A5557A" w:rsidTr="00383310">
        <w:tc>
          <w:tcPr>
            <w:tcW w:w="2486" w:type="dxa"/>
            <w:shd w:val="clear" w:color="auto" w:fill="auto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退保追回天數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62F71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monlimit</w:t>
            </w:r>
          </w:p>
        </w:tc>
      </w:tr>
      <w:tr w:rsidR="00E62F71" w:rsidRPr="00A5557A" w:rsidTr="00383310">
        <w:tc>
          <w:tcPr>
            <w:tcW w:w="2486" w:type="dxa"/>
            <w:shd w:val="clear" w:color="auto" w:fill="auto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="00EC6C3B" w:rsidRPr="00A5557A">
              <w:rPr>
                <w:rFonts w:ascii="微軟正黑體" w:hAnsi="微軟正黑體" w:cs="細明體"/>
                <w:color w:val="0000FF"/>
                <w:szCs w:val="24"/>
              </w:rPr>
              <w:t>dataList</w:t>
            </w:r>
            <w:r w:rsidR="00EC6C3B" w:rsidRPr="00A5557A">
              <w:rPr>
                <w:rFonts w:ascii="微軟正黑體" w:hAnsi="微軟正黑體" w:cs="細明體" w:hint="eastAsia"/>
                <w:color w:val="0000FF"/>
                <w:szCs w:val="24"/>
              </w:rPr>
              <w:t>3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_ItemCommand</w:t>
            </w:r>
          </w:p>
        </w:tc>
      </w:tr>
    </w:tbl>
    <w:p w:rsidR="00E62F71" w:rsidRPr="00A5557A" w:rsidRDefault="00E62F71" w:rsidP="00A5557A">
      <w:pPr>
        <w:snapToGrid w:val="0"/>
        <w:spacing w:line="240" w:lineRule="auto"/>
        <w:rPr>
          <w:rFonts w:ascii="微軟正黑體" w:hAnsi="微軟正黑體"/>
        </w:rPr>
      </w:pPr>
    </w:p>
    <w:p w:rsidR="00A01674" w:rsidRPr="00A5557A" w:rsidRDefault="00A01674" w:rsidP="00A5557A">
      <w:pPr>
        <w:snapToGrid w:val="0"/>
        <w:spacing w:line="240" w:lineRule="auto"/>
        <w:rPr>
          <w:rFonts w:ascii="微軟正黑體" w:hAnsi="微軟正黑體"/>
        </w:rPr>
      </w:pPr>
    </w:p>
    <w:p w:rsidR="00A01674" w:rsidRPr="00A5557A" w:rsidRDefault="00A01674" w:rsidP="00A5557A">
      <w:pPr>
        <w:snapToGrid w:val="0"/>
        <w:spacing w:line="240" w:lineRule="auto"/>
        <w:rPr>
          <w:rFonts w:ascii="微軟正黑體" w:hAnsi="微軟正黑體"/>
        </w:rPr>
      </w:pPr>
    </w:p>
    <w:p w:rsidR="00A01674" w:rsidRPr="00A5557A" w:rsidRDefault="00A01674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4B109A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3505200" cy="701040"/>
            <wp:effectExtent l="1905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0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584"/>
        <w:gridCol w:w="1835"/>
        <w:gridCol w:w="696"/>
      </w:tblGrid>
      <w:tr w:rsidR="00E62F71" w:rsidRPr="00A5557A" w:rsidTr="004E6192">
        <w:tc>
          <w:tcPr>
            <w:tcW w:w="0" w:type="auto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對應欄位｜規則說明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E62F71" w:rsidRPr="00A5557A" w:rsidTr="004E6192">
        <w:tc>
          <w:tcPr>
            <w:tcW w:w="0" w:type="auto"/>
            <w:gridSpan w:val="4"/>
            <w:shd w:val="clear" w:color="auto" w:fill="E2EFD9"/>
            <w:vAlign w:val="center"/>
          </w:tcPr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職階修改資料</w:t>
            </w:r>
          </w:p>
          <w:p w:rsidR="00E62F71" w:rsidRPr="00A5557A" w:rsidRDefault="00E62F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點擊「修改」時，呼叫</w:t>
            </w:r>
            <w:r w:rsidR="00EC6C3B" w:rsidRPr="00A5557A">
              <w:rPr>
                <w:rFonts w:ascii="微軟正黑體" w:hAnsi="微軟正黑體" w:cs="細明體"/>
                <w:color w:val="0000FF"/>
                <w:szCs w:val="24"/>
              </w:rPr>
              <w:t>dataList</w:t>
            </w:r>
            <w:r w:rsidR="00EC6C3B" w:rsidRPr="00A5557A">
              <w:rPr>
                <w:rFonts w:ascii="微軟正黑體" w:hAnsi="微軟正黑體" w:cs="細明體" w:hint="eastAsia"/>
                <w:color w:val="0000FF"/>
                <w:szCs w:val="24"/>
              </w:rPr>
              <w:t>3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_ItemCommand</w:t>
            </w:r>
          </w:p>
        </w:tc>
      </w:tr>
      <w:tr w:rsidR="00EC6C3B" w:rsidRPr="00A5557A" w:rsidTr="004E6192"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職階設定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D2D3F" w:rsidRPr="00A5557A" w:rsidRDefault="002D2D3F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1945" w:type="dxa"/>
              <w:tblLook w:val="04A0"/>
            </w:tblPr>
            <w:tblGrid>
              <w:gridCol w:w="1050"/>
              <w:gridCol w:w="895"/>
            </w:tblGrid>
            <w:tr w:rsidR="002D2D3F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895" w:type="dxa"/>
                  <w:shd w:val="clear" w:color="auto" w:fill="C6D9F1" w:themeFill="text2" w:themeFillTint="33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4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5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6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  <w:tc>
                <w:tcPr>
                  <w:tcW w:w="895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7</w:t>
                  </w:r>
                </w:p>
              </w:tc>
            </w:tr>
          </w:tbl>
          <w:p w:rsidR="002D2D3F" w:rsidRPr="00A5557A" w:rsidRDefault="00AB2DB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EC6C3B" w:rsidRPr="00A5557A" w:rsidTr="004E6192"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核保項目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D2D3F" w:rsidRPr="00A5557A" w:rsidRDefault="002D2D3F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資料來源，如下：</w:t>
            </w:r>
          </w:p>
          <w:tbl>
            <w:tblPr>
              <w:tblStyle w:val="a8"/>
              <w:tblW w:w="2406" w:type="dxa"/>
              <w:tblLook w:val="04A0"/>
            </w:tblPr>
            <w:tblGrid>
              <w:gridCol w:w="1050"/>
              <w:gridCol w:w="1356"/>
            </w:tblGrid>
            <w:tr w:rsidR="002D2D3F" w:rsidRPr="00A5557A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356" w:type="dxa"/>
                  <w:shd w:val="clear" w:color="auto" w:fill="C6D9F1" w:themeFill="text2" w:themeFillTint="33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--</w:t>
                  </w:r>
                </w:p>
              </w:tc>
              <w:tc>
                <w:tcPr>
                  <w:tcW w:w="1356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--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1</w:t>
                  </w:r>
                </w:p>
              </w:tc>
              <w:tc>
                <w:tcPr>
                  <w:tcW w:w="1356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加保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2</w:t>
                  </w:r>
                </w:p>
              </w:tc>
              <w:tc>
                <w:tcPr>
                  <w:tcW w:w="1356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退保</w:t>
                  </w:r>
                </w:p>
              </w:tc>
            </w:tr>
            <w:tr w:rsidR="002D2D3F" w:rsidRPr="00A5557A" w:rsidTr="002D2D3F">
              <w:tc>
                <w:tcPr>
                  <w:tcW w:w="1050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 w:hint="eastAsia"/>
                      <w:szCs w:val="24"/>
                    </w:rPr>
                    <w:t>3</w:t>
                  </w:r>
                </w:p>
              </w:tc>
              <w:tc>
                <w:tcPr>
                  <w:tcW w:w="1356" w:type="dxa"/>
                </w:tcPr>
                <w:p w:rsidR="002D2D3F" w:rsidRPr="00A5557A" w:rsidRDefault="002D2D3F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契約變更</w:t>
                  </w:r>
                </w:p>
              </w:tc>
            </w:tr>
          </w:tbl>
          <w:p w:rsidR="002D2D3F" w:rsidRPr="00A5557A" w:rsidRDefault="00AB2DB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  <w:highlight w:val="yellow"/>
              </w:rPr>
              <w:t>找不到欄位綁定的程式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GTL上限值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gtlupper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cs="細明體" w:hint="eastAsia"/>
                <w:szCs w:val="24"/>
              </w:rPr>
              <w:t>名稱待調整</w:t>
            </w:r>
          </w:p>
        </w:tc>
      </w:tr>
      <w:tr w:rsidR="00CE5409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GAD上限值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gadupper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CE5409" w:rsidRPr="00A5557A">
              <w:rPr>
                <w:rFonts w:ascii="微軟正黑體" w:hAnsi="微軟正黑體" w:cs="細明體" w:hint="eastAsia"/>
                <w:szCs w:val="24"/>
              </w:rPr>
              <w:t>名稱待調整</w:t>
            </w:r>
          </w:p>
        </w:tc>
      </w:tr>
      <w:tr w:rsidR="00EC6C3B" w:rsidRPr="00A5557A" w:rsidTr="004E6192"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退保追回天數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monlimit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306A5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EC6C3B" w:rsidRPr="00A5557A" w:rsidTr="004E6192"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修改-存檔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dataList</w:t>
            </w:r>
            <w:r w:rsidRPr="00A5557A">
              <w:rPr>
                <w:rFonts w:ascii="微軟正黑體" w:hAnsi="微軟正黑體" w:cs="細明體" w:hint="eastAsia"/>
                <w:color w:val="0000FF"/>
                <w:szCs w:val="24"/>
              </w:rPr>
              <w:t>4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_ItemCommand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CD6407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C6C3B" w:rsidRPr="00A5557A" w:rsidRDefault="00EC6C3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E62F71" w:rsidRPr="00A5557A" w:rsidRDefault="00E62F71" w:rsidP="00A5557A">
      <w:pPr>
        <w:snapToGrid w:val="0"/>
        <w:spacing w:line="240" w:lineRule="auto"/>
        <w:rPr>
          <w:rFonts w:ascii="微軟正黑體" w:hAnsi="微軟正黑體"/>
        </w:rPr>
      </w:pP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3"/>
        <w:spacing w:before="0"/>
      </w:pPr>
      <w:bookmarkStart w:id="242" w:name="_Toc129191827"/>
      <w:r w:rsidRPr="00A5557A">
        <w:rPr>
          <w:rFonts w:hint="eastAsia"/>
        </w:rPr>
        <w:lastRenderedPageBreak/>
        <w:t>代理人簽核設定作業</w:t>
      </w:r>
      <w:bookmarkEnd w:id="242"/>
    </w:p>
    <w:p w:rsidR="00627038" w:rsidRPr="00A5557A" w:rsidRDefault="00627038" w:rsidP="00A5557A">
      <w:pPr>
        <w:pStyle w:val="4"/>
        <w:rPr>
          <w:rFonts w:ascii="微軟正黑體" w:hAnsi="微軟正黑體"/>
        </w:rPr>
      </w:pPr>
      <w:bookmarkStart w:id="243" w:name="_Toc129191828"/>
      <w:r w:rsidRPr="00A5557A">
        <w:rPr>
          <w:rFonts w:ascii="微軟正黑體" w:hAnsi="微軟正黑體" w:hint="eastAsia"/>
        </w:rPr>
        <w:t>流程圖</w:t>
      </w:r>
      <w:bookmarkEnd w:id="243"/>
    </w:p>
    <w:p w:rsidR="00627038" w:rsidRPr="00A5557A" w:rsidRDefault="00627038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</w:rPr>
        <w:object w:dxaOrig="7152" w:dyaOrig="10116">
          <v:shape id="_x0000_i1034" type="#_x0000_t75" style="width:357.6pt;height:505.8pt" o:ole="">
            <v:imagedata r:id="rId110" o:title=""/>
          </v:shape>
          <o:OLEObject Type="Embed" ProgID="Acrobat.Document.DC" ShapeID="_x0000_i1034" DrawAspect="Content" ObjectID="_1739804463" r:id="rId111"/>
        </w:object>
      </w:r>
    </w:p>
    <w:p w:rsidR="00627038" w:rsidRPr="00A5557A" w:rsidRDefault="00627038" w:rsidP="00A5557A">
      <w:pPr>
        <w:snapToGrid w:val="0"/>
        <w:spacing w:line="240" w:lineRule="auto"/>
        <w:rPr>
          <w:rFonts w:ascii="微軟正黑體" w:hAnsi="微軟正黑體"/>
        </w:rPr>
      </w:pPr>
    </w:p>
    <w:p w:rsidR="00627038" w:rsidRPr="00A5557A" w:rsidRDefault="00627038" w:rsidP="00A5557A">
      <w:pPr>
        <w:snapToGrid w:val="0"/>
        <w:spacing w:line="240" w:lineRule="auto"/>
        <w:rPr>
          <w:rFonts w:ascii="微軟正黑體" w:hAnsi="微軟正黑體"/>
        </w:rPr>
      </w:pPr>
    </w:p>
    <w:p w:rsidR="00627038" w:rsidRPr="00A5557A" w:rsidRDefault="00627038" w:rsidP="00A5557A">
      <w:pPr>
        <w:snapToGrid w:val="0"/>
        <w:spacing w:line="240" w:lineRule="auto"/>
        <w:rPr>
          <w:rFonts w:ascii="微軟正黑體" w:hAnsi="微軟正黑體"/>
        </w:rPr>
      </w:pPr>
    </w:p>
    <w:p w:rsidR="00627038" w:rsidRPr="00A5557A" w:rsidRDefault="00627038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44" w:name="_Toc129191829"/>
      <w:r w:rsidRPr="00A5557A">
        <w:rPr>
          <w:rFonts w:ascii="微軟正黑體" w:hAnsi="微軟正黑體" w:hint="eastAsia"/>
        </w:rPr>
        <w:lastRenderedPageBreak/>
        <w:t>畫面顯示</w:t>
      </w:r>
      <w:bookmarkEnd w:id="244"/>
    </w:p>
    <w:p w:rsidR="00847290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1790700"/>
            <wp:effectExtent l="19050" t="0" r="381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539" w:rsidRPr="00A5557A" w:rsidRDefault="00DA2539" w:rsidP="00A5557A">
      <w:pPr>
        <w:snapToGrid w:val="0"/>
        <w:spacing w:line="240" w:lineRule="auto"/>
        <w:rPr>
          <w:rFonts w:ascii="微軟正黑體" w:hAnsi="微軟正黑體"/>
        </w:rPr>
      </w:pPr>
    </w:p>
    <w:p w:rsidR="005A355C" w:rsidRPr="00A5557A" w:rsidRDefault="005A355C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5A355C" w:rsidRPr="00A5557A" w:rsidRDefault="005A355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45" w:name="_功能描述_7"/>
      <w:bookmarkStart w:id="246" w:name="_Toc129191830"/>
      <w:bookmarkEnd w:id="245"/>
      <w:r w:rsidRPr="00A5557A">
        <w:rPr>
          <w:rFonts w:ascii="微軟正黑體" w:hAnsi="微軟正黑體" w:hint="eastAsia"/>
        </w:rPr>
        <w:lastRenderedPageBreak/>
        <w:t>功能描述</w:t>
      </w:r>
      <w:bookmarkEnd w:id="246"/>
    </w:p>
    <w:p w:rsidR="005A355C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206240" cy="1729740"/>
            <wp:effectExtent l="19050" t="0" r="381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3023"/>
        <w:gridCol w:w="1176"/>
        <w:gridCol w:w="696"/>
      </w:tblGrid>
      <w:tr w:rsidR="00A904CB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gridSpan w:val="2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團保人員代號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C15E96">
        <w:trPr>
          <w:trHeight w:val="603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核保受理日期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預設值-起：系統日-1個月</w:t>
            </w:r>
          </w:p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預設值-迄：系統日</w:t>
            </w:r>
          </w:p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格式：yyyMMdd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4E6192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E5409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E5409" w:rsidRPr="00A5557A" w:rsidRDefault="00CE540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E5409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15E96" w:rsidRPr="00A5557A">
              <w:rPr>
                <w:rFonts w:ascii="微軟正黑體" w:hAnsi="微軟正黑體" w:hint="eastAsia"/>
                <w:szCs w:val="24"/>
              </w:rPr>
              <w:t>日期，另可自行輸入</w:t>
            </w:r>
          </w:p>
        </w:tc>
      </w:tr>
      <w:tr w:rsidR="00A904CB" w:rsidRPr="00A5557A" w:rsidTr="004E6192">
        <w:tc>
          <w:tcPr>
            <w:tcW w:w="0" w:type="auto"/>
            <w:gridSpan w:val="2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查詢未簽核狀況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5A355C" w:rsidRPr="00A5557A" w:rsidRDefault="005A355C" w:rsidP="00A5557A">
      <w:pPr>
        <w:snapToGrid w:val="0"/>
        <w:spacing w:line="240" w:lineRule="auto"/>
        <w:rPr>
          <w:rFonts w:ascii="微軟正黑體" w:hAnsi="微軟正黑體"/>
        </w:rPr>
      </w:pPr>
    </w:p>
    <w:p w:rsidR="002D2D3F" w:rsidRPr="00A5557A" w:rsidRDefault="002D2D3F" w:rsidP="00A5557A">
      <w:pPr>
        <w:snapToGrid w:val="0"/>
        <w:spacing w:line="240" w:lineRule="auto"/>
        <w:rPr>
          <w:rFonts w:ascii="微軟正黑體" w:hAnsi="微軟正黑體"/>
        </w:rPr>
      </w:pPr>
    </w:p>
    <w:p w:rsidR="002D2D3F" w:rsidRPr="00A5557A" w:rsidRDefault="002D2D3F" w:rsidP="00A5557A">
      <w:pPr>
        <w:snapToGrid w:val="0"/>
        <w:spacing w:line="240" w:lineRule="auto"/>
        <w:rPr>
          <w:rFonts w:ascii="微軟正黑體" w:hAnsi="微軟正黑體"/>
        </w:rPr>
      </w:pPr>
    </w:p>
    <w:p w:rsidR="002D2D3F" w:rsidRPr="00A5557A" w:rsidRDefault="002D2D3F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DA2539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lastRenderedPageBreak/>
        <w:drawing>
          <wp:inline distT="0" distB="0" distL="0" distR="0">
            <wp:extent cx="4206240" cy="3093720"/>
            <wp:effectExtent l="19050" t="0" r="381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3256"/>
        <w:gridCol w:w="1835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簽核代理人代號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資料來源：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SP.STP_GRIN_03</w:t>
            </w:r>
          </w:p>
          <w:tbl>
            <w:tblPr>
              <w:tblStyle w:val="a8"/>
              <w:tblW w:w="2406" w:type="dxa"/>
              <w:tblLook w:val="04A0"/>
            </w:tblPr>
            <w:tblGrid>
              <w:gridCol w:w="1147"/>
              <w:gridCol w:w="1259"/>
            </w:tblGrid>
            <w:tr w:rsidR="00A904CB" w:rsidRPr="00A5557A" w:rsidTr="002D2D3F">
              <w:tc>
                <w:tcPr>
                  <w:tcW w:w="1147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/>
                      <w:b/>
                      <w:szCs w:val="24"/>
                    </w:rPr>
                    <w:t>Value</w:t>
                  </w:r>
                </w:p>
              </w:tc>
              <w:tc>
                <w:tcPr>
                  <w:tcW w:w="1259" w:type="dxa"/>
                  <w:shd w:val="clear" w:color="auto" w:fill="C6D9F1" w:themeFill="text2" w:themeFillTint="33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szCs w:val="24"/>
                    </w:rPr>
                  </w:pPr>
                  <w:r w:rsidRPr="00A5557A">
                    <w:rPr>
                      <w:rFonts w:ascii="微軟正黑體" w:hAnsi="微軟正黑體" w:cs="Arial" w:hint="eastAsia"/>
                      <w:b/>
                      <w:szCs w:val="24"/>
                    </w:rPr>
                    <w:t>Text</w:t>
                  </w:r>
                </w:p>
              </w:tc>
            </w:tr>
            <w:tr w:rsidR="00A904CB" w:rsidRPr="00A5557A" w:rsidTr="002D2D3F">
              <w:tc>
                <w:tcPr>
                  <w:tcW w:w="1147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GRUSER</w:t>
                  </w:r>
                </w:p>
              </w:tc>
              <w:tc>
                <w:tcPr>
                  <w:tcW w:w="1259" w:type="dxa"/>
                </w:tcPr>
                <w:p w:rsidR="00A904CB" w:rsidRPr="00A5557A" w:rsidRDefault="00A904CB" w:rsidP="00A5557A">
                  <w:pPr>
                    <w:snapToGrid w:val="0"/>
                    <w:spacing w:line="240" w:lineRule="auto"/>
                    <w:rPr>
                      <w:rFonts w:ascii="微軟正黑體" w:hAnsi="微軟正黑體" w:cs="細明體"/>
                      <w:szCs w:val="24"/>
                    </w:rPr>
                  </w:pPr>
                  <w:r w:rsidRPr="00A5557A">
                    <w:rPr>
                      <w:rFonts w:ascii="微軟正黑體" w:hAnsi="微軟正黑體" w:cs="細明體"/>
                      <w:szCs w:val="24"/>
                    </w:rPr>
                    <w:t>GRLIST</w:t>
                  </w:r>
                </w:p>
              </w:tc>
            </w:tr>
          </w:tbl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更新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c_submit_Click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FD7F65" w:rsidRPr="00A5557A" w:rsidRDefault="00FD7F65" w:rsidP="00A5557A">
      <w:pPr>
        <w:snapToGrid w:val="0"/>
        <w:spacing w:line="240" w:lineRule="auto"/>
        <w:rPr>
          <w:rFonts w:ascii="微軟正黑體" w:hAnsi="微軟正黑體"/>
        </w:rPr>
      </w:pPr>
    </w:p>
    <w:p w:rsidR="00FD7F65" w:rsidRPr="00A5557A" w:rsidRDefault="00FD7F65" w:rsidP="00A5557A">
      <w:pPr>
        <w:snapToGrid w:val="0"/>
        <w:spacing w:line="240" w:lineRule="auto"/>
        <w:rPr>
          <w:rFonts w:ascii="微軟正黑體" w:hAnsi="微軟正黑體"/>
        </w:rPr>
      </w:pPr>
    </w:p>
    <w:p w:rsidR="00FD7F65" w:rsidRPr="00A5557A" w:rsidRDefault="00FD7F65" w:rsidP="00A5557A">
      <w:pPr>
        <w:snapToGrid w:val="0"/>
        <w:spacing w:line="240" w:lineRule="auto"/>
        <w:rPr>
          <w:rFonts w:ascii="微軟正黑體" w:hAnsi="微軟正黑體"/>
        </w:rPr>
      </w:pPr>
    </w:p>
    <w:p w:rsidR="005A355C" w:rsidRPr="00A5557A" w:rsidRDefault="005A355C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847290" w:rsidRPr="00A5557A" w:rsidRDefault="00847290" w:rsidP="00A5557A">
      <w:pPr>
        <w:pStyle w:val="4"/>
        <w:rPr>
          <w:rFonts w:ascii="微軟正黑體" w:hAnsi="微軟正黑體"/>
        </w:rPr>
      </w:pPr>
      <w:bookmarkStart w:id="247" w:name="_Toc129191831"/>
      <w:r w:rsidRPr="00A5557A">
        <w:rPr>
          <w:rFonts w:ascii="微軟正黑體" w:hAnsi="微軟正黑體" w:hint="eastAsia"/>
        </w:rPr>
        <w:lastRenderedPageBreak/>
        <w:t>資料說明</w:t>
      </w:r>
      <w:bookmarkEnd w:id="247"/>
    </w:p>
    <w:p w:rsidR="00DA2539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4206240" cy="3093720"/>
            <wp:effectExtent l="19050" t="0" r="381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DA2539" w:rsidRPr="00A5557A" w:rsidTr="00383310">
        <w:tc>
          <w:tcPr>
            <w:tcW w:w="2486" w:type="dxa"/>
            <w:shd w:val="clear" w:color="auto" w:fill="E2EFD9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DA2539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未簽核狀況資料</w:t>
            </w:r>
          </w:p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點擊「查誴未簽核狀況」時，呼叫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c_submit_Click</w:t>
            </w:r>
          </w:p>
        </w:tc>
      </w:tr>
      <w:tr w:rsidR="00DA2539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尚有x筆xx資料xxx！</w:t>
            </w:r>
          </w:p>
        </w:tc>
      </w:tr>
      <w:tr w:rsidR="00DA2539" w:rsidRPr="00A5557A" w:rsidTr="00383310">
        <w:trPr>
          <w:trHeight w:val="677"/>
        </w:trPr>
        <w:tc>
          <w:tcPr>
            <w:tcW w:w="2486" w:type="dxa"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</w:t>
            </w:r>
          </w:p>
        </w:tc>
        <w:tc>
          <w:tcPr>
            <w:tcW w:w="6945" w:type="dxa"/>
            <w:vMerge w:val="restart"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組合字串，如下：</w:t>
            </w:r>
          </w:p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add1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時，x=</w:t>
            </w:r>
            <w:r w:rsidRPr="00A5557A">
              <w:rPr>
                <w:rFonts w:ascii="微軟正黑體" w:hAnsi="微軟正黑體" w:cs="細明體"/>
                <w:szCs w:val="24"/>
              </w:rPr>
              <w:t>add1</w:t>
            </w:r>
            <w:r w:rsidRPr="00A5557A">
              <w:rPr>
                <w:rFonts w:ascii="微軟正黑體" w:hAnsi="微軟正黑體" w:hint="eastAsia"/>
                <w:szCs w:val="24"/>
              </w:rPr>
              <w:t>、xx=</w:t>
            </w:r>
            <w:r w:rsidRPr="00A5557A">
              <w:rPr>
                <w:rFonts w:ascii="微軟正黑體" w:hAnsi="微軟正黑體" w:cs="細明體"/>
                <w:szCs w:val="24"/>
              </w:rPr>
              <w:t>加保</w:t>
            </w:r>
            <w:r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可簽核</w:t>
            </w:r>
          </w:p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add2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時，x=</w:t>
            </w:r>
            <w:r w:rsidRPr="00A5557A">
              <w:rPr>
                <w:rFonts w:ascii="微軟正黑體" w:hAnsi="微軟正黑體" w:cs="細明體"/>
                <w:szCs w:val="24"/>
              </w:rPr>
              <w:t>add1</w:t>
            </w:r>
            <w:r w:rsidRPr="00A5557A">
              <w:rPr>
                <w:rFonts w:ascii="微軟正黑體" w:hAnsi="微軟正黑體" w:hint="eastAsia"/>
                <w:szCs w:val="24"/>
              </w:rPr>
              <w:t>、xx=</w:t>
            </w:r>
            <w:r w:rsidRPr="00A5557A">
              <w:rPr>
                <w:rFonts w:ascii="微軟正黑體" w:hAnsi="微軟正黑體" w:cs="細明體"/>
                <w:szCs w:val="24"/>
              </w:rPr>
              <w:t>加保</w:t>
            </w:r>
            <w:r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需轉核</w:t>
            </w:r>
          </w:p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can1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時，x=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can1</w:t>
            </w:r>
            <w:r w:rsidRPr="00A5557A">
              <w:rPr>
                <w:rFonts w:ascii="微軟正黑體" w:hAnsi="微軟正黑體" w:hint="eastAsia"/>
                <w:szCs w:val="24"/>
              </w:rPr>
              <w:t>、xx=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Pr="00A5557A">
              <w:rPr>
                <w:rFonts w:ascii="微軟正黑體" w:hAnsi="微軟正黑體" w:cs="細明體"/>
                <w:szCs w:val="24"/>
              </w:rPr>
              <w:t>保</w:t>
            </w:r>
            <w:r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可簽核</w:t>
            </w:r>
          </w:p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can2</w:t>
            </w:r>
            <w:r w:rsidRPr="00A5557A">
              <w:rPr>
                <w:rFonts w:ascii="微軟正黑體" w:hAnsi="微軟正黑體" w:hint="eastAsia"/>
                <w:szCs w:val="24"/>
              </w:rPr>
              <w:t>不為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0</w:t>
            </w:r>
            <w:r w:rsidRPr="00A5557A">
              <w:rPr>
                <w:rFonts w:ascii="微軟正黑體" w:hAnsi="微軟正黑體" w:hint="eastAsia"/>
                <w:szCs w:val="24"/>
              </w:rPr>
              <w:t>時，x=</w:t>
            </w:r>
            <w:r w:rsidRPr="00A5557A">
              <w:rPr>
                <w:rFonts w:ascii="微軟正黑體" w:hAnsi="微軟正黑體" w:cs="細明體"/>
                <w:szCs w:val="24"/>
              </w:rPr>
              <w:t xml:space="preserve"> can2</w:t>
            </w:r>
            <w:r w:rsidRPr="00A5557A">
              <w:rPr>
                <w:rFonts w:ascii="微軟正黑體" w:hAnsi="微軟正黑體" w:hint="eastAsia"/>
                <w:szCs w:val="24"/>
              </w:rPr>
              <w:t>、xx=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退</w:t>
            </w:r>
            <w:r w:rsidRPr="00A5557A">
              <w:rPr>
                <w:rFonts w:ascii="微軟正黑體" w:hAnsi="微軟正黑體" w:cs="細明體"/>
                <w:szCs w:val="24"/>
              </w:rPr>
              <w:t>保</w:t>
            </w:r>
            <w:r w:rsidRPr="00A5557A">
              <w:rPr>
                <w:rFonts w:ascii="微軟正黑體" w:hAnsi="微軟正黑體" w:hint="eastAsia"/>
                <w:szCs w:val="24"/>
              </w:rPr>
              <w:t>、xxx=</w:t>
            </w:r>
            <w:r w:rsidRPr="00A5557A">
              <w:rPr>
                <w:rFonts w:ascii="微軟正黑體" w:hAnsi="微軟正黑體" w:cs="細明體"/>
                <w:szCs w:val="24"/>
              </w:rPr>
              <w:t>需轉核</w:t>
            </w:r>
          </w:p>
        </w:tc>
      </w:tr>
      <w:tr w:rsidR="00DA2539" w:rsidRPr="00A5557A" w:rsidTr="00383310">
        <w:trPr>
          <w:trHeight w:val="700"/>
        </w:trPr>
        <w:tc>
          <w:tcPr>
            <w:tcW w:w="2486" w:type="dxa"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</w:t>
            </w:r>
          </w:p>
        </w:tc>
        <w:tc>
          <w:tcPr>
            <w:tcW w:w="6945" w:type="dxa"/>
            <w:vMerge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DA2539" w:rsidRPr="00A5557A" w:rsidTr="00383310">
        <w:tc>
          <w:tcPr>
            <w:tcW w:w="2486" w:type="dxa"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xxx</w:t>
            </w:r>
          </w:p>
        </w:tc>
        <w:tc>
          <w:tcPr>
            <w:tcW w:w="6945" w:type="dxa"/>
            <w:vMerge/>
            <w:shd w:val="clear" w:color="auto" w:fill="auto"/>
            <w:vAlign w:val="center"/>
          </w:tcPr>
          <w:p w:rsidR="00DA2539" w:rsidRPr="00A5557A" w:rsidRDefault="00DA2539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</w:p>
    <w:p w:rsidR="00847290" w:rsidRPr="00A5557A" w:rsidRDefault="00847290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9248C9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48" w:name="_Toc129191832"/>
      <w:r w:rsidRPr="00A5557A">
        <w:rPr>
          <w:rFonts w:ascii="微軟正黑體" w:hAnsi="微軟正黑體" w:hint="eastAsia"/>
          <w:szCs w:val="24"/>
        </w:rPr>
        <w:lastRenderedPageBreak/>
        <w:t>帳號歷程查詢（New）</w:t>
      </w:r>
      <w:r w:rsidR="00176C28" w:rsidRPr="00A5557A">
        <w:rPr>
          <w:rFonts w:ascii="微軟正黑體" w:hAnsi="微軟正黑體" w:hint="eastAsia"/>
        </w:rPr>
        <w:t>（Log_Query.aspx）</w:t>
      </w:r>
      <w:bookmarkEnd w:id="248"/>
    </w:p>
    <w:p w:rsidR="006E2743" w:rsidRPr="00A5557A" w:rsidRDefault="006E2743" w:rsidP="00A5557A">
      <w:pPr>
        <w:pStyle w:val="3"/>
        <w:spacing w:before="0"/>
      </w:pPr>
      <w:bookmarkStart w:id="249" w:name="_畫面顯示_32"/>
      <w:bookmarkStart w:id="250" w:name="_Toc129191833"/>
      <w:bookmarkEnd w:id="249"/>
      <w:r w:rsidRPr="00A5557A">
        <w:rPr>
          <w:rFonts w:hint="eastAsia"/>
        </w:rPr>
        <w:t>畫面顯示</w:t>
      </w:r>
      <w:bookmarkEnd w:id="250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2430780"/>
            <wp:effectExtent l="1905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51" w:name="_功能描述_1"/>
      <w:bookmarkStart w:id="252" w:name="_Toc129191834"/>
      <w:bookmarkEnd w:id="251"/>
      <w:r w:rsidRPr="00A5557A">
        <w:rPr>
          <w:rFonts w:hint="eastAsia"/>
        </w:rPr>
        <w:t>功能描述</w:t>
      </w:r>
      <w:bookmarkEnd w:id="252"/>
    </w:p>
    <w:p w:rsidR="006E274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640080"/>
            <wp:effectExtent l="1905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76"/>
        <w:gridCol w:w="3504"/>
        <w:gridCol w:w="1378"/>
        <w:gridCol w:w="70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密碼通知函發送狀況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tryPage.aspx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39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問卷調查相關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askPage.aspx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0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15E96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15E96" w:rsidRPr="00A5557A" w:rsidTr="00FD7F65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15E96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15E96" w:rsidRPr="00A5557A">
              <w:rPr>
                <w:rFonts w:ascii="微軟正黑體" w:hAnsi="微軟正黑體" w:hint="eastAsia"/>
                <w:szCs w:val="24"/>
              </w:rPr>
              <w:t>同網路服務客戶資料控制檔的設定長度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btn_Q1_Click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15E96" w:rsidRPr="00A5557A" w:rsidTr="004E6192">
        <w:tc>
          <w:tcPr>
            <w:tcW w:w="0" w:type="auto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MaxLength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15E96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15E96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15E96" w:rsidRPr="00A5557A">
              <w:rPr>
                <w:rFonts w:ascii="微軟正黑體" w:hAnsi="微軟正黑體" w:hint="eastAsia"/>
                <w:szCs w:val="24"/>
              </w:rPr>
              <w:t>目前皆＜10 (僅輸入5位數字)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btn_Q2_Click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1A51D9" w:rsidRPr="00A5557A" w:rsidRDefault="001A51D9" w:rsidP="00A5557A">
      <w:pPr>
        <w:snapToGrid w:val="0"/>
        <w:spacing w:line="240" w:lineRule="auto"/>
        <w:rPr>
          <w:rFonts w:ascii="微軟正黑體" w:hAnsi="微軟正黑體"/>
        </w:rPr>
      </w:pPr>
    </w:p>
    <w:p w:rsidR="00B170AF" w:rsidRPr="00A5557A" w:rsidRDefault="00B170AF" w:rsidP="00A5557A">
      <w:pPr>
        <w:snapToGrid w:val="0"/>
        <w:spacing w:line="240" w:lineRule="auto"/>
        <w:rPr>
          <w:rFonts w:ascii="微軟正黑體" w:hAnsi="微軟正黑體"/>
        </w:rPr>
      </w:pPr>
    </w:p>
    <w:p w:rsidR="00B170AF" w:rsidRPr="00A5557A" w:rsidRDefault="00B170AF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253" w:name="_Toc129191835"/>
      <w:r w:rsidRPr="00A5557A">
        <w:rPr>
          <w:rFonts w:hint="eastAsia"/>
        </w:rPr>
        <w:lastRenderedPageBreak/>
        <w:t>資料說明</w:t>
      </w:r>
      <w:bookmarkEnd w:id="253"/>
    </w:p>
    <w:p w:rsidR="00176C28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7960" cy="1386840"/>
            <wp:effectExtent l="1905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071" w:rsidRPr="00A5557A" w:rsidRDefault="00010071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B170AF" w:rsidRPr="00A5557A" w:rsidTr="00383310">
        <w:tc>
          <w:tcPr>
            <w:tcW w:w="2486" w:type="dxa"/>
            <w:shd w:val="clear" w:color="auto" w:fill="E2EFD9"/>
            <w:vAlign w:val="center"/>
          </w:tcPr>
          <w:p w:rsidR="00B170AF" w:rsidRPr="00A5557A" w:rsidRDefault="00B170A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B170AF" w:rsidRPr="00A5557A" w:rsidRDefault="00B170A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B170AF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B170AF" w:rsidRPr="00A5557A" w:rsidRDefault="00B170AF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加保公司</w:t>
            </w:r>
            <w:r w:rsidR="00010071" w:rsidRPr="00A5557A">
              <w:rPr>
                <w:rFonts w:ascii="微軟正黑體" w:hAnsi="微軟正黑體" w:cs="Arial" w:hint="eastAsia"/>
                <w:b/>
                <w:szCs w:val="24"/>
              </w:rPr>
              <w:t>密碼變更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B170AF" w:rsidRPr="00A5557A" w:rsidRDefault="00B170AF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</w:t>
            </w:r>
            <w:r w:rsidR="00010071" w:rsidRPr="00A5557A">
              <w:rPr>
                <w:rFonts w:ascii="微軟正黑體" w:hAnsi="微軟正黑體" w:hint="eastAsia"/>
                <w:szCs w:val="24"/>
              </w:rPr>
              <w:t>叫</w:t>
            </w:r>
            <w:r w:rsidR="00010071" w:rsidRPr="00A5557A">
              <w:rPr>
                <w:rFonts w:ascii="微軟正黑體" w:hAnsi="微軟正黑體" w:cs="細明體"/>
                <w:color w:val="0000FF"/>
                <w:szCs w:val="24"/>
              </w:rPr>
              <w:t>btn_Q1_Click</w:t>
            </w:r>
            <w:r w:rsidR="00010071" w:rsidRPr="00A5557A">
              <w:rPr>
                <w:rFonts w:ascii="微軟正黑體" w:hAnsi="微軟正黑體" w:hint="eastAsia"/>
                <w:szCs w:val="24"/>
              </w:rPr>
              <w:t>或</w:t>
            </w:r>
            <w:r w:rsidR="00010071" w:rsidRPr="00A5557A">
              <w:rPr>
                <w:rFonts w:ascii="微軟正黑體" w:hAnsi="微軟正黑體" w:cs="細明體"/>
                <w:color w:val="0000FF"/>
                <w:szCs w:val="24"/>
              </w:rPr>
              <w:t>btn_Q2_Click</w:t>
            </w:r>
          </w:p>
        </w:tc>
      </w:tr>
      <w:tr w:rsidR="00B170AF" w:rsidRPr="00A5557A" w:rsidTr="00383310">
        <w:tc>
          <w:tcPr>
            <w:tcW w:w="2486" w:type="dxa"/>
            <w:shd w:val="clear" w:color="auto" w:fill="auto"/>
            <w:vAlign w:val="center"/>
          </w:tcPr>
          <w:p w:rsidR="00B170AF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公司名稱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170AF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CMPNAME</w:t>
            </w:r>
          </w:p>
        </w:tc>
      </w:tr>
      <w:tr w:rsidR="00B170AF" w:rsidRPr="00A5557A" w:rsidTr="00383310">
        <w:tc>
          <w:tcPr>
            <w:tcW w:w="2486" w:type="dxa"/>
            <w:shd w:val="clear" w:color="auto" w:fill="auto"/>
            <w:vAlign w:val="center"/>
          </w:tcPr>
          <w:p w:rsidR="00B170AF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E-MAIL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170AF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VEMAIL</w:t>
            </w:r>
          </w:p>
        </w:tc>
      </w:tr>
      <w:tr w:rsidR="00B170AF" w:rsidRPr="00A5557A" w:rsidTr="00383310">
        <w:tc>
          <w:tcPr>
            <w:tcW w:w="2486" w:type="dxa"/>
            <w:shd w:val="clear" w:color="auto" w:fill="auto"/>
            <w:vAlign w:val="center"/>
          </w:tcPr>
          <w:p w:rsidR="00B170AF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帳號狀態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170AF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VSTATUSYN</w:t>
            </w:r>
          </w:p>
        </w:tc>
      </w:tr>
      <w:tr w:rsidR="00B170AF" w:rsidRPr="00A5557A" w:rsidTr="00383310">
        <w:tc>
          <w:tcPr>
            <w:tcW w:w="2486" w:type="dxa"/>
            <w:shd w:val="clear" w:color="auto" w:fill="auto"/>
            <w:vAlign w:val="center"/>
          </w:tcPr>
          <w:p w:rsidR="00B170AF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狀態變更時間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170AF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DTSTATUS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密碼函寄送時間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DTSENDEMAIL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密碼錯誤次數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nErrPwdCount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密碼變更日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DTCHANGE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密碼變更提醒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DTOVERCHANGE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最近一次登入日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DTLOGIN</w:t>
            </w:r>
          </w:p>
        </w:tc>
      </w:tr>
      <w:tr w:rsidR="00010071" w:rsidRPr="00A5557A" w:rsidTr="00383310">
        <w:tc>
          <w:tcPr>
            <w:tcW w:w="9431" w:type="dxa"/>
            <w:gridSpan w:val="2"/>
            <w:shd w:val="clear" w:color="auto" w:fill="E2EFD9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密碼變更歷史資料</w:t>
            </w:r>
          </w:p>
        </w:tc>
      </w:tr>
      <w:tr w:rsidR="007A6D29" w:rsidRPr="00A5557A" w:rsidTr="00383310">
        <w:tc>
          <w:tcPr>
            <w:tcW w:w="2486" w:type="dxa"/>
            <w:shd w:val="clear" w:color="auto" w:fill="auto"/>
            <w:vAlign w:val="center"/>
          </w:tcPr>
          <w:p w:rsidR="007A6D29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A6D29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VPKINUM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NO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自動排序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帳號當時狀態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VSTATUS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作業內容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VSAY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作業時間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DTITEM</w:t>
            </w:r>
          </w:p>
        </w:tc>
      </w:tr>
      <w:tr w:rsidR="00010071" w:rsidRPr="00A5557A" w:rsidTr="00383310">
        <w:tc>
          <w:tcPr>
            <w:tcW w:w="2486" w:type="dxa"/>
            <w:shd w:val="clear" w:color="auto" w:fill="auto"/>
            <w:vAlign w:val="center"/>
          </w:tcPr>
          <w:p w:rsidR="00010071" w:rsidRPr="00A5557A" w:rsidRDefault="0001007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作業人員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10071" w:rsidRPr="00A5557A" w:rsidRDefault="007A6D29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VITEMER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010071" w:rsidRPr="00A5557A" w:rsidRDefault="00010071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0353E0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54" w:name="_Toc129191836"/>
      <w:r w:rsidRPr="00A5557A">
        <w:rPr>
          <w:rFonts w:ascii="微軟正黑體" w:hAnsi="微軟正黑體" w:hint="eastAsia"/>
        </w:rPr>
        <w:lastRenderedPageBreak/>
        <w:t>問題件查詢</w:t>
      </w:r>
      <w:r w:rsidR="00176C28" w:rsidRPr="00A5557A">
        <w:rPr>
          <w:rFonts w:ascii="微軟正黑體" w:hAnsi="微軟正黑體" w:hint="eastAsia"/>
        </w:rPr>
        <w:t>（pquery.aspx）</w:t>
      </w:r>
      <w:bookmarkEnd w:id="254"/>
    </w:p>
    <w:p w:rsidR="006E2743" w:rsidRPr="00A5557A" w:rsidRDefault="006E2743" w:rsidP="00A5557A">
      <w:pPr>
        <w:pStyle w:val="3"/>
        <w:spacing w:before="0"/>
      </w:pPr>
      <w:bookmarkStart w:id="255" w:name="_畫面顯示_44"/>
      <w:bookmarkStart w:id="256" w:name="_Toc129191837"/>
      <w:bookmarkEnd w:id="255"/>
      <w:r w:rsidRPr="00A5557A">
        <w:rPr>
          <w:rFonts w:hint="eastAsia"/>
        </w:rPr>
        <w:t>畫面顯示</w:t>
      </w:r>
      <w:bookmarkEnd w:id="256"/>
    </w:p>
    <w:p w:rsidR="006E2743" w:rsidRPr="00A5557A" w:rsidRDefault="0001580A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6538D4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5920740" cy="3924300"/>
            <wp:effectExtent l="19050" t="0" r="3810" b="0"/>
            <wp:docPr id="162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57" w:name="_功能描述_8"/>
      <w:bookmarkStart w:id="258" w:name="_Toc129191838"/>
      <w:bookmarkEnd w:id="257"/>
      <w:r w:rsidRPr="00A5557A">
        <w:rPr>
          <w:rFonts w:hint="eastAsia"/>
        </w:rPr>
        <w:t>功能描述</w:t>
      </w:r>
      <w:bookmarkEnd w:id="258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456"/>
        <w:gridCol w:w="3023"/>
        <w:gridCol w:w="1176"/>
        <w:gridCol w:w="696"/>
      </w:tblGrid>
      <w:tr w:rsidR="00A904CB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C15E96" w:rsidRPr="00A5557A" w:rsidTr="00C15E96">
        <w:trPr>
          <w:trHeight w:val="497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請輸入起迄時間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預設值-起：系統日-1個月</w:t>
            </w:r>
          </w:p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預設值-迄：系統日</w:t>
            </w:r>
          </w:p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格式：yyyMMdd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是</w:t>
            </w:r>
          </w:p>
        </w:tc>
      </w:tr>
      <w:tr w:rsidR="00C15E96" w:rsidRPr="00A5557A" w:rsidTr="004E6192">
        <w:tc>
          <w:tcPr>
            <w:tcW w:w="0" w:type="auto"/>
            <w:vMerge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  <w:tr w:rsidR="00C15E96" w:rsidRPr="00A5557A" w:rsidTr="00FD7F65">
        <w:tc>
          <w:tcPr>
            <w:tcW w:w="0" w:type="auto"/>
            <w:vMerge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C15E96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User回覆：</w:t>
            </w:r>
            <w:r w:rsidR="00C15E96" w:rsidRPr="00A5557A">
              <w:rPr>
                <w:rFonts w:ascii="微軟正黑體" w:hAnsi="微軟正黑體" w:hint="eastAsia"/>
                <w:szCs w:val="24"/>
              </w:rPr>
              <w:t>日期，另可自行輸入</w:t>
            </w:r>
          </w:p>
        </w:tc>
      </w:tr>
      <w:tr w:rsidR="00A904CB" w:rsidRPr="00A5557A" w:rsidTr="004E6192">
        <w:tc>
          <w:tcPr>
            <w:tcW w:w="0" w:type="auto"/>
            <w:gridSpan w:val="2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538D4" w:rsidRPr="00A5557A" w:rsidRDefault="006538D4" w:rsidP="00A5557A">
      <w:pPr>
        <w:snapToGrid w:val="0"/>
        <w:spacing w:line="240" w:lineRule="auto"/>
        <w:rPr>
          <w:rFonts w:ascii="微軟正黑體" w:hAnsi="微軟正黑體"/>
        </w:rPr>
      </w:pPr>
    </w:p>
    <w:p w:rsidR="006538D4" w:rsidRPr="00A5557A" w:rsidRDefault="006538D4" w:rsidP="00A5557A">
      <w:pPr>
        <w:snapToGrid w:val="0"/>
        <w:spacing w:line="240" w:lineRule="auto"/>
        <w:rPr>
          <w:rFonts w:ascii="微軟正黑體" w:hAnsi="微軟正黑體"/>
        </w:rPr>
      </w:pPr>
    </w:p>
    <w:p w:rsidR="006538D4" w:rsidRPr="00A5557A" w:rsidRDefault="006538D4" w:rsidP="00A5557A">
      <w:pPr>
        <w:widowControl/>
        <w:snapToGrid w:val="0"/>
        <w:spacing w:line="240" w:lineRule="auto"/>
        <w:textAlignment w:val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6E2743" w:rsidRPr="00A5557A" w:rsidRDefault="006E2743" w:rsidP="00A5557A">
      <w:pPr>
        <w:pStyle w:val="3"/>
        <w:spacing w:before="0"/>
      </w:pPr>
      <w:bookmarkStart w:id="259" w:name="_Toc129191839"/>
      <w:r w:rsidRPr="00A5557A">
        <w:rPr>
          <w:rFonts w:hint="eastAsia"/>
        </w:rPr>
        <w:lastRenderedPageBreak/>
        <w:t>資料說明</w:t>
      </w:r>
      <w:bookmarkEnd w:id="259"/>
    </w:p>
    <w:p w:rsidR="006538D4" w:rsidRPr="00A5557A" w:rsidRDefault="006538D4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5913120" cy="1805940"/>
            <wp:effectExtent l="19050" t="0" r="0" b="0"/>
            <wp:docPr id="163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9A" w:rsidRPr="00A5557A" w:rsidRDefault="004B109A" w:rsidP="00A5557A">
      <w:pPr>
        <w:snapToGrid w:val="0"/>
        <w:spacing w:line="240" w:lineRule="auto"/>
        <w:rPr>
          <w:rFonts w:ascii="微軟正黑體" w:hAnsi="微軟正黑體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6538D4" w:rsidRPr="00A5557A" w:rsidTr="006538D4">
        <w:tc>
          <w:tcPr>
            <w:tcW w:w="2486" w:type="dxa"/>
            <w:shd w:val="clear" w:color="auto" w:fill="E2EFD9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6538D4" w:rsidRPr="00A5557A" w:rsidTr="006538D4">
        <w:tc>
          <w:tcPr>
            <w:tcW w:w="9431" w:type="dxa"/>
            <w:gridSpan w:val="2"/>
            <w:shd w:val="clear" w:color="auto" w:fill="E2EFD9"/>
            <w:vAlign w:val="center"/>
          </w:tcPr>
          <w:p w:rsidR="006538D4" w:rsidRPr="00A5557A" w:rsidRDefault="00EA76A4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問題件</w:t>
            </w:r>
            <w:r w:rsidR="006538D4"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button1_Click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POLNO</w:t>
            </w:r>
          </w:p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grin_item03_exer01_polno.aspx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5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6538D4" w:rsidRPr="00A5557A" w:rsidTr="00EA76A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NAME</w:t>
            </w:r>
          </w:p>
        </w:tc>
      </w:tr>
      <w:tr w:rsidR="006538D4" w:rsidRPr="00A5557A" w:rsidTr="00EA76A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GIEMPID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natid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身份別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aRELATIONSHIP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鍵檔日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bKEYDT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EFFDT</w:t>
            </w:r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處理狀況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bSC</w:t>
            </w:r>
          </w:p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連結到</w:t>
            </w:r>
            <w:r w:rsidRPr="00A5557A">
              <w:rPr>
                <w:rFonts w:ascii="微軟正黑體" w:hAnsi="微軟正黑體" w:cs="細明體"/>
                <w:szCs w:val="24"/>
              </w:rPr>
              <w:t>grin_item03_exer01_apyn.aspx</w:t>
            </w:r>
            <w:r w:rsidRPr="00A5557A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46" w:history="1">
              <w:r w:rsidRPr="00A5557A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6538D4" w:rsidRPr="00A5557A" w:rsidTr="006538D4">
        <w:tc>
          <w:tcPr>
            <w:tcW w:w="2486" w:type="dxa"/>
            <w:shd w:val="clear" w:color="auto" w:fill="auto"/>
            <w:vAlign w:val="center"/>
          </w:tcPr>
          <w:p w:rsidR="006538D4" w:rsidRPr="00A5557A" w:rsidRDefault="006538D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備註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538D4" w:rsidRPr="00A5557A" w:rsidRDefault="00EA76A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PROSNOTE</w:t>
            </w:r>
          </w:p>
        </w:tc>
      </w:tr>
      <w:tr w:rsidR="00EA76A4" w:rsidRPr="00A5557A" w:rsidTr="006538D4">
        <w:tc>
          <w:tcPr>
            <w:tcW w:w="2486" w:type="dxa"/>
            <w:shd w:val="clear" w:color="auto" w:fill="auto"/>
            <w:vAlign w:val="center"/>
          </w:tcPr>
          <w:p w:rsidR="00EA76A4" w:rsidRPr="00A5557A" w:rsidRDefault="00EA76A4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經辦人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A76A4" w:rsidRPr="00A5557A" w:rsidRDefault="00EA76A4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MEMBERID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176C28" w:rsidRPr="00A5557A" w:rsidRDefault="001927B6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60" w:name="_Toc129191840"/>
      <w:r w:rsidRPr="00A5557A">
        <w:rPr>
          <w:rFonts w:ascii="微軟正黑體" w:hAnsi="微軟正黑體"/>
          <w:strike/>
        </w:rPr>
        <w:lastRenderedPageBreak/>
        <w:t>拒保</w:t>
      </w:r>
      <w:r w:rsidRPr="00A5557A">
        <w:rPr>
          <w:rFonts w:ascii="微軟正黑體" w:hAnsi="微軟正黑體"/>
        </w:rPr>
        <w:t>明細</w:t>
      </w:r>
      <w:r w:rsidR="00176C28" w:rsidRPr="00A5557A">
        <w:rPr>
          <w:rFonts w:ascii="微軟正黑體" w:hAnsi="微軟正黑體" w:hint="eastAsia"/>
        </w:rPr>
        <w:t>（recdetail.aspx）</w:t>
      </w:r>
      <w:bookmarkEnd w:id="260"/>
    </w:p>
    <w:p w:rsidR="006E2743" w:rsidRPr="00A5557A" w:rsidRDefault="006E2743" w:rsidP="00A5557A">
      <w:pPr>
        <w:pStyle w:val="3"/>
        <w:spacing w:before="0"/>
      </w:pPr>
      <w:bookmarkStart w:id="261" w:name="_畫面顯示_43"/>
      <w:bookmarkStart w:id="262" w:name="_Toc129191841"/>
      <w:bookmarkEnd w:id="261"/>
      <w:r w:rsidRPr="00A5557A">
        <w:rPr>
          <w:rFonts w:hint="eastAsia"/>
        </w:rPr>
        <w:t>畫面顯示</w:t>
      </w:r>
      <w:bookmarkEnd w:id="262"/>
    </w:p>
    <w:p w:rsidR="006E2743" w:rsidRPr="00A5557A" w:rsidRDefault="00EF55B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6E2743" w:rsidRPr="00A5557A" w:rsidRDefault="00EF55B1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  <w:noProof/>
        </w:rPr>
        <w:drawing>
          <wp:inline distT="0" distB="0" distL="0" distR="0">
            <wp:extent cx="6537960" cy="1414899"/>
            <wp:effectExtent l="19050" t="0" r="0" b="0"/>
            <wp:docPr id="262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41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63" w:name="_功能描述_9"/>
      <w:bookmarkStart w:id="264" w:name="_Toc129191842"/>
      <w:bookmarkEnd w:id="263"/>
      <w:r w:rsidRPr="00A5557A">
        <w:rPr>
          <w:rFonts w:hint="eastAsia"/>
        </w:rPr>
        <w:t>功能描述</w:t>
      </w:r>
      <w:bookmarkEnd w:id="26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1887"/>
        <w:gridCol w:w="1176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DC54AF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關閉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window.close()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6E2743" w:rsidRPr="00A5557A" w:rsidRDefault="006E2743" w:rsidP="00A5557A">
      <w:pPr>
        <w:pStyle w:val="3"/>
        <w:spacing w:before="0"/>
      </w:pPr>
      <w:bookmarkStart w:id="265" w:name="_資料說明_5"/>
      <w:bookmarkStart w:id="266" w:name="_Toc129191843"/>
      <w:bookmarkEnd w:id="265"/>
      <w:r w:rsidRPr="00A5557A">
        <w:rPr>
          <w:rFonts w:hint="eastAsia"/>
        </w:rPr>
        <w:t>資料說明</w:t>
      </w:r>
      <w:bookmarkEnd w:id="266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EF55B1" w:rsidRPr="00A5557A" w:rsidTr="00DC54AF">
        <w:tc>
          <w:tcPr>
            <w:tcW w:w="2486" w:type="dxa"/>
            <w:shd w:val="clear" w:color="auto" w:fill="E2EFD9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EF55B1" w:rsidRPr="00A5557A" w:rsidTr="00DC54AF">
        <w:tc>
          <w:tcPr>
            <w:tcW w:w="9431" w:type="dxa"/>
            <w:gridSpan w:val="2"/>
            <w:shd w:val="clear" w:color="auto" w:fill="E2EFD9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拒保</w:t>
            </w:r>
            <w:r w:rsidR="001927B6" w:rsidRPr="00A5557A">
              <w:rPr>
                <w:rFonts w:ascii="微軟正黑體" w:hAnsi="微軟正黑體" w:cs="Arial" w:hint="eastAsia"/>
                <w:b/>
                <w:szCs w:val="24"/>
              </w:rPr>
              <w:t>明細</w:t>
            </w:r>
          </w:p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頁面載入時，呼叫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SP.STP_GR_ADD_CHECK_01</w:t>
            </w:r>
          </w:p>
        </w:tc>
      </w:tr>
      <w:tr w:rsidR="00EF55B1" w:rsidRPr="00A5557A" w:rsidTr="00DC54AF">
        <w:tc>
          <w:tcPr>
            <w:tcW w:w="2486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EID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EID</w:t>
            </w:r>
          </w:p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</w:tc>
      </w:tr>
      <w:tr w:rsidR="00EF55B1" w:rsidRPr="00A5557A" w:rsidTr="00DC54AF">
        <w:tc>
          <w:tcPr>
            <w:tcW w:w="2486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BOOKDT</w:t>
            </w:r>
          </w:p>
        </w:tc>
      </w:tr>
      <w:tr w:rsidR="00C15E96" w:rsidRPr="00A5557A" w:rsidTr="00DC54AF">
        <w:tc>
          <w:tcPr>
            <w:tcW w:w="2486" w:type="dxa"/>
            <w:vMerge w:val="restart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拒保原因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PAYNAME</w:t>
            </w:r>
          </w:p>
        </w:tc>
      </w:tr>
      <w:tr w:rsidR="00C15E96" w:rsidRPr="00A5557A" w:rsidTr="00FD7F65">
        <w:tc>
          <w:tcPr>
            <w:tcW w:w="2486" w:type="dxa"/>
            <w:vMerge/>
            <w:shd w:val="clear" w:color="auto" w:fill="F2F2F2" w:themeFill="background1" w:themeFillShade="F2"/>
            <w:vAlign w:val="center"/>
          </w:tcPr>
          <w:p w:rsidR="00C15E96" w:rsidRPr="00A5557A" w:rsidRDefault="00C15E96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C15E96" w:rsidRPr="00A5557A" w:rsidRDefault="00FD7F65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 w:hint="eastAsia"/>
                <w:szCs w:val="24"/>
              </w:rPr>
              <w:t>User回覆：</w:t>
            </w:r>
            <w:r w:rsidR="00C15E96" w:rsidRPr="00A5557A">
              <w:rPr>
                <w:rFonts w:ascii="微軟正黑體" w:hAnsi="微軟正黑體" w:cs="細明體" w:hint="eastAsia"/>
                <w:szCs w:val="24"/>
              </w:rPr>
              <w:t>拒保調整為婉拒承保</w:t>
            </w:r>
          </w:p>
        </w:tc>
      </w:tr>
      <w:tr w:rsidR="00EF55B1" w:rsidRPr="00A5557A" w:rsidTr="00DC54AF">
        <w:tc>
          <w:tcPr>
            <w:tcW w:w="2486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/>
                <w:szCs w:val="24"/>
              </w:rPr>
              <w:t>LACODE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LACODE</w:t>
            </w:r>
          </w:p>
          <w:p w:rsidR="00EF55B1" w:rsidRPr="00A5557A" w:rsidRDefault="00EF55B1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Visible</w:t>
            </w:r>
            <w:r w:rsidRPr="00A5557A">
              <w:rPr>
                <w:rFonts w:ascii="微軟正黑體" w:hAnsi="微軟正黑體" w:cs="細明體" w:hint="eastAsia"/>
                <w:szCs w:val="24"/>
              </w:rPr>
              <w:t>=false</w:t>
            </w:r>
          </w:p>
        </w:tc>
      </w:tr>
    </w:tbl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282424" w:rsidRPr="00A5557A" w:rsidRDefault="00282424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176C28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/>
        </w:rPr>
        <w:br w:type="page"/>
      </w:r>
    </w:p>
    <w:p w:rsidR="00FE3A0F" w:rsidRPr="00A5557A" w:rsidRDefault="00783F02" w:rsidP="00A5557A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</w:rPr>
      </w:pPr>
      <w:bookmarkStart w:id="267" w:name="_Toc129191844"/>
      <w:r w:rsidRPr="00A5557A">
        <w:rPr>
          <w:rFonts w:ascii="微軟正黑體" w:hAnsi="微軟正黑體"/>
        </w:rPr>
        <w:lastRenderedPageBreak/>
        <w:t>密碼通知函發送狀況</w:t>
      </w:r>
      <w:r w:rsidR="00176C28" w:rsidRPr="00A5557A">
        <w:rPr>
          <w:rFonts w:ascii="微軟正黑體" w:hAnsi="微軟正黑體" w:hint="eastAsia"/>
        </w:rPr>
        <w:t>（tryPage.aspx）</w:t>
      </w:r>
      <w:bookmarkEnd w:id="267"/>
    </w:p>
    <w:p w:rsidR="006E2743" w:rsidRPr="00A5557A" w:rsidRDefault="006E2743" w:rsidP="00A5557A">
      <w:pPr>
        <w:pStyle w:val="3"/>
        <w:spacing w:before="0"/>
      </w:pPr>
      <w:bookmarkStart w:id="268" w:name="_畫面顯示_39"/>
      <w:bookmarkStart w:id="269" w:name="_Toc129191845"/>
      <w:bookmarkEnd w:id="268"/>
      <w:r w:rsidRPr="00A5557A">
        <w:rPr>
          <w:rFonts w:hint="eastAsia"/>
        </w:rPr>
        <w:t>畫面顯示</w:t>
      </w:r>
      <w:bookmarkEnd w:id="269"/>
    </w:p>
    <w:p w:rsidR="006E2743" w:rsidRPr="00A5557A" w:rsidRDefault="000B01C3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</w:rPr>
        <w:t>示意圖</w:t>
      </w:r>
    </w:p>
    <w:p w:rsidR="000B01C3" w:rsidRPr="00A5557A" w:rsidRDefault="009A5C4E" w:rsidP="00A5557A">
      <w:pPr>
        <w:snapToGrid w:val="0"/>
        <w:spacing w:line="240" w:lineRule="auto"/>
        <w:jc w:val="center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6530340" cy="434340"/>
            <wp:effectExtent l="19050" t="0" r="381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9A5C4E" w:rsidP="00A5557A">
      <w:pPr>
        <w:snapToGrid w:val="0"/>
        <w:spacing w:line="240" w:lineRule="auto"/>
        <w:rPr>
          <w:rFonts w:ascii="微軟正黑體" w:hAnsi="微軟正黑體"/>
        </w:rPr>
      </w:pPr>
      <w:r w:rsidRPr="00A5557A">
        <w:rPr>
          <w:rFonts w:ascii="微軟正黑體" w:hAnsi="微軟正黑體" w:hint="eastAsia"/>
          <w:noProof/>
        </w:rPr>
        <w:drawing>
          <wp:inline distT="0" distB="0" distL="0" distR="0">
            <wp:extent cx="1889760" cy="1127760"/>
            <wp:effectExtent l="1905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0B01C3" w:rsidRPr="00A5557A" w:rsidRDefault="006E2743" w:rsidP="00A5557A">
      <w:pPr>
        <w:pStyle w:val="3"/>
        <w:spacing w:before="0"/>
      </w:pPr>
      <w:bookmarkStart w:id="270" w:name="_Toc129191846"/>
      <w:r w:rsidRPr="00A5557A">
        <w:rPr>
          <w:rFonts w:hint="eastAsia"/>
        </w:rPr>
        <w:t>功能描述</w:t>
      </w:r>
      <w:bookmarkEnd w:id="270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2300"/>
        <w:gridCol w:w="1176"/>
        <w:gridCol w:w="696"/>
      </w:tblGrid>
      <w:tr w:rsidR="00A904CB" w:rsidRPr="00A5557A" w:rsidTr="004E6192"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必填</w:t>
            </w: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  <w:tr w:rsidR="00A904CB" w:rsidRPr="00A5557A" w:rsidTr="004E6192"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呼叫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cs="細明體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904CB" w:rsidRPr="00A5557A" w:rsidRDefault="00A904CB" w:rsidP="00A5557A">
            <w:pPr>
              <w:snapToGrid w:val="0"/>
              <w:spacing w:line="240" w:lineRule="auto"/>
              <w:jc w:val="both"/>
              <w:rPr>
                <w:rFonts w:ascii="微軟正黑體" w:hAnsi="微軟正黑體"/>
                <w:szCs w:val="24"/>
              </w:rPr>
            </w:pPr>
          </w:p>
        </w:tc>
      </w:tr>
    </w:tbl>
    <w:p w:rsidR="006E2743" w:rsidRPr="00A5557A" w:rsidRDefault="006E2743" w:rsidP="00A5557A">
      <w:pPr>
        <w:snapToGrid w:val="0"/>
        <w:spacing w:line="240" w:lineRule="auto"/>
        <w:rPr>
          <w:rFonts w:ascii="微軟正黑體" w:hAnsi="微軟正黑體"/>
        </w:rPr>
      </w:pPr>
    </w:p>
    <w:p w:rsidR="00176C28" w:rsidRPr="00A5557A" w:rsidRDefault="006E2743" w:rsidP="00A5557A">
      <w:pPr>
        <w:pStyle w:val="3"/>
        <w:spacing w:before="0"/>
      </w:pPr>
      <w:bookmarkStart w:id="271" w:name="_Toc129191847"/>
      <w:r w:rsidRPr="00A5557A">
        <w:rPr>
          <w:rFonts w:hint="eastAsia"/>
        </w:rPr>
        <w:t>資料說明</w:t>
      </w:r>
      <w:bookmarkEnd w:id="271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5256"/>
      </w:tblGrid>
      <w:tr w:rsidR="000B01C3" w:rsidRPr="00A5557A" w:rsidTr="004E6192">
        <w:tc>
          <w:tcPr>
            <w:tcW w:w="0" w:type="auto"/>
            <w:shd w:val="clear" w:color="auto" w:fill="E2EFD9"/>
            <w:vAlign w:val="center"/>
          </w:tcPr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 w:hint="eastAsia"/>
                <w:b/>
                <w:szCs w:val="24"/>
              </w:rPr>
              <w:t>對應欄位</w:t>
            </w:r>
          </w:p>
        </w:tc>
      </w:tr>
      <w:tr w:rsidR="000B01C3" w:rsidRPr="00A5557A" w:rsidTr="004E6192">
        <w:tc>
          <w:tcPr>
            <w:tcW w:w="0" w:type="auto"/>
            <w:gridSpan w:val="2"/>
            <w:shd w:val="clear" w:color="auto" w:fill="E2EFD9"/>
            <w:vAlign w:val="center"/>
          </w:tcPr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 w:cs="Arial"/>
                <w:b/>
                <w:szCs w:val="24"/>
              </w:rPr>
            </w:pPr>
            <w:r w:rsidRPr="00A5557A">
              <w:rPr>
                <w:rFonts w:ascii="微軟正黑體" w:hAnsi="微軟正黑體" w:cs="Arial"/>
                <w:b/>
                <w:szCs w:val="24"/>
              </w:rPr>
              <w:t>密碼通知函發送狀況</w:t>
            </w:r>
            <w:r w:rsidRPr="00A5557A">
              <w:rPr>
                <w:rFonts w:ascii="微軟正黑體" w:hAnsi="微軟正黑體" w:cs="Arial" w:hint="eastAsia"/>
                <w:b/>
                <w:szCs w:val="24"/>
              </w:rPr>
              <w:t>資料</w:t>
            </w:r>
          </w:p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 w:cs="細明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點擊「查詢」時，呼叫</w:t>
            </w:r>
            <w:r w:rsidR="00CD6407" w:rsidRPr="00A5557A">
              <w:rPr>
                <w:rFonts w:ascii="微軟正黑體" w:hAnsi="微軟正黑體" w:cs="細明體"/>
                <w:color w:val="0000FF"/>
                <w:szCs w:val="24"/>
              </w:rPr>
              <w:t>Button</w:t>
            </w:r>
            <w:r w:rsidRPr="00A5557A">
              <w:rPr>
                <w:rFonts w:ascii="微軟正黑體" w:hAnsi="微軟正黑體" w:cs="細明體"/>
                <w:color w:val="0000FF"/>
                <w:szCs w:val="24"/>
              </w:rPr>
              <w:t>1_Click</w:t>
            </w:r>
          </w:p>
        </w:tc>
      </w:tr>
      <w:tr w:rsidR="000B01C3" w:rsidRPr="00A5557A" w:rsidTr="004E6192">
        <w:tc>
          <w:tcPr>
            <w:tcW w:w="0" w:type="auto"/>
            <w:shd w:val="clear" w:color="auto" w:fill="auto"/>
            <w:vAlign w:val="center"/>
          </w:tcPr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程式中無法判定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4E6192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程式中無法判定；這種</w:t>
            </w:r>
            <w:r w:rsidRPr="00A5557A">
              <w:rPr>
                <w:rFonts w:ascii="微軟正黑體" w:hAnsi="微軟正黑體" w:cs="細明體"/>
                <w:szCs w:val="24"/>
              </w:rPr>
              <w:t>GridView</w:t>
            </w:r>
            <w:r w:rsidRPr="00A5557A">
              <w:rPr>
                <w:rFonts w:ascii="微軟正黑體" w:hAnsi="微軟正黑體" w:hint="eastAsia"/>
                <w:szCs w:val="24"/>
              </w:rPr>
              <w:t>是屬於，</w:t>
            </w:r>
          </w:p>
          <w:p w:rsidR="000B01C3" w:rsidRPr="00A5557A" w:rsidRDefault="000B01C3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抓到什麼回來就直接丟到畫面上，沒有任何設定</w:t>
            </w:r>
          </w:p>
          <w:p w:rsidR="000B01C3" w:rsidRPr="00A5557A" w:rsidRDefault="00F20008" w:rsidP="00A5557A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A5557A">
              <w:rPr>
                <w:rFonts w:ascii="微軟正黑體" w:hAnsi="微軟正黑體" w:hint="eastAsia"/>
                <w:szCs w:val="24"/>
              </w:rPr>
              <w:t>此處會呼叫</w:t>
            </w:r>
            <w:r w:rsidR="000B01C3" w:rsidRPr="00A5557A">
              <w:rPr>
                <w:rFonts w:ascii="微軟正黑體" w:hAnsi="微軟正黑體" w:cs="細明體"/>
                <w:color w:val="0000FF"/>
                <w:szCs w:val="24"/>
              </w:rPr>
              <w:t>SP.STP_GR_NEW_MANAGER</w:t>
            </w:r>
          </w:p>
        </w:tc>
      </w:tr>
    </w:tbl>
    <w:p w:rsidR="00301F38" w:rsidRPr="00A5557A" w:rsidRDefault="00301F38" w:rsidP="00A5557A">
      <w:pPr>
        <w:snapToGrid w:val="0"/>
        <w:spacing w:line="240" w:lineRule="auto"/>
        <w:rPr>
          <w:rFonts w:ascii="微軟正黑體" w:hAnsi="微軟正黑體"/>
        </w:rPr>
      </w:pPr>
    </w:p>
    <w:p w:rsidR="00301F38" w:rsidRPr="00A5557A" w:rsidRDefault="00301F38" w:rsidP="00A5557A">
      <w:pPr>
        <w:snapToGrid w:val="0"/>
        <w:spacing w:line="240" w:lineRule="auto"/>
        <w:rPr>
          <w:rFonts w:ascii="微軟正黑體" w:hAnsi="微軟正黑體"/>
        </w:rPr>
      </w:pPr>
    </w:p>
    <w:p w:rsidR="00E42E8C" w:rsidRPr="00A5557A" w:rsidRDefault="00E42E8C" w:rsidP="00A5557A">
      <w:pPr>
        <w:snapToGrid w:val="0"/>
        <w:spacing w:line="240" w:lineRule="auto"/>
        <w:rPr>
          <w:rFonts w:ascii="微軟正黑體" w:hAnsi="微軟正黑體"/>
        </w:rPr>
      </w:pPr>
      <w:bookmarkStart w:id="272" w:name="_PictureBullets"/>
      <w:bookmarkEnd w:id="272"/>
    </w:p>
    <w:sectPr w:rsidR="00E42E8C" w:rsidRPr="00A5557A" w:rsidSect="004A286D">
      <w:headerReference w:type="default" r:id="rId124"/>
      <w:footerReference w:type="default" r:id="rId125"/>
      <w:pgSz w:w="11907" w:h="16840" w:code="9"/>
      <w:pgMar w:top="851" w:right="987" w:bottom="851" w:left="624" w:header="851" w:footer="227" w:gutter="0"/>
      <w:pgBorders w:offsetFrom="page">
        <w:top w:val="single" w:sz="4" w:space="24" w:color="D9D9D9"/>
        <w:left w:val="single" w:sz="4" w:space="24" w:color="D9D9D9"/>
        <w:bottom w:val="single" w:sz="4" w:space="24" w:color="D9D9D9"/>
        <w:right w:val="single" w:sz="4" w:space="24" w:color="D9D9D9"/>
      </w:pgBorders>
      <w:cols w:space="42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82A5A" w:rsidRDefault="00182A5A">
      <w:r>
        <w:separator/>
      </w:r>
    </w:p>
  </w:endnote>
  <w:endnote w:type="continuationSeparator" w:id="0">
    <w:p w:rsidR="00182A5A" w:rsidRDefault="00182A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Vrinda"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603" w:type="dxa"/>
      <w:tblInd w:w="2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1080"/>
      <w:gridCol w:w="8109"/>
      <w:gridCol w:w="1414"/>
    </w:tblGrid>
    <w:tr w:rsidR="00C83E1E">
      <w:tc>
        <w:tcPr>
          <w:tcW w:w="1080" w:type="dxa"/>
        </w:tcPr>
        <w:p w:rsidR="00C83E1E" w:rsidRPr="00A94EA8" w:rsidRDefault="00C83E1E" w:rsidP="00647ADE">
          <w:pPr>
            <w:pStyle w:val="a5"/>
            <w:spacing w:line="240" w:lineRule="atLeast"/>
            <w:jc w:val="center"/>
            <w:rPr>
              <w:rStyle w:val="a7"/>
              <w:rFonts w:ascii="Arial" w:eastAsia="微軟正黑體" w:hAnsi="Arial" w:cs="Arial"/>
              <w:sz w:val="16"/>
              <w:szCs w:val="16"/>
            </w:rPr>
          </w:pPr>
          <w:r w:rsidRPr="00A94EA8">
            <w:rPr>
              <w:rFonts w:ascii="Arial" w:eastAsia="微軟正黑體" w:hAnsi="Arial" w:cs="Arial"/>
              <w:sz w:val="16"/>
            </w:rPr>
            <w:t> </w:t>
          </w:r>
          <w:r w:rsidRPr="00A94EA8">
            <w:rPr>
              <w:rFonts w:ascii="Arial" w:eastAsia="微軟正黑體" w:hAnsi="Arial" w:cs="Arial" w:hint="eastAsia"/>
              <w:sz w:val="16"/>
            </w:rPr>
            <w:t xml:space="preserve">Template version: 1.0                     </w:t>
          </w:r>
        </w:p>
      </w:tc>
      <w:tc>
        <w:tcPr>
          <w:tcW w:w="8109" w:type="dxa"/>
        </w:tcPr>
        <w:p w:rsidR="00C83E1E" w:rsidRPr="004F67E8" w:rsidRDefault="00C83E1E" w:rsidP="0063735A">
          <w:pPr>
            <w:pStyle w:val="HTML"/>
            <w:widowControl w:val="0"/>
            <w:rPr>
              <w:rStyle w:val="a7"/>
              <w:rFonts w:ascii="Verdana" w:hAnsi="Verdana" w:cs="Arial"/>
            </w:rPr>
          </w:pPr>
          <w:r w:rsidRPr="0057542E">
            <w:rPr>
              <w:rFonts w:ascii="Verdana" w:hAnsi="Verdana" w:cs="Arial" w:hint="eastAsia"/>
            </w:rPr>
            <w:t>B</w:t>
          </w:r>
          <w:r>
            <w:rPr>
              <w:rFonts w:ascii="Verdana" w:hAnsi="Verdana" w:cs="Arial"/>
            </w:rPr>
            <w:t>RD</w:t>
          </w:r>
          <w:r w:rsidRPr="0057542E">
            <w:rPr>
              <w:rFonts w:ascii="Verdana" w:hAnsi="Verdana" w:cs="Arial" w:hint="eastAsia"/>
            </w:rPr>
            <w:t>-</w:t>
          </w:r>
          <w:r w:rsidRPr="00A928E4">
            <w:rPr>
              <w:rFonts w:ascii="Verdana" w:hAnsi="Verdana" w:cs="Arial" w:hint="eastAsia"/>
            </w:rPr>
            <w:t>團險保險服務網站平台轉換專案</w:t>
          </w:r>
        </w:p>
      </w:tc>
      <w:tc>
        <w:tcPr>
          <w:tcW w:w="1414" w:type="dxa"/>
        </w:tcPr>
        <w:p w:rsidR="00C83E1E" w:rsidRPr="00A94EA8" w:rsidRDefault="00C83E1E" w:rsidP="002D0332">
          <w:pPr>
            <w:pStyle w:val="a5"/>
            <w:spacing w:line="240" w:lineRule="atLeast"/>
            <w:ind w:firstLineChars="203" w:firstLine="325"/>
            <w:rPr>
              <w:rFonts w:ascii="Arial" w:eastAsia="微軟正黑體" w:hAnsi="Arial" w:cs="Arial"/>
              <w:sz w:val="16"/>
            </w:rPr>
          </w:pPr>
          <w:r w:rsidRPr="00A94EA8">
            <w:rPr>
              <w:rFonts w:ascii="Arial" w:eastAsia="微軟正黑體" w:hAnsi="Arial" w:cs="Arial" w:hint="eastAsia"/>
              <w:sz w:val="16"/>
            </w:rPr>
            <w:t>Page</w:t>
          </w:r>
          <w:r w:rsidRPr="00A94EA8">
            <w:rPr>
              <w:rFonts w:ascii="Arial" w:eastAsia="微軟正黑體" w:hAnsi="Arial" w:cs="Arial"/>
              <w:sz w:val="16"/>
            </w:rPr>
            <w:t xml:space="preserve"> </w:t>
          </w:r>
          <w:r w:rsidR="00D702BF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begin"/>
          </w:r>
          <w:r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instrText xml:space="preserve"> PAGE </w:instrText>
          </w:r>
          <w:r w:rsidR="00D702BF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separate"/>
          </w:r>
          <w:r w:rsidR="00A5557A">
            <w:rPr>
              <w:rStyle w:val="a7"/>
              <w:rFonts w:ascii="Arial" w:eastAsia="微軟正黑體" w:hAnsi="Arial" w:cs="Arial"/>
              <w:noProof/>
              <w:sz w:val="16"/>
              <w:szCs w:val="16"/>
            </w:rPr>
            <w:t>2</w:t>
          </w:r>
          <w:r w:rsidR="00D702BF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end"/>
          </w:r>
          <w:r w:rsidRPr="00A94EA8">
            <w:rPr>
              <w:rStyle w:val="a7"/>
              <w:rFonts w:ascii="Arial" w:eastAsia="微軟正黑體" w:hAnsi="Arial" w:cs="Arial"/>
            </w:rPr>
            <w:t xml:space="preserve"> </w:t>
          </w:r>
        </w:p>
      </w:tc>
    </w:tr>
  </w:tbl>
  <w:p w:rsidR="00C83E1E" w:rsidRPr="00C56D3A" w:rsidRDefault="00C83E1E" w:rsidP="00C56D3A">
    <w:pPr>
      <w:pStyle w:val="a5"/>
      <w:rPr>
        <w:szCs w:val="16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82A5A" w:rsidRDefault="00182A5A">
      <w:r>
        <w:separator/>
      </w:r>
    </w:p>
  </w:footnote>
  <w:footnote w:type="continuationSeparator" w:id="0">
    <w:p w:rsidR="00182A5A" w:rsidRDefault="00182A5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3E1E" w:rsidRDefault="00C83E1E" w:rsidP="007B31E0">
    <w:pPr>
      <w:pStyle w:val="a4"/>
      <w:wordWrap w:val="0"/>
      <w:spacing w:line="0" w:lineRule="atLeast"/>
      <w:jc w:val="right"/>
      <w:rPr>
        <w:rStyle w:val="a7"/>
        <w:b/>
        <w:sz w:val="24"/>
        <w:szCs w:val="24"/>
      </w:rPr>
    </w:pPr>
    <w:r>
      <w:rPr>
        <w:rFonts w:ascii="Arial" w:hAnsi="Arial" w:cs="Arial" w:hint="eastAsia"/>
        <w:b/>
        <w:sz w:val="24"/>
        <w:szCs w:val="24"/>
      </w:rPr>
      <w:t>全球人壽</w:t>
    </w:r>
    <w:r>
      <w:rPr>
        <w:rFonts w:ascii="Arial" w:hAnsi="Arial" w:cs="Arial" w:hint="eastAsia"/>
        <w:b/>
        <w:sz w:val="24"/>
        <w:szCs w:val="24"/>
      </w:rPr>
      <w:t xml:space="preserve">                                                           </w:t>
    </w:r>
    <w:r>
      <w:rPr>
        <w:rFonts w:ascii="Arial" w:hAnsi="Arial" w:cs="Arial" w:hint="eastAsia"/>
        <w:sz w:val="16"/>
        <w:szCs w:val="16"/>
      </w:rPr>
      <w:t xml:space="preserve">Last </w:t>
    </w:r>
    <w:r>
      <w:rPr>
        <w:rFonts w:ascii="Arial" w:hAnsi="Arial" w:cs="Arial"/>
        <w:sz w:val="16"/>
        <w:szCs w:val="16"/>
      </w:rPr>
      <w:t xml:space="preserve">Modified </w:t>
    </w:r>
    <w:r>
      <w:rPr>
        <w:rFonts w:ascii="Arial" w:hAnsi="Arial" w:cs="Arial" w:hint="eastAsia"/>
        <w:sz w:val="16"/>
        <w:szCs w:val="16"/>
      </w:rPr>
      <w:t>o</w:t>
    </w:r>
    <w:r>
      <w:rPr>
        <w:rFonts w:ascii="Arial" w:hAnsi="Arial" w:cs="Arial"/>
        <w:sz w:val="16"/>
        <w:szCs w:val="16"/>
      </w:rPr>
      <w:t xml:space="preserve">n </w:t>
    </w:r>
    <w:r>
      <w:rPr>
        <w:rFonts w:ascii="Arial" w:hAnsi="Arial" w:cs="Arial" w:hint="eastAsia"/>
        <w:sz w:val="16"/>
        <w:szCs w:val="16"/>
      </w:rPr>
      <w:t>:</w:t>
    </w:r>
    <w:r w:rsidR="00D702BF">
      <w:rPr>
        <w:rFonts w:ascii="Arial" w:hAnsi="Arial" w:cs="Arial"/>
        <w:sz w:val="16"/>
        <w:szCs w:val="16"/>
      </w:rPr>
      <w:fldChar w:fldCharType="begin"/>
    </w:r>
    <w:r>
      <w:rPr>
        <w:rFonts w:ascii="Arial" w:hAnsi="Arial" w:cs="Arial"/>
        <w:sz w:val="16"/>
        <w:szCs w:val="16"/>
      </w:rPr>
      <w:instrText xml:space="preserve"> DATE \@ "M/d/yyyy" </w:instrText>
    </w:r>
    <w:r w:rsidR="00D702BF">
      <w:rPr>
        <w:rFonts w:ascii="Arial" w:hAnsi="Arial" w:cs="Arial"/>
        <w:sz w:val="16"/>
        <w:szCs w:val="16"/>
      </w:rPr>
      <w:fldChar w:fldCharType="separate"/>
    </w:r>
    <w:r w:rsidR="00052956">
      <w:rPr>
        <w:rFonts w:ascii="Arial" w:hAnsi="Arial" w:cs="Arial"/>
        <w:noProof/>
        <w:sz w:val="16"/>
        <w:szCs w:val="16"/>
      </w:rPr>
      <w:t>3/8/2023</w:t>
    </w:r>
    <w:r w:rsidR="00D702BF">
      <w:rPr>
        <w:rFonts w:ascii="Arial" w:hAnsi="Arial" w:cs="Arial"/>
        <w:sz w:val="16"/>
        <w:szCs w:val="16"/>
      </w:rPr>
      <w:fldChar w:fldCharType="end"/>
    </w:r>
  </w:p>
  <w:p w:rsidR="00C83E1E" w:rsidRDefault="00C83E1E" w:rsidP="007B31E0">
    <w:pPr>
      <w:pStyle w:val="a4"/>
      <w:spacing w:line="0" w:lineRule="atLeast"/>
    </w:pPr>
    <w:r>
      <w:rPr>
        <w:b/>
        <w:u w:val="single"/>
      </w:rPr>
      <w:tab/>
    </w:r>
    <w:r>
      <w:rPr>
        <w:b/>
        <w:u w:val="single"/>
      </w:rPr>
      <w:tab/>
      <w:t xml:space="preserve">       </w:t>
    </w:r>
    <w:r>
      <w:rPr>
        <w:rFonts w:hint="eastAsia"/>
        <w:b/>
        <w:u w:val="single"/>
      </w:rPr>
      <w:tab/>
    </w:r>
    <w:r>
      <w:rPr>
        <w:rFonts w:hint="eastAsia"/>
        <w:b/>
        <w:u w:val="single"/>
      </w:rPr>
      <w:tab/>
    </w:r>
    <w:r>
      <w:rPr>
        <w:rFonts w:hint="eastAsia"/>
        <w:b/>
        <w:u w:val="single"/>
      </w:rPr>
      <w:tab/>
    </w:r>
    <w:r>
      <w:rPr>
        <w:b/>
        <w:u w:val="single"/>
      </w:rPr>
      <w:t xml:space="preserve">      </w:t>
    </w:r>
  </w:p>
  <w:p w:rsidR="00C83E1E" w:rsidRDefault="00C83E1E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3311E"/>
    <w:multiLevelType w:val="multilevel"/>
    <w:tmpl w:val="CB74C43A"/>
    <w:lvl w:ilvl="0">
      <w:start w:val="1"/>
      <w:numFmt w:val="decimal"/>
      <w:pStyle w:val="G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G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G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G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1F7756F2"/>
    <w:multiLevelType w:val="multilevel"/>
    <w:tmpl w:val="78B659F8"/>
    <w:lvl w:ilvl="0">
      <w:start w:val="1"/>
      <w:numFmt w:val="decimal"/>
      <w:lvlText w:val="%1"/>
      <w:lvlJc w:val="left"/>
      <w:pPr>
        <w:ind w:left="0" w:firstLine="0"/>
      </w:pPr>
      <w:rPr>
        <w:rFonts w:eastAsia="微軟正黑體" w:hint="eastAsia"/>
      </w:rPr>
    </w:lvl>
    <w:lvl w:ilvl="1">
      <w:start w:val="1"/>
      <w:numFmt w:val="decimal"/>
      <w:pStyle w:val="2"/>
      <w:lvlText w:val="%1-%2"/>
      <w:lvlJc w:val="left"/>
      <w:pPr>
        <w:ind w:left="0" w:firstLine="0"/>
      </w:pPr>
      <w:rPr>
        <w:rFonts w:eastAsia="微軟正黑體" w:hint="eastAsia"/>
      </w:rPr>
    </w:lvl>
    <w:lvl w:ilvl="2">
      <w:start w:val="1"/>
      <w:numFmt w:val="decimal"/>
      <w:lvlText w:val="%1-%2-%3"/>
      <w:lvlJc w:val="left"/>
      <w:pPr>
        <w:ind w:left="0" w:firstLine="0"/>
      </w:pPr>
      <w:rPr>
        <w:rFonts w:eastAsia="微軟正黑體" w:hint="eastAsia"/>
      </w:rPr>
    </w:lvl>
    <w:lvl w:ilvl="3">
      <w:start w:val="1"/>
      <w:numFmt w:val="decimal"/>
      <w:lvlText w:val="%1-%2-%3-%4"/>
      <w:lvlJc w:val="left"/>
      <w:pPr>
        <w:ind w:left="0" w:firstLine="0"/>
      </w:pPr>
      <w:rPr>
        <w:rFonts w:eastAsia="微軟正黑體" w:hint="eastAsia"/>
      </w:rPr>
    </w:lvl>
    <w:lvl w:ilvl="4">
      <w:start w:val="1"/>
      <w:numFmt w:val="decimal"/>
      <w:lvlText w:val="%1-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0" w:firstLine="0"/>
      </w:pPr>
      <w:rPr>
        <w:rFonts w:hint="default"/>
      </w:rPr>
    </w:lvl>
  </w:abstractNum>
  <w:abstractNum w:abstractNumId="2">
    <w:nsid w:val="1FF8268E"/>
    <w:multiLevelType w:val="hybridMultilevel"/>
    <w:tmpl w:val="AD8456C4"/>
    <w:lvl w:ilvl="0" w:tplc="2FA2B15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E72079F"/>
    <w:multiLevelType w:val="multilevel"/>
    <w:tmpl w:val="16028A38"/>
    <w:styleLink w:val="Arial"/>
    <w:lvl w:ilvl="0">
      <w:start w:val="1"/>
      <w:numFmt w:val="none"/>
      <w:lvlText w:val=""/>
      <w:lvlJc w:val="left"/>
      <w:pPr>
        <w:tabs>
          <w:tab w:val="num" w:pos="737"/>
        </w:tabs>
        <w:ind w:left="737" w:hanging="680"/>
      </w:pPr>
      <w:rPr>
        <w:rFonts w:hint="eastAsia"/>
        <w:b/>
        <w:i w:val="0"/>
        <w:sz w:val="24"/>
        <w:szCs w:val="48"/>
      </w:rPr>
    </w:lvl>
    <w:lvl w:ilvl="1">
      <w:start w:val="1"/>
      <w:numFmt w:val="decimal"/>
      <w:lvlRestart w:val="0"/>
      <w:lvlText w:val="%2%1-"/>
      <w:lvlJc w:val="left"/>
      <w:pPr>
        <w:tabs>
          <w:tab w:val="num" w:pos="1474"/>
        </w:tabs>
        <w:ind w:left="1474" w:hanging="737"/>
      </w:pPr>
      <w:rPr>
        <w:rFonts w:ascii="Arial" w:hAnsi="Arial" w:cs="Arial" w:hint="default"/>
        <w:sz w:val="24"/>
        <w:szCs w:val="24"/>
      </w:rPr>
    </w:lvl>
    <w:lvl w:ilvl="2">
      <w:start w:val="1"/>
      <w:numFmt w:val="decimal"/>
      <w:lvlText w:val="%1%2-%3"/>
      <w:lvlJc w:val="left"/>
      <w:pPr>
        <w:tabs>
          <w:tab w:val="num" w:pos="1021"/>
        </w:tabs>
        <w:ind w:left="1021" w:hanging="511"/>
      </w:pPr>
      <w:rPr>
        <w:rFonts w:ascii="Arial" w:eastAsia="新細明體" w:hAnsi="Arial" w:hint="eastAsia"/>
        <w:b/>
        <w:bCs/>
        <w:sz w:val="24"/>
      </w:rPr>
    </w:lvl>
    <w:lvl w:ilvl="3">
      <w:start w:val="1"/>
      <w:numFmt w:val="decimal"/>
      <w:lvlText w:val="2-3-2-%4."/>
      <w:lvlJc w:val="left"/>
      <w:pPr>
        <w:tabs>
          <w:tab w:val="num" w:pos="2835"/>
        </w:tabs>
        <w:ind w:left="3402" w:hanging="1134"/>
      </w:pPr>
      <w:rPr>
        <w:rFonts w:hint="default"/>
      </w:rPr>
    </w:lvl>
    <w:lvl w:ilvl="4">
      <w:start w:val="1"/>
      <w:numFmt w:val="decimal"/>
      <w:lvlText w:val="2-3-2-1-%5."/>
      <w:lvlJc w:val="left"/>
      <w:pPr>
        <w:tabs>
          <w:tab w:val="num" w:pos="480"/>
        </w:tabs>
        <w:ind w:left="3402" w:firstLine="0"/>
      </w:pPr>
      <w:rPr>
        <w:rFonts w:hint="default"/>
      </w:rPr>
    </w:lvl>
    <w:lvl w:ilvl="5">
      <w:start w:val="1"/>
      <w:numFmt w:val="bullet"/>
      <w:lvlText w:val="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tabs>
          <w:tab w:val="num" w:pos="4307"/>
        </w:tabs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874"/>
        </w:tabs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82"/>
        </w:tabs>
        <w:ind w:left="5582" w:hanging="1700"/>
      </w:pPr>
      <w:rPr>
        <w:rFonts w:hint="eastAsia"/>
      </w:rPr>
    </w:lvl>
  </w:abstractNum>
  <w:abstractNum w:abstractNumId="4">
    <w:nsid w:val="2E8C5B62"/>
    <w:multiLevelType w:val="multilevel"/>
    <w:tmpl w:val="3E4A0572"/>
    <w:styleLink w:val="20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Wingdings" w:eastAsia="新細明體" w:hAnsi="Wingdings"/>
        <w:sz w:val="24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5">
    <w:nsid w:val="38DC0C6C"/>
    <w:multiLevelType w:val="multilevel"/>
    <w:tmpl w:val="3E4A0572"/>
    <w:styleLink w:val="a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Verdana" w:eastAsia="細明體" w:hAnsi="Verdana"/>
        <w:color w:val="auto"/>
        <w:sz w:val="24"/>
        <w:u w:val="none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6">
    <w:nsid w:val="39C44616"/>
    <w:multiLevelType w:val="hybridMultilevel"/>
    <w:tmpl w:val="B4D044FA"/>
    <w:lvl w:ilvl="0" w:tplc="B2F8885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DF800F3"/>
    <w:multiLevelType w:val="hybridMultilevel"/>
    <w:tmpl w:val="11203F24"/>
    <w:lvl w:ilvl="0" w:tplc="6900B75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48C620D"/>
    <w:multiLevelType w:val="hybridMultilevel"/>
    <w:tmpl w:val="BD5E2E1E"/>
    <w:lvl w:ilvl="0" w:tplc="D0A61320">
      <w:start w:val="1"/>
      <w:numFmt w:val="bullet"/>
      <w:pStyle w:val="1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>
    <w:nsid w:val="4D6F5BC3"/>
    <w:multiLevelType w:val="hybridMultilevel"/>
    <w:tmpl w:val="1CA43F10"/>
    <w:lvl w:ilvl="0" w:tplc="31C80E3C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1" w:tplc="7CEE4B60">
      <w:start w:val="1"/>
      <w:numFmt w:val="bullet"/>
      <w:pStyle w:val="21"/>
      <w:lvlText w:val="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A1E6E74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3" w:tplc="C97C23F0" w:tentative="1">
      <w:start w:val="1"/>
      <w:numFmt w:val="bullet"/>
      <w:lvlText w:val="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4" w:tplc="017A0DC8" w:tentative="1">
      <w:start w:val="1"/>
      <w:numFmt w:val="bullet"/>
      <w:lvlText w:val="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  <w:lvl w:ilvl="5" w:tplc="2418F534" w:tentative="1">
      <w:start w:val="1"/>
      <w:numFmt w:val="bullet"/>
      <w:lvlText w:val=""/>
      <w:lvlJc w:val="left"/>
      <w:pPr>
        <w:tabs>
          <w:tab w:val="num" w:pos="5760"/>
        </w:tabs>
        <w:ind w:left="5760" w:hanging="480"/>
      </w:pPr>
      <w:rPr>
        <w:rFonts w:ascii="Wingdings" w:hAnsi="Wingdings" w:hint="default"/>
      </w:rPr>
    </w:lvl>
    <w:lvl w:ilvl="6" w:tplc="88CED34A" w:tentative="1">
      <w:start w:val="1"/>
      <w:numFmt w:val="bullet"/>
      <w:lvlText w:val=""/>
      <w:lvlJc w:val="left"/>
      <w:pPr>
        <w:tabs>
          <w:tab w:val="num" w:pos="6240"/>
        </w:tabs>
        <w:ind w:left="6240" w:hanging="480"/>
      </w:pPr>
      <w:rPr>
        <w:rFonts w:ascii="Wingdings" w:hAnsi="Wingdings" w:hint="default"/>
      </w:rPr>
    </w:lvl>
    <w:lvl w:ilvl="7" w:tplc="470C0C38" w:tentative="1">
      <w:start w:val="1"/>
      <w:numFmt w:val="bullet"/>
      <w:lvlText w:val=""/>
      <w:lvlJc w:val="left"/>
      <w:pPr>
        <w:tabs>
          <w:tab w:val="num" w:pos="6720"/>
        </w:tabs>
        <w:ind w:left="6720" w:hanging="480"/>
      </w:pPr>
      <w:rPr>
        <w:rFonts w:ascii="Wingdings" w:hAnsi="Wingdings" w:hint="default"/>
      </w:rPr>
    </w:lvl>
    <w:lvl w:ilvl="8" w:tplc="202A6E60" w:tentative="1">
      <w:start w:val="1"/>
      <w:numFmt w:val="bullet"/>
      <w:lvlText w:val=""/>
      <w:lvlJc w:val="left"/>
      <w:pPr>
        <w:tabs>
          <w:tab w:val="num" w:pos="7200"/>
        </w:tabs>
        <w:ind w:left="7200" w:hanging="480"/>
      </w:pPr>
      <w:rPr>
        <w:rFonts w:ascii="Wingdings" w:hAnsi="Wingdings" w:hint="default"/>
      </w:rPr>
    </w:lvl>
  </w:abstractNum>
  <w:abstractNum w:abstractNumId="10">
    <w:nsid w:val="4FCF7B4F"/>
    <w:multiLevelType w:val="hybridMultilevel"/>
    <w:tmpl w:val="66DC61BA"/>
    <w:lvl w:ilvl="0" w:tplc="E6223B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F01614E"/>
    <w:multiLevelType w:val="multilevel"/>
    <w:tmpl w:val="3146C438"/>
    <w:lvl w:ilvl="0">
      <w:start w:val="1"/>
      <w:numFmt w:val="decimal"/>
      <w:pStyle w:val="10"/>
      <w:lvlText w:val="%1"/>
      <w:lvlJc w:val="left"/>
      <w:pPr>
        <w:ind w:left="0" w:firstLine="0"/>
      </w:pPr>
      <w:rPr>
        <w:rFonts w:eastAsia="微軟正黑體" w:hint="eastAsia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eastAsia="微軟正黑體" w:hint="eastAsia"/>
      </w:rPr>
    </w:lvl>
    <w:lvl w:ilvl="2">
      <w:start w:val="1"/>
      <w:numFmt w:val="decimal"/>
      <w:pStyle w:val="3"/>
      <w:lvlText w:val="%1-%2-%3"/>
      <w:lvlJc w:val="left"/>
      <w:pPr>
        <w:ind w:left="0" w:firstLine="0"/>
      </w:pPr>
      <w:rPr>
        <w:rFonts w:eastAsia="微軟正黑體" w:hint="eastAsia"/>
      </w:rPr>
    </w:lvl>
    <w:lvl w:ilvl="3">
      <w:start w:val="1"/>
      <w:numFmt w:val="decimal"/>
      <w:lvlText w:val="%1-%2-%3-%4"/>
      <w:lvlJc w:val="left"/>
      <w:pPr>
        <w:ind w:left="0" w:firstLine="0"/>
      </w:pPr>
      <w:rPr>
        <w:rFonts w:eastAsia="微軟正黑體" w:hint="eastAsia"/>
      </w:rPr>
    </w:lvl>
    <w:lvl w:ilvl="4">
      <w:start w:val="1"/>
      <w:numFmt w:val="decimal"/>
      <w:lvlText w:val="%1-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0" w:firstLine="0"/>
      </w:pPr>
      <w:rPr>
        <w:rFonts w:hint="default"/>
      </w:rPr>
    </w:lvl>
  </w:abstractNum>
  <w:abstractNum w:abstractNumId="12">
    <w:nsid w:val="67586624"/>
    <w:multiLevelType w:val="multilevel"/>
    <w:tmpl w:val="3E4A0572"/>
    <w:styleLink w:val="11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Vrinda" w:eastAsia="新細明體" w:hAnsi="Vrinda"/>
        <w:sz w:val="24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13">
    <w:nsid w:val="6C430596"/>
    <w:multiLevelType w:val="multilevel"/>
    <w:tmpl w:val="17A21A34"/>
    <w:lvl w:ilvl="0">
      <w:start w:val="1"/>
      <w:numFmt w:val="bullet"/>
      <w:pStyle w:val="Verdana-1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1">
      <w:start w:val="1"/>
      <w:numFmt w:val="decimal"/>
      <w:lvlText w:val="%2%1."/>
      <w:lvlJc w:val="left"/>
      <w:pPr>
        <w:tabs>
          <w:tab w:val="num" w:pos="624"/>
        </w:tabs>
        <w:ind w:left="624" w:hanging="630"/>
      </w:pPr>
      <w:rPr>
        <w:rFonts w:hint="eastAsia"/>
      </w:rPr>
    </w:lvl>
    <w:lvl w:ilvl="2">
      <w:start w:val="1"/>
      <w:numFmt w:val="decimal"/>
      <w:lvlText w:val="%2-%3%1."/>
      <w:lvlJc w:val="left"/>
      <w:pPr>
        <w:tabs>
          <w:tab w:val="num" w:pos="1078"/>
        </w:tabs>
        <w:ind w:left="908" w:hanging="228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553"/>
        </w:tabs>
        <w:ind w:left="1553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120"/>
        </w:tabs>
        <w:ind w:left="2120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2829"/>
        </w:tabs>
        <w:ind w:left="2829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396"/>
        </w:tabs>
        <w:ind w:left="339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3963"/>
        </w:tabs>
        <w:ind w:left="3963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671"/>
        </w:tabs>
        <w:ind w:left="4671" w:hanging="1700"/>
      </w:pPr>
      <w:rPr>
        <w:rFonts w:hint="eastAsia"/>
      </w:rPr>
    </w:lvl>
  </w:abstractNum>
  <w:abstractNum w:abstractNumId="14">
    <w:nsid w:val="6D245070"/>
    <w:multiLevelType w:val="multilevel"/>
    <w:tmpl w:val="C4DCD9D6"/>
    <w:lvl w:ilvl="0">
      <w:start w:val="1"/>
      <w:numFmt w:val="none"/>
      <w:lvlText w:val=""/>
      <w:lvlJc w:val="left"/>
      <w:pPr>
        <w:tabs>
          <w:tab w:val="num" w:pos="-6"/>
        </w:tabs>
        <w:ind w:left="-6" w:hanging="425"/>
      </w:pPr>
      <w:rPr>
        <w:rFonts w:hint="eastAsia"/>
      </w:rPr>
    </w:lvl>
    <w:lvl w:ilvl="1">
      <w:start w:val="1"/>
      <w:numFmt w:val="decimal"/>
      <w:pStyle w:val="2Verdana12"/>
      <w:lvlText w:val="%2%1."/>
      <w:lvlJc w:val="left"/>
      <w:pPr>
        <w:tabs>
          <w:tab w:val="num" w:pos="624"/>
        </w:tabs>
        <w:ind w:left="624" w:hanging="630"/>
      </w:pPr>
      <w:rPr>
        <w:rFonts w:hint="eastAsia"/>
      </w:rPr>
    </w:lvl>
    <w:lvl w:ilvl="2">
      <w:start w:val="1"/>
      <w:numFmt w:val="decimal"/>
      <w:pStyle w:val="305"/>
      <w:lvlText w:val="%2-%3%1."/>
      <w:lvlJc w:val="left"/>
      <w:pPr>
        <w:tabs>
          <w:tab w:val="num" w:pos="1078"/>
        </w:tabs>
        <w:ind w:left="908" w:hanging="228"/>
      </w:pPr>
      <w:rPr>
        <w:rFonts w:hint="eastAsia"/>
        <w:sz w:val="28"/>
      </w:rPr>
    </w:lvl>
    <w:lvl w:ilvl="3">
      <w:start w:val="1"/>
      <w:numFmt w:val="decimal"/>
      <w:lvlText w:val="%1.%2.%3.%4"/>
      <w:lvlJc w:val="left"/>
      <w:pPr>
        <w:tabs>
          <w:tab w:val="num" w:pos="1553"/>
        </w:tabs>
        <w:ind w:left="1553" w:hanging="708"/>
      </w:pPr>
      <w:rPr>
        <w:rFonts w:hint="eastAsia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2977"/>
        </w:tabs>
        <w:ind w:left="2977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2829"/>
        </w:tabs>
        <w:ind w:left="2829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396"/>
        </w:tabs>
        <w:ind w:left="339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3963"/>
        </w:tabs>
        <w:ind w:left="3963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671"/>
        </w:tabs>
        <w:ind w:left="4671" w:hanging="1700"/>
      </w:pPr>
      <w:rPr>
        <w:rFonts w:hint="eastAsia"/>
      </w:r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5"/>
  </w:num>
  <w:num w:numId="5">
    <w:abstractNumId w:val="12"/>
  </w:num>
  <w:num w:numId="6">
    <w:abstractNumId w:val="4"/>
  </w:num>
  <w:num w:numId="7">
    <w:abstractNumId w:val="13"/>
  </w:num>
  <w:num w:numId="8">
    <w:abstractNumId w:val="0"/>
  </w:num>
  <w:num w:numId="9">
    <w:abstractNumId w:val="14"/>
  </w:num>
  <w:num w:numId="10">
    <w:abstractNumId w:val="11"/>
  </w:num>
  <w:num w:numId="11">
    <w:abstractNumId w:val="1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6"/>
  </w:num>
  <w:num w:numId="15">
    <w:abstractNumId w:val="7"/>
  </w:num>
  <w:num w:numId="16">
    <w:abstractNumId w:val="10"/>
  </w:num>
  <w:num w:numId="17">
    <w:abstractNumId w:val="1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"/>
  </w:num>
  <w:num w:numId="23">
    <w:abstractNumId w:val="1"/>
  </w:num>
  <w:num w:numId="24">
    <w:abstractNumId w:val="11"/>
  </w:num>
  <w:num w:numId="25">
    <w:abstractNumId w:val="11"/>
  </w:num>
  <w:num w:numId="26">
    <w:abstractNumId w:val="1"/>
  </w:num>
  <w:num w:numId="27">
    <w:abstractNumId w:val="11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zh-TW" w:vendorID="64" w:dllVersion="5" w:nlCheck="1" w:checkStyle="1"/>
  <w:activeWritingStyle w:appName="MSWord" w:lang="en-GB" w:vendorID="64" w:dllVersion="6" w:nlCheck="1" w:checkStyle="1"/>
  <w:activeWritingStyle w:appName="MSWord" w:lang="en-AU" w:vendorID="64" w:dllVersion="6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1"/>
  <w:attachedTemplate r:id="rId1"/>
  <w:stylePaneFormatFilter w:val="3F01"/>
  <w:defaultTabStop w:val="480"/>
  <w:drawingGridHorizontalSpacing w:val="120"/>
  <w:drawingGridVerticalSpacing w:val="120"/>
  <w:displayHorizontalDrawingGridEvery w:val="0"/>
  <w:displayVerticalDrawingGridEvery w:val="3"/>
  <w:characterSpacingControl w:val="compressPunctuation"/>
  <w:noLineBreaksAfter w:lang="zh-TW" w:val="([{‘“‵〈《「『【〔〝︵︷︹︻︽︿﹁﹃﹙﹛﹝（｛"/>
  <w:noLineBreaksBefore w:lang="zh-TW" w:val="!),.:;?]}·–—’”‥…‧′╴、。〉》」』】〕〞︰︱︳︴︶︸︺︼︾﹀﹂﹄﹏﹐﹑﹒﹔﹕﹖﹗﹚﹜﹞！），．：；？｜｝"/>
  <w:hdrShapeDefaults>
    <o:shapedefaults v:ext="edit" spidmax="66562" fill="f" fillcolor="white" stroke="f">
      <v:fill color="white" on="f"/>
      <v:stroke on="f"/>
      <v:textbox style="mso-rotate-with-shape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</w:compat>
  <w:rsids>
    <w:rsidRoot w:val="00544F72"/>
    <w:rsid w:val="0000010F"/>
    <w:rsid w:val="00000310"/>
    <w:rsid w:val="00001E32"/>
    <w:rsid w:val="00001E54"/>
    <w:rsid w:val="0000238D"/>
    <w:rsid w:val="000027B3"/>
    <w:rsid w:val="00003686"/>
    <w:rsid w:val="00003C96"/>
    <w:rsid w:val="000040AF"/>
    <w:rsid w:val="0000438D"/>
    <w:rsid w:val="00005907"/>
    <w:rsid w:val="0000617F"/>
    <w:rsid w:val="000064C3"/>
    <w:rsid w:val="000065BE"/>
    <w:rsid w:val="00006C19"/>
    <w:rsid w:val="00007673"/>
    <w:rsid w:val="00010071"/>
    <w:rsid w:val="00010145"/>
    <w:rsid w:val="00010BAD"/>
    <w:rsid w:val="00010C0C"/>
    <w:rsid w:val="00011344"/>
    <w:rsid w:val="00011941"/>
    <w:rsid w:val="00011DEF"/>
    <w:rsid w:val="00013B5F"/>
    <w:rsid w:val="00013E37"/>
    <w:rsid w:val="000141B3"/>
    <w:rsid w:val="000144FF"/>
    <w:rsid w:val="00014FCA"/>
    <w:rsid w:val="00015030"/>
    <w:rsid w:val="0001580A"/>
    <w:rsid w:val="0001599C"/>
    <w:rsid w:val="0001613F"/>
    <w:rsid w:val="00016432"/>
    <w:rsid w:val="000165F1"/>
    <w:rsid w:val="00016631"/>
    <w:rsid w:val="00016B0C"/>
    <w:rsid w:val="000170EF"/>
    <w:rsid w:val="0001713D"/>
    <w:rsid w:val="000171F3"/>
    <w:rsid w:val="000203D0"/>
    <w:rsid w:val="000205FD"/>
    <w:rsid w:val="00020CCD"/>
    <w:rsid w:val="000212DB"/>
    <w:rsid w:val="00021A66"/>
    <w:rsid w:val="00021C0C"/>
    <w:rsid w:val="0002234B"/>
    <w:rsid w:val="00022362"/>
    <w:rsid w:val="0002266B"/>
    <w:rsid w:val="00023A4A"/>
    <w:rsid w:val="00023EB1"/>
    <w:rsid w:val="00024077"/>
    <w:rsid w:val="000240C2"/>
    <w:rsid w:val="000246BF"/>
    <w:rsid w:val="00024E87"/>
    <w:rsid w:val="0002512B"/>
    <w:rsid w:val="000255B7"/>
    <w:rsid w:val="00025A8C"/>
    <w:rsid w:val="00026328"/>
    <w:rsid w:val="000266B1"/>
    <w:rsid w:val="000276B4"/>
    <w:rsid w:val="00027B36"/>
    <w:rsid w:val="00030F99"/>
    <w:rsid w:val="00031C09"/>
    <w:rsid w:val="00031EDF"/>
    <w:rsid w:val="00032EAE"/>
    <w:rsid w:val="00032FB8"/>
    <w:rsid w:val="0003345A"/>
    <w:rsid w:val="000343C1"/>
    <w:rsid w:val="00034E48"/>
    <w:rsid w:val="000353E0"/>
    <w:rsid w:val="0003545B"/>
    <w:rsid w:val="00035A1A"/>
    <w:rsid w:val="000361A8"/>
    <w:rsid w:val="00036BEA"/>
    <w:rsid w:val="0003708E"/>
    <w:rsid w:val="00037D85"/>
    <w:rsid w:val="000415E8"/>
    <w:rsid w:val="000416C7"/>
    <w:rsid w:val="0004182C"/>
    <w:rsid w:val="0004207C"/>
    <w:rsid w:val="0004248F"/>
    <w:rsid w:val="0004298F"/>
    <w:rsid w:val="00042DAD"/>
    <w:rsid w:val="00043B83"/>
    <w:rsid w:val="00043CBD"/>
    <w:rsid w:val="00043F7B"/>
    <w:rsid w:val="0004496F"/>
    <w:rsid w:val="00044C35"/>
    <w:rsid w:val="0004589B"/>
    <w:rsid w:val="00045E06"/>
    <w:rsid w:val="0004640B"/>
    <w:rsid w:val="00046E5A"/>
    <w:rsid w:val="00046E99"/>
    <w:rsid w:val="000476D0"/>
    <w:rsid w:val="0004782D"/>
    <w:rsid w:val="00047855"/>
    <w:rsid w:val="00047A4D"/>
    <w:rsid w:val="00047CC6"/>
    <w:rsid w:val="000502A2"/>
    <w:rsid w:val="0005033A"/>
    <w:rsid w:val="000514A8"/>
    <w:rsid w:val="000527EE"/>
    <w:rsid w:val="00052956"/>
    <w:rsid w:val="0005325F"/>
    <w:rsid w:val="000537C4"/>
    <w:rsid w:val="00053CAB"/>
    <w:rsid w:val="000549F1"/>
    <w:rsid w:val="0005578C"/>
    <w:rsid w:val="00055A8C"/>
    <w:rsid w:val="00056915"/>
    <w:rsid w:val="00057BED"/>
    <w:rsid w:val="00060059"/>
    <w:rsid w:val="00060B45"/>
    <w:rsid w:val="0006129C"/>
    <w:rsid w:val="000619DD"/>
    <w:rsid w:val="00061C95"/>
    <w:rsid w:val="0006205F"/>
    <w:rsid w:val="0006235A"/>
    <w:rsid w:val="0006243A"/>
    <w:rsid w:val="000624C1"/>
    <w:rsid w:val="00062D3D"/>
    <w:rsid w:val="00063AC2"/>
    <w:rsid w:val="00063C9A"/>
    <w:rsid w:val="00063ED5"/>
    <w:rsid w:val="0006460C"/>
    <w:rsid w:val="000647FD"/>
    <w:rsid w:val="0006521D"/>
    <w:rsid w:val="00065595"/>
    <w:rsid w:val="000664A7"/>
    <w:rsid w:val="00067167"/>
    <w:rsid w:val="0006771E"/>
    <w:rsid w:val="00067928"/>
    <w:rsid w:val="00067E4E"/>
    <w:rsid w:val="00070AF4"/>
    <w:rsid w:val="00070F9D"/>
    <w:rsid w:val="00071728"/>
    <w:rsid w:val="00071CBE"/>
    <w:rsid w:val="00071D1A"/>
    <w:rsid w:val="00072259"/>
    <w:rsid w:val="000725EC"/>
    <w:rsid w:val="00072B5A"/>
    <w:rsid w:val="00072D8F"/>
    <w:rsid w:val="000734C9"/>
    <w:rsid w:val="00073CE4"/>
    <w:rsid w:val="00074486"/>
    <w:rsid w:val="000756F9"/>
    <w:rsid w:val="00075834"/>
    <w:rsid w:val="00075AD7"/>
    <w:rsid w:val="00075E86"/>
    <w:rsid w:val="00076BF7"/>
    <w:rsid w:val="00076F43"/>
    <w:rsid w:val="00077A7E"/>
    <w:rsid w:val="00077FDA"/>
    <w:rsid w:val="0008056E"/>
    <w:rsid w:val="00080AD0"/>
    <w:rsid w:val="00081B16"/>
    <w:rsid w:val="00081E55"/>
    <w:rsid w:val="00082B2C"/>
    <w:rsid w:val="00083356"/>
    <w:rsid w:val="000834EC"/>
    <w:rsid w:val="00083617"/>
    <w:rsid w:val="00083A8B"/>
    <w:rsid w:val="000847FA"/>
    <w:rsid w:val="00085D82"/>
    <w:rsid w:val="00085E2A"/>
    <w:rsid w:val="0008659E"/>
    <w:rsid w:val="000866A7"/>
    <w:rsid w:val="00086AA9"/>
    <w:rsid w:val="0008740D"/>
    <w:rsid w:val="000875E5"/>
    <w:rsid w:val="0008762C"/>
    <w:rsid w:val="00087B5D"/>
    <w:rsid w:val="00087F2C"/>
    <w:rsid w:val="00090352"/>
    <w:rsid w:val="0009084D"/>
    <w:rsid w:val="000908D7"/>
    <w:rsid w:val="00090B02"/>
    <w:rsid w:val="00090CF3"/>
    <w:rsid w:val="00090D08"/>
    <w:rsid w:val="000917E3"/>
    <w:rsid w:val="000926B0"/>
    <w:rsid w:val="0009302E"/>
    <w:rsid w:val="000946CC"/>
    <w:rsid w:val="00094EF8"/>
    <w:rsid w:val="00095233"/>
    <w:rsid w:val="000963DC"/>
    <w:rsid w:val="0009661A"/>
    <w:rsid w:val="00097A4B"/>
    <w:rsid w:val="000A0685"/>
    <w:rsid w:val="000A0803"/>
    <w:rsid w:val="000A09EE"/>
    <w:rsid w:val="000A11D0"/>
    <w:rsid w:val="000A153F"/>
    <w:rsid w:val="000A1CE7"/>
    <w:rsid w:val="000A2204"/>
    <w:rsid w:val="000A287B"/>
    <w:rsid w:val="000A2CA0"/>
    <w:rsid w:val="000A2CAC"/>
    <w:rsid w:val="000A2D34"/>
    <w:rsid w:val="000A3A2A"/>
    <w:rsid w:val="000A46F8"/>
    <w:rsid w:val="000A491B"/>
    <w:rsid w:val="000A5835"/>
    <w:rsid w:val="000A58F8"/>
    <w:rsid w:val="000A60EB"/>
    <w:rsid w:val="000A6C3B"/>
    <w:rsid w:val="000A6C75"/>
    <w:rsid w:val="000A786A"/>
    <w:rsid w:val="000A7CB1"/>
    <w:rsid w:val="000A7FA6"/>
    <w:rsid w:val="000B01C3"/>
    <w:rsid w:val="000B0426"/>
    <w:rsid w:val="000B0546"/>
    <w:rsid w:val="000B06C9"/>
    <w:rsid w:val="000B0B05"/>
    <w:rsid w:val="000B0B1C"/>
    <w:rsid w:val="000B147B"/>
    <w:rsid w:val="000B16C5"/>
    <w:rsid w:val="000B3A82"/>
    <w:rsid w:val="000B3D57"/>
    <w:rsid w:val="000B5439"/>
    <w:rsid w:val="000B5759"/>
    <w:rsid w:val="000B58C9"/>
    <w:rsid w:val="000B5D4D"/>
    <w:rsid w:val="000B6729"/>
    <w:rsid w:val="000B7245"/>
    <w:rsid w:val="000C01CA"/>
    <w:rsid w:val="000C04BA"/>
    <w:rsid w:val="000C06D6"/>
    <w:rsid w:val="000C0F34"/>
    <w:rsid w:val="000C109F"/>
    <w:rsid w:val="000C17E2"/>
    <w:rsid w:val="000C23D9"/>
    <w:rsid w:val="000C25D1"/>
    <w:rsid w:val="000C26B6"/>
    <w:rsid w:val="000C2CDD"/>
    <w:rsid w:val="000C2E7E"/>
    <w:rsid w:val="000C2F12"/>
    <w:rsid w:val="000C361F"/>
    <w:rsid w:val="000C3A44"/>
    <w:rsid w:val="000C45AC"/>
    <w:rsid w:val="000C57A5"/>
    <w:rsid w:val="000C5A0F"/>
    <w:rsid w:val="000C5CCD"/>
    <w:rsid w:val="000C62EF"/>
    <w:rsid w:val="000C6F57"/>
    <w:rsid w:val="000C7517"/>
    <w:rsid w:val="000C76A9"/>
    <w:rsid w:val="000C7783"/>
    <w:rsid w:val="000D0518"/>
    <w:rsid w:val="000D09AE"/>
    <w:rsid w:val="000D0A45"/>
    <w:rsid w:val="000D1C6C"/>
    <w:rsid w:val="000D26D8"/>
    <w:rsid w:val="000D2EED"/>
    <w:rsid w:val="000D3403"/>
    <w:rsid w:val="000D3562"/>
    <w:rsid w:val="000D370C"/>
    <w:rsid w:val="000D3777"/>
    <w:rsid w:val="000D3C21"/>
    <w:rsid w:val="000D47C7"/>
    <w:rsid w:val="000D514E"/>
    <w:rsid w:val="000D5482"/>
    <w:rsid w:val="000D5976"/>
    <w:rsid w:val="000D6138"/>
    <w:rsid w:val="000D62BF"/>
    <w:rsid w:val="000D67B5"/>
    <w:rsid w:val="000D753A"/>
    <w:rsid w:val="000D764C"/>
    <w:rsid w:val="000E002F"/>
    <w:rsid w:val="000E020D"/>
    <w:rsid w:val="000E0420"/>
    <w:rsid w:val="000E072F"/>
    <w:rsid w:val="000E0872"/>
    <w:rsid w:val="000E0951"/>
    <w:rsid w:val="000E0AD4"/>
    <w:rsid w:val="000E0D34"/>
    <w:rsid w:val="000E106A"/>
    <w:rsid w:val="000E1185"/>
    <w:rsid w:val="000E18C0"/>
    <w:rsid w:val="000E24FF"/>
    <w:rsid w:val="000E28AE"/>
    <w:rsid w:val="000E3509"/>
    <w:rsid w:val="000E38A1"/>
    <w:rsid w:val="000E403C"/>
    <w:rsid w:val="000E4F4C"/>
    <w:rsid w:val="000E5154"/>
    <w:rsid w:val="000E5792"/>
    <w:rsid w:val="000E581F"/>
    <w:rsid w:val="000E59F8"/>
    <w:rsid w:val="000E5FE0"/>
    <w:rsid w:val="000E6DB7"/>
    <w:rsid w:val="000E7234"/>
    <w:rsid w:val="000E73B4"/>
    <w:rsid w:val="000E7DFA"/>
    <w:rsid w:val="000F01B5"/>
    <w:rsid w:val="000F0850"/>
    <w:rsid w:val="000F101E"/>
    <w:rsid w:val="000F12E8"/>
    <w:rsid w:val="000F1F98"/>
    <w:rsid w:val="000F206B"/>
    <w:rsid w:val="000F282A"/>
    <w:rsid w:val="000F2B6D"/>
    <w:rsid w:val="000F348D"/>
    <w:rsid w:val="000F3A40"/>
    <w:rsid w:val="000F3A44"/>
    <w:rsid w:val="000F47B7"/>
    <w:rsid w:val="000F48B7"/>
    <w:rsid w:val="000F4E1C"/>
    <w:rsid w:val="000F4FB1"/>
    <w:rsid w:val="000F5909"/>
    <w:rsid w:val="000F601B"/>
    <w:rsid w:val="000F621C"/>
    <w:rsid w:val="000F673A"/>
    <w:rsid w:val="000F6CE7"/>
    <w:rsid w:val="000F7440"/>
    <w:rsid w:val="000F7F21"/>
    <w:rsid w:val="00100177"/>
    <w:rsid w:val="00100579"/>
    <w:rsid w:val="0010062E"/>
    <w:rsid w:val="00100FE6"/>
    <w:rsid w:val="00101809"/>
    <w:rsid w:val="00102359"/>
    <w:rsid w:val="00102912"/>
    <w:rsid w:val="0010296F"/>
    <w:rsid w:val="001031B7"/>
    <w:rsid w:val="00103A60"/>
    <w:rsid w:val="0010434A"/>
    <w:rsid w:val="00104A05"/>
    <w:rsid w:val="00104D90"/>
    <w:rsid w:val="001050EC"/>
    <w:rsid w:val="00105388"/>
    <w:rsid w:val="0010540E"/>
    <w:rsid w:val="00105E4C"/>
    <w:rsid w:val="00106201"/>
    <w:rsid w:val="001064E8"/>
    <w:rsid w:val="001079FC"/>
    <w:rsid w:val="00107C8D"/>
    <w:rsid w:val="00107E97"/>
    <w:rsid w:val="001103C1"/>
    <w:rsid w:val="001104EA"/>
    <w:rsid w:val="00110665"/>
    <w:rsid w:val="001111DD"/>
    <w:rsid w:val="001115AF"/>
    <w:rsid w:val="00111A0C"/>
    <w:rsid w:val="00112323"/>
    <w:rsid w:val="00112416"/>
    <w:rsid w:val="00113472"/>
    <w:rsid w:val="00113A24"/>
    <w:rsid w:val="00113AB4"/>
    <w:rsid w:val="00113ACB"/>
    <w:rsid w:val="00113B1A"/>
    <w:rsid w:val="00114A2B"/>
    <w:rsid w:val="00116149"/>
    <w:rsid w:val="00116AC0"/>
    <w:rsid w:val="00116C29"/>
    <w:rsid w:val="00116F52"/>
    <w:rsid w:val="00116FC2"/>
    <w:rsid w:val="00117151"/>
    <w:rsid w:val="00117C65"/>
    <w:rsid w:val="00117F9C"/>
    <w:rsid w:val="00120082"/>
    <w:rsid w:val="0012166C"/>
    <w:rsid w:val="001218BD"/>
    <w:rsid w:val="00121BEF"/>
    <w:rsid w:val="00122084"/>
    <w:rsid w:val="0012233D"/>
    <w:rsid w:val="001235AF"/>
    <w:rsid w:val="00123AAC"/>
    <w:rsid w:val="00124CE8"/>
    <w:rsid w:val="00124F0E"/>
    <w:rsid w:val="001257A9"/>
    <w:rsid w:val="00125C6A"/>
    <w:rsid w:val="00126418"/>
    <w:rsid w:val="00126A4A"/>
    <w:rsid w:val="00127D39"/>
    <w:rsid w:val="001304F1"/>
    <w:rsid w:val="001305AE"/>
    <w:rsid w:val="00130F36"/>
    <w:rsid w:val="00131110"/>
    <w:rsid w:val="001311FA"/>
    <w:rsid w:val="00132049"/>
    <w:rsid w:val="00132C77"/>
    <w:rsid w:val="00132F40"/>
    <w:rsid w:val="00133099"/>
    <w:rsid w:val="00133A30"/>
    <w:rsid w:val="0013431C"/>
    <w:rsid w:val="00134364"/>
    <w:rsid w:val="00134AA1"/>
    <w:rsid w:val="0013577F"/>
    <w:rsid w:val="00135D89"/>
    <w:rsid w:val="001362BA"/>
    <w:rsid w:val="00137DF9"/>
    <w:rsid w:val="00137FED"/>
    <w:rsid w:val="00137FFB"/>
    <w:rsid w:val="001402E0"/>
    <w:rsid w:val="00140D9E"/>
    <w:rsid w:val="00141DB7"/>
    <w:rsid w:val="0014252F"/>
    <w:rsid w:val="001429A2"/>
    <w:rsid w:val="00142A92"/>
    <w:rsid w:val="00143481"/>
    <w:rsid w:val="0014468D"/>
    <w:rsid w:val="00144970"/>
    <w:rsid w:val="0014497D"/>
    <w:rsid w:val="0014701E"/>
    <w:rsid w:val="001470AA"/>
    <w:rsid w:val="00147448"/>
    <w:rsid w:val="0014782A"/>
    <w:rsid w:val="00147AD1"/>
    <w:rsid w:val="00147DA9"/>
    <w:rsid w:val="00150694"/>
    <w:rsid w:val="0015118A"/>
    <w:rsid w:val="00151D05"/>
    <w:rsid w:val="0015272F"/>
    <w:rsid w:val="001527E1"/>
    <w:rsid w:val="00152A81"/>
    <w:rsid w:val="00152B4F"/>
    <w:rsid w:val="00152E69"/>
    <w:rsid w:val="0015413F"/>
    <w:rsid w:val="0015418F"/>
    <w:rsid w:val="00155887"/>
    <w:rsid w:val="00155B16"/>
    <w:rsid w:val="00156259"/>
    <w:rsid w:val="001567C4"/>
    <w:rsid w:val="00156C40"/>
    <w:rsid w:val="00157AF3"/>
    <w:rsid w:val="00157D97"/>
    <w:rsid w:val="00160100"/>
    <w:rsid w:val="001608A1"/>
    <w:rsid w:val="00160C87"/>
    <w:rsid w:val="00161101"/>
    <w:rsid w:val="00161C95"/>
    <w:rsid w:val="0016283F"/>
    <w:rsid w:val="00162CDF"/>
    <w:rsid w:val="00162DCB"/>
    <w:rsid w:val="00162E27"/>
    <w:rsid w:val="00162F84"/>
    <w:rsid w:val="001632CD"/>
    <w:rsid w:val="001639DC"/>
    <w:rsid w:val="00163C12"/>
    <w:rsid w:val="001642F1"/>
    <w:rsid w:val="001649FC"/>
    <w:rsid w:val="00164F88"/>
    <w:rsid w:val="0016565E"/>
    <w:rsid w:val="00165AE6"/>
    <w:rsid w:val="00166B51"/>
    <w:rsid w:val="001670E2"/>
    <w:rsid w:val="001674F2"/>
    <w:rsid w:val="001677E9"/>
    <w:rsid w:val="001677F2"/>
    <w:rsid w:val="001702CB"/>
    <w:rsid w:val="0017049B"/>
    <w:rsid w:val="00171637"/>
    <w:rsid w:val="00172C24"/>
    <w:rsid w:val="00173B3D"/>
    <w:rsid w:val="00174F8B"/>
    <w:rsid w:val="001755FB"/>
    <w:rsid w:val="00176A89"/>
    <w:rsid w:val="00176C28"/>
    <w:rsid w:val="00176C62"/>
    <w:rsid w:val="00176D03"/>
    <w:rsid w:val="00176F05"/>
    <w:rsid w:val="001772C2"/>
    <w:rsid w:val="001778B0"/>
    <w:rsid w:val="00180C80"/>
    <w:rsid w:val="00180FEA"/>
    <w:rsid w:val="00181520"/>
    <w:rsid w:val="00181CD8"/>
    <w:rsid w:val="00182132"/>
    <w:rsid w:val="00182857"/>
    <w:rsid w:val="00182A5A"/>
    <w:rsid w:val="001838E6"/>
    <w:rsid w:val="0018428B"/>
    <w:rsid w:val="001844A9"/>
    <w:rsid w:val="00184A8B"/>
    <w:rsid w:val="00184CD4"/>
    <w:rsid w:val="00184E20"/>
    <w:rsid w:val="00185D44"/>
    <w:rsid w:val="00186151"/>
    <w:rsid w:val="00186694"/>
    <w:rsid w:val="00186902"/>
    <w:rsid w:val="00186CDF"/>
    <w:rsid w:val="00186EBE"/>
    <w:rsid w:val="00186ECD"/>
    <w:rsid w:val="00187963"/>
    <w:rsid w:val="00187D85"/>
    <w:rsid w:val="001903B8"/>
    <w:rsid w:val="001906C1"/>
    <w:rsid w:val="00190E8F"/>
    <w:rsid w:val="001919E1"/>
    <w:rsid w:val="00191C42"/>
    <w:rsid w:val="001927B6"/>
    <w:rsid w:val="00192B2B"/>
    <w:rsid w:val="00193BAD"/>
    <w:rsid w:val="00194720"/>
    <w:rsid w:val="001948EC"/>
    <w:rsid w:val="00194CAF"/>
    <w:rsid w:val="001950C2"/>
    <w:rsid w:val="00195C3F"/>
    <w:rsid w:val="00195F00"/>
    <w:rsid w:val="00196A95"/>
    <w:rsid w:val="001976E0"/>
    <w:rsid w:val="00197754"/>
    <w:rsid w:val="00197821"/>
    <w:rsid w:val="001A048D"/>
    <w:rsid w:val="001A09CE"/>
    <w:rsid w:val="001A0AEB"/>
    <w:rsid w:val="001A1560"/>
    <w:rsid w:val="001A1A9D"/>
    <w:rsid w:val="001A1C39"/>
    <w:rsid w:val="001A1EF0"/>
    <w:rsid w:val="001A2195"/>
    <w:rsid w:val="001A222E"/>
    <w:rsid w:val="001A2B07"/>
    <w:rsid w:val="001A2E13"/>
    <w:rsid w:val="001A3563"/>
    <w:rsid w:val="001A392F"/>
    <w:rsid w:val="001A3DE6"/>
    <w:rsid w:val="001A478D"/>
    <w:rsid w:val="001A47D8"/>
    <w:rsid w:val="001A4D97"/>
    <w:rsid w:val="001A51D9"/>
    <w:rsid w:val="001A55B8"/>
    <w:rsid w:val="001A5604"/>
    <w:rsid w:val="001A6C05"/>
    <w:rsid w:val="001A7A21"/>
    <w:rsid w:val="001A7A7F"/>
    <w:rsid w:val="001B002C"/>
    <w:rsid w:val="001B0AD8"/>
    <w:rsid w:val="001B13C1"/>
    <w:rsid w:val="001B142E"/>
    <w:rsid w:val="001B143F"/>
    <w:rsid w:val="001B1849"/>
    <w:rsid w:val="001B2A94"/>
    <w:rsid w:val="001B3570"/>
    <w:rsid w:val="001B3A98"/>
    <w:rsid w:val="001B3EEC"/>
    <w:rsid w:val="001B3FFC"/>
    <w:rsid w:val="001B5B7B"/>
    <w:rsid w:val="001B5BB3"/>
    <w:rsid w:val="001B5BD8"/>
    <w:rsid w:val="001B617E"/>
    <w:rsid w:val="001B6354"/>
    <w:rsid w:val="001B68A6"/>
    <w:rsid w:val="001B6D55"/>
    <w:rsid w:val="001B75F2"/>
    <w:rsid w:val="001B78B1"/>
    <w:rsid w:val="001C04E7"/>
    <w:rsid w:val="001C0B7E"/>
    <w:rsid w:val="001C15FA"/>
    <w:rsid w:val="001C1EA3"/>
    <w:rsid w:val="001C2670"/>
    <w:rsid w:val="001C3382"/>
    <w:rsid w:val="001C3F9D"/>
    <w:rsid w:val="001C48F0"/>
    <w:rsid w:val="001C4B04"/>
    <w:rsid w:val="001C4C84"/>
    <w:rsid w:val="001C4C89"/>
    <w:rsid w:val="001C568F"/>
    <w:rsid w:val="001C617A"/>
    <w:rsid w:val="001C65B0"/>
    <w:rsid w:val="001C6701"/>
    <w:rsid w:val="001C6A04"/>
    <w:rsid w:val="001C7711"/>
    <w:rsid w:val="001C7914"/>
    <w:rsid w:val="001C7B7E"/>
    <w:rsid w:val="001C7F8F"/>
    <w:rsid w:val="001D056E"/>
    <w:rsid w:val="001D0847"/>
    <w:rsid w:val="001D099B"/>
    <w:rsid w:val="001D0A45"/>
    <w:rsid w:val="001D27DC"/>
    <w:rsid w:val="001D3FB6"/>
    <w:rsid w:val="001D4812"/>
    <w:rsid w:val="001D5016"/>
    <w:rsid w:val="001D582E"/>
    <w:rsid w:val="001D60C8"/>
    <w:rsid w:val="001D6415"/>
    <w:rsid w:val="001D667D"/>
    <w:rsid w:val="001D72DE"/>
    <w:rsid w:val="001D7BC2"/>
    <w:rsid w:val="001D7FA6"/>
    <w:rsid w:val="001E150B"/>
    <w:rsid w:val="001E1BE0"/>
    <w:rsid w:val="001E2589"/>
    <w:rsid w:val="001E262F"/>
    <w:rsid w:val="001E2D84"/>
    <w:rsid w:val="001E2EA3"/>
    <w:rsid w:val="001E369D"/>
    <w:rsid w:val="001E36BA"/>
    <w:rsid w:val="001E3F3F"/>
    <w:rsid w:val="001E40EF"/>
    <w:rsid w:val="001E4AF6"/>
    <w:rsid w:val="001E5227"/>
    <w:rsid w:val="001E5E24"/>
    <w:rsid w:val="001E655A"/>
    <w:rsid w:val="001E6657"/>
    <w:rsid w:val="001E67DB"/>
    <w:rsid w:val="001E6A1B"/>
    <w:rsid w:val="001E7554"/>
    <w:rsid w:val="001E7C34"/>
    <w:rsid w:val="001F01BF"/>
    <w:rsid w:val="001F05BE"/>
    <w:rsid w:val="001F0C16"/>
    <w:rsid w:val="001F0E56"/>
    <w:rsid w:val="001F1346"/>
    <w:rsid w:val="001F1842"/>
    <w:rsid w:val="001F19B2"/>
    <w:rsid w:val="001F2094"/>
    <w:rsid w:val="001F255C"/>
    <w:rsid w:val="001F34CB"/>
    <w:rsid w:val="001F4F2F"/>
    <w:rsid w:val="001F5006"/>
    <w:rsid w:val="001F5ECF"/>
    <w:rsid w:val="001F707E"/>
    <w:rsid w:val="001F7469"/>
    <w:rsid w:val="0020046F"/>
    <w:rsid w:val="002005E7"/>
    <w:rsid w:val="00200697"/>
    <w:rsid w:val="0020162A"/>
    <w:rsid w:val="00201C25"/>
    <w:rsid w:val="00201D63"/>
    <w:rsid w:val="002025D9"/>
    <w:rsid w:val="00203306"/>
    <w:rsid w:val="002034AD"/>
    <w:rsid w:val="00203DF8"/>
    <w:rsid w:val="0020420F"/>
    <w:rsid w:val="0020440D"/>
    <w:rsid w:val="00204DA9"/>
    <w:rsid w:val="002053B6"/>
    <w:rsid w:val="00205FE5"/>
    <w:rsid w:val="0020604B"/>
    <w:rsid w:val="002062BA"/>
    <w:rsid w:val="002065C2"/>
    <w:rsid w:val="00207336"/>
    <w:rsid w:val="002075BD"/>
    <w:rsid w:val="00207947"/>
    <w:rsid w:val="00210155"/>
    <w:rsid w:val="002104F7"/>
    <w:rsid w:val="00210A11"/>
    <w:rsid w:val="00210CE7"/>
    <w:rsid w:val="002114A3"/>
    <w:rsid w:val="002114F9"/>
    <w:rsid w:val="00211602"/>
    <w:rsid w:val="00211642"/>
    <w:rsid w:val="0021194F"/>
    <w:rsid w:val="002121E2"/>
    <w:rsid w:val="002126CA"/>
    <w:rsid w:val="00212E80"/>
    <w:rsid w:val="00212F47"/>
    <w:rsid w:val="002131ED"/>
    <w:rsid w:val="00213910"/>
    <w:rsid w:val="00213ECF"/>
    <w:rsid w:val="0021400F"/>
    <w:rsid w:val="002142BA"/>
    <w:rsid w:val="00214668"/>
    <w:rsid w:val="002147A0"/>
    <w:rsid w:val="00215222"/>
    <w:rsid w:val="0021538A"/>
    <w:rsid w:val="00215662"/>
    <w:rsid w:val="00215B5B"/>
    <w:rsid w:val="00215F05"/>
    <w:rsid w:val="0021601D"/>
    <w:rsid w:val="002164BD"/>
    <w:rsid w:val="002168F2"/>
    <w:rsid w:val="00216E43"/>
    <w:rsid w:val="0021734D"/>
    <w:rsid w:val="00217B2F"/>
    <w:rsid w:val="00217F79"/>
    <w:rsid w:val="002203C9"/>
    <w:rsid w:val="002215D6"/>
    <w:rsid w:val="00221AC2"/>
    <w:rsid w:val="00222517"/>
    <w:rsid w:val="00222603"/>
    <w:rsid w:val="0022305B"/>
    <w:rsid w:val="00223B51"/>
    <w:rsid w:val="00223D53"/>
    <w:rsid w:val="00223E94"/>
    <w:rsid w:val="00224695"/>
    <w:rsid w:val="00224BD1"/>
    <w:rsid w:val="00225191"/>
    <w:rsid w:val="002253A5"/>
    <w:rsid w:val="002262BD"/>
    <w:rsid w:val="00226CA7"/>
    <w:rsid w:val="00226E3C"/>
    <w:rsid w:val="00227192"/>
    <w:rsid w:val="002272AD"/>
    <w:rsid w:val="0023005C"/>
    <w:rsid w:val="0023015E"/>
    <w:rsid w:val="002301DF"/>
    <w:rsid w:val="002305B2"/>
    <w:rsid w:val="002322D8"/>
    <w:rsid w:val="0023241B"/>
    <w:rsid w:val="0023254C"/>
    <w:rsid w:val="00232FA5"/>
    <w:rsid w:val="00233447"/>
    <w:rsid w:val="0023387F"/>
    <w:rsid w:val="002340BD"/>
    <w:rsid w:val="002344FF"/>
    <w:rsid w:val="00234542"/>
    <w:rsid w:val="002346A7"/>
    <w:rsid w:val="00234888"/>
    <w:rsid w:val="002350A2"/>
    <w:rsid w:val="00235688"/>
    <w:rsid w:val="00235B42"/>
    <w:rsid w:val="00235FF3"/>
    <w:rsid w:val="00236053"/>
    <w:rsid w:val="00236A5E"/>
    <w:rsid w:val="00236C75"/>
    <w:rsid w:val="002370C2"/>
    <w:rsid w:val="00237FDC"/>
    <w:rsid w:val="00240309"/>
    <w:rsid w:val="00241258"/>
    <w:rsid w:val="00241A4F"/>
    <w:rsid w:val="00241DC6"/>
    <w:rsid w:val="00242064"/>
    <w:rsid w:val="00243FB8"/>
    <w:rsid w:val="002443C8"/>
    <w:rsid w:val="0024547C"/>
    <w:rsid w:val="00245493"/>
    <w:rsid w:val="0024560C"/>
    <w:rsid w:val="00245CC9"/>
    <w:rsid w:val="002462DB"/>
    <w:rsid w:val="00246607"/>
    <w:rsid w:val="002466F3"/>
    <w:rsid w:val="00246F73"/>
    <w:rsid w:val="0024717D"/>
    <w:rsid w:val="0024741F"/>
    <w:rsid w:val="00247670"/>
    <w:rsid w:val="00247C72"/>
    <w:rsid w:val="00247F9D"/>
    <w:rsid w:val="002503CE"/>
    <w:rsid w:val="00251362"/>
    <w:rsid w:val="002513D6"/>
    <w:rsid w:val="00252CEF"/>
    <w:rsid w:val="00253499"/>
    <w:rsid w:val="00253ADE"/>
    <w:rsid w:val="00253FD3"/>
    <w:rsid w:val="00254B8A"/>
    <w:rsid w:val="00254CC1"/>
    <w:rsid w:val="00254F55"/>
    <w:rsid w:val="00255DE2"/>
    <w:rsid w:val="00255E02"/>
    <w:rsid w:val="00256528"/>
    <w:rsid w:val="0025657C"/>
    <w:rsid w:val="002566AA"/>
    <w:rsid w:val="00256B02"/>
    <w:rsid w:val="00260778"/>
    <w:rsid w:val="00260AEB"/>
    <w:rsid w:val="00261020"/>
    <w:rsid w:val="002613A4"/>
    <w:rsid w:val="00261585"/>
    <w:rsid w:val="0026173B"/>
    <w:rsid w:val="00261AF5"/>
    <w:rsid w:val="00261E58"/>
    <w:rsid w:val="00261F2A"/>
    <w:rsid w:val="002626AA"/>
    <w:rsid w:val="00262794"/>
    <w:rsid w:val="00262B48"/>
    <w:rsid w:val="00262D52"/>
    <w:rsid w:val="0026318D"/>
    <w:rsid w:val="00263943"/>
    <w:rsid w:val="00264849"/>
    <w:rsid w:val="002649CF"/>
    <w:rsid w:val="002657CE"/>
    <w:rsid w:val="002659EF"/>
    <w:rsid w:val="00265EB5"/>
    <w:rsid w:val="002662F1"/>
    <w:rsid w:val="00266717"/>
    <w:rsid w:val="00266C91"/>
    <w:rsid w:val="00267174"/>
    <w:rsid w:val="002707AD"/>
    <w:rsid w:val="00270F6D"/>
    <w:rsid w:val="002714F7"/>
    <w:rsid w:val="00271A9D"/>
    <w:rsid w:val="00271D15"/>
    <w:rsid w:val="0027243A"/>
    <w:rsid w:val="002726F9"/>
    <w:rsid w:val="002733CE"/>
    <w:rsid w:val="00273C1C"/>
    <w:rsid w:val="00273D9B"/>
    <w:rsid w:val="002742B1"/>
    <w:rsid w:val="00274378"/>
    <w:rsid w:val="00274440"/>
    <w:rsid w:val="00274DA9"/>
    <w:rsid w:val="00274F3C"/>
    <w:rsid w:val="0027547E"/>
    <w:rsid w:val="0027601A"/>
    <w:rsid w:val="00276085"/>
    <w:rsid w:val="0027623C"/>
    <w:rsid w:val="002764C2"/>
    <w:rsid w:val="00276501"/>
    <w:rsid w:val="00276782"/>
    <w:rsid w:val="00276DF1"/>
    <w:rsid w:val="0027700C"/>
    <w:rsid w:val="002776AC"/>
    <w:rsid w:val="00280227"/>
    <w:rsid w:val="002807BA"/>
    <w:rsid w:val="002816A7"/>
    <w:rsid w:val="00281C76"/>
    <w:rsid w:val="002823F1"/>
    <w:rsid w:val="00282424"/>
    <w:rsid w:val="00283101"/>
    <w:rsid w:val="00283689"/>
    <w:rsid w:val="00284209"/>
    <w:rsid w:val="00284A70"/>
    <w:rsid w:val="00284AF1"/>
    <w:rsid w:val="002855B2"/>
    <w:rsid w:val="002855F4"/>
    <w:rsid w:val="0028577B"/>
    <w:rsid w:val="00285EAC"/>
    <w:rsid w:val="0028699B"/>
    <w:rsid w:val="00286FC1"/>
    <w:rsid w:val="002872E0"/>
    <w:rsid w:val="002875F5"/>
    <w:rsid w:val="0029116A"/>
    <w:rsid w:val="00292207"/>
    <w:rsid w:val="002924C9"/>
    <w:rsid w:val="0029307B"/>
    <w:rsid w:val="00293741"/>
    <w:rsid w:val="0029387A"/>
    <w:rsid w:val="00294041"/>
    <w:rsid w:val="00294C37"/>
    <w:rsid w:val="00295130"/>
    <w:rsid w:val="00295256"/>
    <w:rsid w:val="00295288"/>
    <w:rsid w:val="00295835"/>
    <w:rsid w:val="00295B9C"/>
    <w:rsid w:val="00296436"/>
    <w:rsid w:val="00297153"/>
    <w:rsid w:val="002A047B"/>
    <w:rsid w:val="002A11FB"/>
    <w:rsid w:val="002A1AF5"/>
    <w:rsid w:val="002A1FCF"/>
    <w:rsid w:val="002A35EB"/>
    <w:rsid w:val="002A3EAE"/>
    <w:rsid w:val="002A3FA7"/>
    <w:rsid w:val="002A4327"/>
    <w:rsid w:val="002A44F1"/>
    <w:rsid w:val="002A48E7"/>
    <w:rsid w:val="002A4AE2"/>
    <w:rsid w:val="002A5A8D"/>
    <w:rsid w:val="002A6649"/>
    <w:rsid w:val="002A66B2"/>
    <w:rsid w:val="002A66B6"/>
    <w:rsid w:val="002A6C43"/>
    <w:rsid w:val="002A6E98"/>
    <w:rsid w:val="002B04B4"/>
    <w:rsid w:val="002B07B6"/>
    <w:rsid w:val="002B1972"/>
    <w:rsid w:val="002B21BF"/>
    <w:rsid w:val="002B2373"/>
    <w:rsid w:val="002B25D9"/>
    <w:rsid w:val="002B3889"/>
    <w:rsid w:val="002B3900"/>
    <w:rsid w:val="002B46D0"/>
    <w:rsid w:val="002B52A6"/>
    <w:rsid w:val="002B5ADD"/>
    <w:rsid w:val="002B62F8"/>
    <w:rsid w:val="002C1451"/>
    <w:rsid w:val="002C165C"/>
    <w:rsid w:val="002C1C84"/>
    <w:rsid w:val="002C22C9"/>
    <w:rsid w:val="002C253D"/>
    <w:rsid w:val="002C29D2"/>
    <w:rsid w:val="002C3317"/>
    <w:rsid w:val="002C3565"/>
    <w:rsid w:val="002C3970"/>
    <w:rsid w:val="002C3D64"/>
    <w:rsid w:val="002C4C6F"/>
    <w:rsid w:val="002C4D7B"/>
    <w:rsid w:val="002C53AD"/>
    <w:rsid w:val="002C55CC"/>
    <w:rsid w:val="002C5796"/>
    <w:rsid w:val="002C6814"/>
    <w:rsid w:val="002C7565"/>
    <w:rsid w:val="002C7FA2"/>
    <w:rsid w:val="002D0120"/>
    <w:rsid w:val="002D0332"/>
    <w:rsid w:val="002D0601"/>
    <w:rsid w:val="002D0B61"/>
    <w:rsid w:val="002D1E23"/>
    <w:rsid w:val="002D1E8F"/>
    <w:rsid w:val="002D1FAA"/>
    <w:rsid w:val="002D2B3E"/>
    <w:rsid w:val="002D2B5C"/>
    <w:rsid w:val="002D2D3F"/>
    <w:rsid w:val="002D4EF1"/>
    <w:rsid w:val="002D514A"/>
    <w:rsid w:val="002D53EE"/>
    <w:rsid w:val="002D5A32"/>
    <w:rsid w:val="002D66D5"/>
    <w:rsid w:val="002D68BE"/>
    <w:rsid w:val="002D69AA"/>
    <w:rsid w:val="002D6B61"/>
    <w:rsid w:val="002D6D94"/>
    <w:rsid w:val="002D6ED6"/>
    <w:rsid w:val="002D720A"/>
    <w:rsid w:val="002E0A74"/>
    <w:rsid w:val="002E0C60"/>
    <w:rsid w:val="002E0E35"/>
    <w:rsid w:val="002E2CFA"/>
    <w:rsid w:val="002E3BC1"/>
    <w:rsid w:val="002E3F19"/>
    <w:rsid w:val="002E45C4"/>
    <w:rsid w:val="002E4FCA"/>
    <w:rsid w:val="002E7608"/>
    <w:rsid w:val="002E791C"/>
    <w:rsid w:val="002E7F1C"/>
    <w:rsid w:val="002F005D"/>
    <w:rsid w:val="002F03BE"/>
    <w:rsid w:val="002F07E3"/>
    <w:rsid w:val="002F0C49"/>
    <w:rsid w:val="002F1AE2"/>
    <w:rsid w:val="002F216E"/>
    <w:rsid w:val="002F3103"/>
    <w:rsid w:val="002F3429"/>
    <w:rsid w:val="002F37AE"/>
    <w:rsid w:val="002F3CE7"/>
    <w:rsid w:val="002F3DAE"/>
    <w:rsid w:val="002F440A"/>
    <w:rsid w:val="002F490D"/>
    <w:rsid w:val="002F50BF"/>
    <w:rsid w:val="002F52A5"/>
    <w:rsid w:val="002F5A54"/>
    <w:rsid w:val="002F65A9"/>
    <w:rsid w:val="002F665D"/>
    <w:rsid w:val="002F6B17"/>
    <w:rsid w:val="002F6D3E"/>
    <w:rsid w:val="002F6EF8"/>
    <w:rsid w:val="002F743F"/>
    <w:rsid w:val="002F7904"/>
    <w:rsid w:val="002F7DEE"/>
    <w:rsid w:val="00300032"/>
    <w:rsid w:val="003003FF"/>
    <w:rsid w:val="0030050C"/>
    <w:rsid w:val="00300672"/>
    <w:rsid w:val="003007CB"/>
    <w:rsid w:val="00300FAD"/>
    <w:rsid w:val="0030107D"/>
    <w:rsid w:val="00301116"/>
    <w:rsid w:val="00301E31"/>
    <w:rsid w:val="00301F38"/>
    <w:rsid w:val="00302949"/>
    <w:rsid w:val="00302C46"/>
    <w:rsid w:val="00302D13"/>
    <w:rsid w:val="00302E83"/>
    <w:rsid w:val="003033A3"/>
    <w:rsid w:val="0030380D"/>
    <w:rsid w:val="003039A1"/>
    <w:rsid w:val="00303C32"/>
    <w:rsid w:val="00303F29"/>
    <w:rsid w:val="0030403D"/>
    <w:rsid w:val="00304527"/>
    <w:rsid w:val="003050C4"/>
    <w:rsid w:val="00305E28"/>
    <w:rsid w:val="003068A7"/>
    <w:rsid w:val="00306A51"/>
    <w:rsid w:val="00307271"/>
    <w:rsid w:val="003101F6"/>
    <w:rsid w:val="00310C20"/>
    <w:rsid w:val="00311591"/>
    <w:rsid w:val="003115AE"/>
    <w:rsid w:val="00311FF5"/>
    <w:rsid w:val="00312152"/>
    <w:rsid w:val="00312243"/>
    <w:rsid w:val="00312424"/>
    <w:rsid w:val="00312432"/>
    <w:rsid w:val="00312978"/>
    <w:rsid w:val="0031365B"/>
    <w:rsid w:val="00314D95"/>
    <w:rsid w:val="003152F1"/>
    <w:rsid w:val="003155E8"/>
    <w:rsid w:val="00316333"/>
    <w:rsid w:val="00316530"/>
    <w:rsid w:val="003166ED"/>
    <w:rsid w:val="003167CB"/>
    <w:rsid w:val="00316EF8"/>
    <w:rsid w:val="00317677"/>
    <w:rsid w:val="00317A99"/>
    <w:rsid w:val="00317D09"/>
    <w:rsid w:val="00317EFA"/>
    <w:rsid w:val="00320472"/>
    <w:rsid w:val="00320646"/>
    <w:rsid w:val="00320720"/>
    <w:rsid w:val="0032085F"/>
    <w:rsid w:val="00321CAB"/>
    <w:rsid w:val="0032256A"/>
    <w:rsid w:val="00322B49"/>
    <w:rsid w:val="0032316C"/>
    <w:rsid w:val="003234B8"/>
    <w:rsid w:val="0032356F"/>
    <w:rsid w:val="00323716"/>
    <w:rsid w:val="00323A10"/>
    <w:rsid w:val="00323ECF"/>
    <w:rsid w:val="00324D82"/>
    <w:rsid w:val="003253E3"/>
    <w:rsid w:val="003255A4"/>
    <w:rsid w:val="00325A72"/>
    <w:rsid w:val="00327C3C"/>
    <w:rsid w:val="0033024B"/>
    <w:rsid w:val="00331E4A"/>
    <w:rsid w:val="0033227B"/>
    <w:rsid w:val="003325D7"/>
    <w:rsid w:val="00332DC7"/>
    <w:rsid w:val="00332F46"/>
    <w:rsid w:val="00333215"/>
    <w:rsid w:val="0033360D"/>
    <w:rsid w:val="00333A20"/>
    <w:rsid w:val="00334116"/>
    <w:rsid w:val="003347E8"/>
    <w:rsid w:val="00334981"/>
    <w:rsid w:val="00335CD5"/>
    <w:rsid w:val="0033679E"/>
    <w:rsid w:val="00336961"/>
    <w:rsid w:val="003369CD"/>
    <w:rsid w:val="00336C7E"/>
    <w:rsid w:val="00336D76"/>
    <w:rsid w:val="00337837"/>
    <w:rsid w:val="00337A4B"/>
    <w:rsid w:val="00337A64"/>
    <w:rsid w:val="00337D72"/>
    <w:rsid w:val="0034017F"/>
    <w:rsid w:val="003402EA"/>
    <w:rsid w:val="00340A92"/>
    <w:rsid w:val="003413AE"/>
    <w:rsid w:val="00341499"/>
    <w:rsid w:val="00341992"/>
    <w:rsid w:val="00341B90"/>
    <w:rsid w:val="00341C57"/>
    <w:rsid w:val="00342751"/>
    <w:rsid w:val="003427C4"/>
    <w:rsid w:val="003428FF"/>
    <w:rsid w:val="00342A18"/>
    <w:rsid w:val="00342A9A"/>
    <w:rsid w:val="0034368A"/>
    <w:rsid w:val="00343A1D"/>
    <w:rsid w:val="0034439D"/>
    <w:rsid w:val="003445FD"/>
    <w:rsid w:val="003454A3"/>
    <w:rsid w:val="00345548"/>
    <w:rsid w:val="00345D92"/>
    <w:rsid w:val="00345DE3"/>
    <w:rsid w:val="0034767B"/>
    <w:rsid w:val="00347A58"/>
    <w:rsid w:val="00347E7F"/>
    <w:rsid w:val="00351294"/>
    <w:rsid w:val="00351F10"/>
    <w:rsid w:val="003520BF"/>
    <w:rsid w:val="00352B63"/>
    <w:rsid w:val="00352BB9"/>
    <w:rsid w:val="0035328E"/>
    <w:rsid w:val="0035339D"/>
    <w:rsid w:val="00353BE7"/>
    <w:rsid w:val="00353FA5"/>
    <w:rsid w:val="00354DBC"/>
    <w:rsid w:val="003552B9"/>
    <w:rsid w:val="00355493"/>
    <w:rsid w:val="00355C95"/>
    <w:rsid w:val="003566DC"/>
    <w:rsid w:val="0035670B"/>
    <w:rsid w:val="00360282"/>
    <w:rsid w:val="00360336"/>
    <w:rsid w:val="003603C2"/>
    <w:rsid w:val="00360700"/>
    <w:rsid w:val="00360ADE"/>
    <w:rsid w:val="00361539"/>
    <w:rsid w:val="00361CD7"/>
    <w:rsid w:val="00361E09"/>
    <w:rsid w:val="00362364"/>
    <w:rsid w:val="0036368C"/>
    <w:rsid w:val="003637C4"/>
    <w:rsid w:val="00363834"/>
    <w:rsid w:val="00364445"/>
    <w:rsid w:val="00364535"/>
    <w:rsid w:val="00364F70"/>
    <w:rsid w:val="0036502C"/>
    <w:rsid w:val="00365389"/>
    <w:rsid w:val="0036682E"/>
    <w:rsid w:val="00366AE5"/>
    <w:rsid w:val="0036733D"/>
    <w:rsid w:val="0036754E"/>
    <w:rsid w:val="00367745"/>
    <w:rsid w:val="00367A7F"/>
    <w:rsid w:val="00370320"/>
    <w:rsid w:val="0037072B"/>
    <w:rsid w:val="00370877"/>
    <w:rsid w:val="00370C76"/>
    <w:rsid w:val="00371321"/>
    <w:rsid w:val="0037237B"/>
    <w:rsid w:val="00372CD9"/>
    <w:rsid w:val="0037366D"/>
    <w:rsid w:val="0037394C"/>
    <w:rsid w:val="003755F2"/>
    <w:rsid w:val="00376019"/>
    <w:rsid w:val="00376769"/>
    <w:rsid w:val="00376A46"/>
    <w:rsid w:val="00376DF6"/>
    <w:rsid w:val="00376E25"/>
    <w:rsid w:val="003775AC"/>
    <w:rsid w:val="0038025B"/>
    <w:rsid w:val="00380941"/>
    <w:rsid w:val="00380A67"/>
    <w:rsid w:val="00381B89"/>
    <w:rsid w:val="00381F21"/>
    <w:rsid w:val="00383089"/>
    <w:rsid w:val="00383310"/>
    <w:rsid w:val="003836BD"/>
    <w:rsid w:val="003836CC"/>
    <w:rsid w:val="00383949"/>
    <w:rsid w:val="00383DEC"/>
    <w:rsid w:val="00384B98"/>
    <w:rsid w:val="003857BA"/>
    <w:rsid w:val="00385984"/>
    <w:rsid w:val="003859C3"/>
    <w:rsid w:val="003859D0"/>
    <w:rsid w:val="00385E3A"/>
    <w:rsid w:val="00385FDA"/>
    <w:rsid w:val="0038605F"/>
    <w:rsid w:val="003866B9"/>
    <w:rsid w:val="00387284"/>
    <w:rsid w:val="003876F1"/>
    <w:rsid w:val="00387819"/>
    <w:rsid w:val="00387DE9"/>
    <w:rsid w:val="0039013D"/>
    <w:rsid w:val="003904EE"/>
    <w:rsid w:val="00391C2F"/>
    <w:rsid w:val="00392713"/>
    <w:rsid w:val="00393166"/>
    <w:rsid w:val="00393341"/>
    <w:rsid w:val="00393E55"/>
    <w:rsid w:val="0039457C"/>
    <w:rsid w:val="00394824"/>
    <w:rsid w:val="00394A83"/>
    <w:rsid w:val="00396BDA"/>
    <w:rsid w:val="00396ED5"/>
    <w:rsid w:val="00396FA5"/>
    <w:rsid w:val="0039769B"/>
    <w:rsid w:val="003A0448"/>
    <w:rsid w:val="003A1F6F"/>
    <w:rsid w:val="003A22AC"/>
    <w:rsid w:val="003A23A7"/>
    <w:rsid w:val="003A29D4"/>
    <w:rsid w:val="003A2C0B"/>
    <w:rsid w:val="003A2C69"/>
    <w:rsid w:val="003A3767"/>
    <w:rsid w:val="003A39DC"/>
    <w:rsid w:val="003A3E3C"/>
    <w:rsid w:val="003A422B"/>
    <w:rsid w:val="003A46CA"/>
    <w:rsid w:val="003A5360"/>
    <w:rsid w:val="003A5769"/>
    <w:rsid w:val="003A6584"/>
    <w:rsid w:val="003A6FF5"/>
    <w:rsid w:val="003A73F0"/>
    <w:rsid w:val="003A7C2C"/>
    <w:rsid w:val="003B0481"/>
    <w:rsid w:val="003B090A"/>
    <w:rsid w:val="003B105C"/>
    <w:rsid w:val="003B26D1"/>
    <w:rsid w:val="003B2AC0"/>
    <w:rsid w:val="003B2D8C"/>
    <w:rsid w:val="003B3616"/>
    <w:rsid w:val="003B3DEB"/>
    <w:rsid w:val="003B4248"/>
    <w:rsid w:val="003B430D"/>
    <w:rsid w:val="003B52E5"/>
    <w:rsid w:val="003B550B"/>
    <w:rsid w:val="003B576A"/>
    <w:rsid w:val="003B69E7"/>
    <w:rsid w:val="003B6E3B"/>
    <w:rsid w:val="003B6EAB"/>
    <w:rsid w:val="003B7496"/>
    <w:rsid w:val="003B74A1"/>
    <w:rsid w:val="003B7A5E"/>
    <w:rsid w:val="003B7CEE"/>
    <w:rsid w:val="003C0524"/>
    <w:rsid w:val="003C0E45"/>
    <w:rsid w:val="003C1029"/>
    <w:rsid w:val="003C1573"/>
    <w:rsid w:val="003C2693"/>
    <w:rsid w:val="003C32B8"/>
    <w:rsid w:val="003C3515"/>
    <w:rsid w:val="003C37CF"/>
    <w:rsid w:val="003C405F"/>
    <w:rsid w:val="003C4E2E"/>
    <w:rsid w:val="003C5FB9"/>
    <w:rsid w:val="003C62DC"/>
    <w:rsid w:val="003C769C"/>
    <w:rsid w:val="003C777C"/>
    <w:rsid w:val="003C78B0"/>
    <w:rsid w:val="003D0448"/>
    <w:rsid w:val="003D0DC6"/>
    <w:rsid w:val="003D0DF6"/>
    <w:rsid w:val="003D0F78"/>
    <w:rsid w:val="003D1B31"/>
    <w:rsid w:val="003D1E43"/>
    <w:rsid w:val="003D214F"/>
    <w:rsid w:val="003D3A9F"/>
    <w:rsid w:val="003D3AF7"/>
    <w:rsid w:val="003D42AC"/>
    <w:rsid w:val="003D4534"/>
    <w:rsid w:val="003D5230"/>
    <w:rsid w:val="003D56B5"/>
    <w:rsid w:val="003D56BD"/>
    <w:rsid w:val="003D5C80"/>
    <w:rsid w:val="003D5CC7"/>
    <w:rsid w:val="003D5ED7"/>
    <w:rsid w:val="003D5FF0"/>
    <w:rsid w:val="003D619D"/>
    <w:rsid w:val="003D61CC"/>
    <w:rsid w:val="003D66D3"/>
    <w:rsid w:val="003D6AC3"/>
    <w:rsid w:val="003D754D"/>
    <w:rsid w:val="003D7981"/>
    <w:rsid w:val="003E03AF"/>
    <w:rsid w:val="003E263E"/>
    <w:rsid w:val="003E2A38"/>
    <w:rsid w:val="003E2D6F"/>
    <w:rsid w:val="003E2D89"/>
    <w:rsid w:val="003E3203"/>
    <w:rsid w:val="003E3C0C"/>
    <w:rsid w:val="003E53A5"/>
    <w:rsid w:val="003E5DB7"/>
    <w:rsid w:val="003E5E4E"/>
    <w:rsid w:val="003E60E4"/>
    <w:rsid w:val="003E60F3"/>
    <w:rsid w:val="003E6CB5"/>
    <w:rsid w:val="003E7A45"/>
    <w:rsid w:val="003E7DD6"/>
    <w:rsid w:val="003F06EC"/>
    <w:rsid w:val="003F0A22"/>
    <w:rsid w:val="003F0CC6"/>
    <w:rsid w:val="003F136E"/>
    <w:rsid w:val="003F1460"/>
    <w:rsid w:val="003F1714"/>
    <w:rsid w:val="003F2158"/>
    <w:rsid w:val="003F2187"/>
    <w:rsid w:val="003F22BF"/>
    <w:rsid w:val="003F2DFF"/>
    <w:rsid w:val="003F3EC7"/>
    <w:rsid w:val="003F40C1"/>
    <w:rsid w:val="003F41A1"/>
    <w:rsid w:val="003F4A1F"/>
    <w:rsid w:val="003F4ED5"/>
    <w:rsid w:val="003F4F8B"/>
    <w:rsid w:val="003F5070"/>
    <w:rsid w:val="003F5CB5"/>
    <w:rsid w:val="003F5D75"/>
    <w:rsid w:val="003F640E"/>
    <w:rsid w:val="003F664E"/>
    <w:rsid w:val="003F6E51"/>
    <w:rsid w:val="003F77AE"/>
    <w:rsid w:val="003F78E9"/>
    <w:rsid w:val="003F7B82"/>
    <w:rsid w:val="0040003B"/>
    <w:rsid w:val="0040106C"/>
    <w:rsid w:val="004014FD"/>
    <w:rsid w:val="00401CF2"/>
    <w:rsid w:val="00402638"/>
    <w:rsid w:val="00402C93"/>
    <w:rsid w:val="0040325C"/>
    <w:rsid w:val="00403700"/>
    <w:rsid w:val="0040437A"/>
    <w:rsid w:val="004058B9"/>
    <w:rsid w:val="00405CC4"/>
    <w:rsid w:val="004067A8"/>
    <w:rsid w:val="00406F2E"/>
    <w:rsid w:val="004074C9"/>
    <w:rsid w:val="00407E6F"/>
    <w:rsid w:val="00407FA9"/>
    <w:rsid w:val="004102E3"/>
    <w:rsid w:val="0041085D"/>
    <w:rsid w:val="004121E8"/>
    <w:rsid w:val="004123E8"/>
    <w:rsid w:val="004124B3"/>
    <w:rsid w:val="00412789"/>
    <w:rsid w:val="00412C1F"/>
    <w:rsid w:val="00412E86"/>
    <w:rsid w:val="00412F77"/>
    <w:rsid w:val="004133E8"/>
    <w:rsid w:val="0041387F"/>
    <w:rsid w:val="004141D2"/>
    <w:rsid w:val="00414FD3"/>
    <w:rsid w:val="00415057"/>
    <w:rsid w:val="00415AD9"/>
    <w:rsid w:val="004163D0"/>
    <w:rsid w:val="004163D2"/>
    <w:rsid w:val="00417098"/>
    <w:rsid w:val="004177DB"/>
    <w:rsid w:val="004179E9"/>
    <w:rsid w:val="0042038D"/>
    <w:rsid w:val="00420F51"/>
    <w:rsid w:val="0042154E"/>
    <w:rsid w:val="00421707"/>
    <w:rsid w:val="004218B5"/>
    <w:rsid w:val="00421CDD"/>
    <w:rsid w:val="004225FC"/>
    <w:rsid w:val="00422778"/>
    <w:rsid w:val="00422B74"/>
    <w:rsid w:val="00422C6D"/>
    <w:rsid w:val="004231D4"/>
    <w:rsid w:val="00423C26"/>
    <w:rsid w:val="00424023"/>
    <w:rsid w:val="00424249"/>
    <w:rsid w:val="004249CD"/>
    <w:rsid w:val="00424CB3"/>
    <w:rsid w:val="00424FBE"/>
    <w:rsid w:val="004252A9"/>
    <w:rsid w:val="00425D18"/>
    <w:rsid w:val="00425FD2"/>
    <w:rsid w:val="004266B3"/>
    <w:rsid w:val="00426714"/>
    <w:rsid w:val="004272C6"/>
    <w:rsid w:val="00427EB2"/>
    <w:rsid w:val="004307FA"/>
    <w:rsid w:val="00430811"/>
    <w:rsid w:val="00430821"/>
    <w:rsid w:val="004312CB"/>
    <w:rsid w:val="0043292C"/>
    <w:rsid w:val="0043332C"/>
    <w:rsid w:val="00433D24"/>
    <w:rsid w:val="004343AA"/>
    <w:rsid w:val="004344DE"/>
    <w:rsid w:val="0043475B"/>
    <w:rsid w:val="0043496C"/>
    <w:rsid w:val="00434C95"/>
    <w:rsid w:val="00434DEE"/>
    <w:rsid w:val="004352CB"/>
    <w:rsid w:val="00435A0F"/>
    <w:rsid w:val="00435EF3"/>
    <w:rsid w:val="0043600A"/>
    <w:rsid w:val="00436100"/>
    <w:rsid w:val="004368F1"/>
    <w:rsid w:val="00436EC0"/>
    <w:rsid w:val="00437572"/>
    <w:rsid w:val="004375D7"/>
    <w:rsid w:val="0044018D"/>
    <w:rsid w:val="00440D10"/>
    <w:rsid w:val="00440E6C"/>
    <w:rsid w:val="0044198E"/>
    <w:rsid w:val="004420D4"/>
    <w:rsid w:val="00442791"/>
    <w:rsid w:val="0044315A"/>
    <w:rsid w:val="00443204"/>
    <w:rsid w:val="00443A6E"/>
    <w:rsid w:val="00444640"/>
    <w:rsid w:val="004454E4"/>
    <w:rsid w:val="0044588F"/>
    <w:rsid w:val="004458D6"/>
    <w:rsid w:val="0044634F"/>
    <w:rsid w:val="00446747"/>
    <w:rsid w:val="00447170"/>
    <w:rsid w:val="00447960"/>
    <w:rsid w:val="004479E1"/>
    <w:rsid w:val="00447E26"/>
    <w:rsid w:val="0045000F"/>
    <w:rsid w:val="00450719"/>
    <w:rsid w:val="00451300"/>
    <w:rsid w:val="004518A7"/>
    <w:rsid w:val="004522AC"/>
    <w:rsid w:val="004524A6"/>
    <w:rsid w:val="00452530"/>
    <w:rsid w:val="00452968"/>
    <w:rsid w:val="00452E9C"/>
    <w:rsid w:val="004546EE"/>
    <w:rsid w:val="004547AB"/>
    <w:rsid w:val="00454DB4"/>
    <w:rsid w:val="00455693"/>
    <w:rsid w:val="00455B47"/>
    <w:rsid w:val="00455B91"/>
    <w:rsid w:val="00456379"/>
    <w:rsid w:val="004564FA"/>
    <w:rsid w:val="004568BB"/>
    <w:rsid w:val="004571C1"/>
    <w:rsid w:val="0045740B"/>
    <w:rsid w:val="0045772D"/>
    <w:rsid w:val="00460CBD"/>
    <w:rsid w:val="00460DFC"/>
    <w:rsid w:val="004615AC"/>
    <w:rsid w:val="00461798"/>
    <w:rsid w:val="00461B6D"/>
    <w:rsid w:val="00461D2E"/>
    <w:rsid w:val="00461E87"/>
    <w:rsid w:val="0046217B"/>
    <w:rsid w:val="00462671"/>
    <w:rsid w:val="00462B71"/>
    <w:rsid w:val="00462EC1"/>
    <w:rsid w:val="00462FD0"/>
    <w:rsid w:val="00463F16"/>
    <w:rsid w:val="004643A1"/>
    <w:rsid w:val="004648B5"/>
    <w:rsid w:val="00464E82"/>
    <w:rsid w:val="004651BC"/>
    <w:rsid w:val="004656BF"/>
    <w:rsid w:val="004661AB"/>
    <w:rsid w:val="00466401"/>
    <w:rsid w:val="00466496"/>
    <w:rsid w:val="00466DA4"/>
    <w:rsid w:val="0046736F"/>
    <w:rsid w:val="004674A5"/>
    <w:rsid w:val="00467938"/>
    <w:rsid w:val="00467AAA"/>
    <w:rsid w:val="00467B4A"/>
    <w:rsid w:val="00467C34"/>
    <w:rsid w:val="00467C37"/>
    <w:rsid w:val="0047021E"/>
    <w:rsid w:val="00470328"/>
    <w:rsid w:val="00470ACD"/>
    <w:rsid w:val="00470B1B"/>
    <w:rsid w:val="00471A7E"/>
    <w:rsid w:val="00472812"/>
    <w:rsid w:val="004728D6"/>
    <w:rsid w:val="00472CE9"/>
    <w:rsid w:val="00472D97"/>
    <w:rsid w:val="00472DCC"/>
    <w:rsid w:val="0047307E"/>
    <w:rsid w:val="004733E5"/>
    <w:rsid w:val="004733F8"/>
    <w:rsid w:val="00473749"/>
    <w:rsid w:val="0047384B"/>
    <w:rsid w:val="00473938"/>
    <w:rsid w:val="00474372"/>
    <w:rsid w:val="0047441B"/>
    <w:rsid w:val="00474B6E"/>
    <w:rsid w:val="004751AF"/>
    <w:rsid w:val="00475211"/>
    <w:rsid w:val="004756A6"/>
    <w:rsid w:val="00475757"/>
    <w:rsid w:val="0047612F"/>
    <w:rsid w:val="004769F6"/>
    <w:rsid w:val="00476C54"/>
    <w:rsid w:val="004771CB"/>
    <w:rsid w:val="0047795D"/>
    <w:rsid w:val="0048013B"/>
    <w:rsid w:val="004807E1"/>
    <w:rsid w:val="00480B98"/>
    <w:rsid w:val="00480E9E"/>
    <w:rsid w:val="00481A76"/>
    <w:rsid w:val="004821FC"/>
    <w:rsid w:val="004828BF"/>
    <w:rsid w:val="00482A24"/>
    <w:rsid w:val="00482CC4"/>
    <w:rsid w:val="0048312B"/>
    <w:rsid w:val="00483306"/>
    <w:rsid w:val="0048425A"/>
    <w:rsid w:val="00484595"/>
    <w:rsid w:val="004849F7"/>
    <w:rsid w:val="00484D71"/>
    <w:rsid w:val="00484ED3"/>
    <w:rsid w:val="0048545F"/>
    <w:rsid w:val="00485582"/>
    <w:rsid w:val="0048655C"/>
    <w:rsid w:val="00486B76"/>
    <w:rsid w:val="00486F9C"/>
    <w:rsid w:val="004879F9"/>
    <w:rsid w:val="00487A2A"/>
    <w:rsid w:val="00487C45"/>
    <w:rsid w:val="00490152"/>
    <w:rsid w:val="00490F32"/>
    <w:rsid w:val="00490FF2"/>
    <w:rsid w:val="00491267"/>
    <w:rsid w:val="00491A71"/>
    <w:rsid w:val="00491FE2"/>
    <w:rsid w:val="00492146"/>
    <w:rsid w:val="004925EE"/>
    <w:rsid w:val="004926D0"/>
    <w:rsid w:val="00492E5B"/>
    <w:rsid w:val="00493280"/>
    <w:rsid w:val="00493865"/>
    <w:rsid w:val="004943F5"/>
    <w:rsid w:val="004944D9"/>
    <w:rsid w:val="00494511"/>
    <w:rsid w:val="00494922"/>
    <w:rsid w:val="00495551"/>
    <w:rsid w:val="00495561"/>
    <w:rsid w:val="00495671"/>
    <w:rsid w:val="00497766"/>
    <w:rsid w:val="00497885"/>
    <w:rsid w:val="00497899"/>
    <w:rsid w:val="004A02D1"/>
    <w:rsid w:val="004A0855"/>
    <w:rsid w:val="004A0BEC"/>
    <w:rsid w:val="004A0CA9"/>
    <w:rsid w:val="004A150F"/>
    <w:rsid w:val="004A19C1"/>
    <w:rsid w:val="004A1AB2"/>
    <w:rsid w:val="004A25D0"/>
    <w:rsid w:val="004A2705"/>
    <w:rsid w:val="004A286D"/>
    <w:rsid w:val="004A2BF3"/>
    <w:rsid w:val="004A32CD"/>
    <w:rsid w:val="004A357F"/>
    <w:rsid w:val="004A4105"/>
    <w:rsid w:val="004A4701"/>
    <w:rsid w:val="004A50E8"/>
    <w:rsid w:val="004A523F"/>
    <w:rsid w:val="004A5556"/>
    <w:rsid w:val="004A6F7A"/>
    <w:rsid w:val="004A7B31"/>
    <w:rsid w:val="004A7ED0"/>
    <w:rsid w:val="004A7FC4"/>
    <w:rsid w:val="004B0671"/>
    <w:rsid w:val="004B109A"/>
    <w:rsid w:val="004B1152"/>
    <w:rsid w:val="004B11F8"/>
    <w:rsid w:val="004B1B2A"/>
    <w:rsid w:val="004B1F8E"/>
    <w:rsid w:val="004B214F"/>
    <w:rsid w:val="004B25E9"/>
    <w:rsid w:val="004B306D"/>
    <w:rsid w:val="004B3096"/>
    <w:rsid w:val="004B3369"/>
    <w:rsid w:val="004B34B9"/>
    <w:rsid w:val="004B3D56"/>
    <w:rsid w:val="004B3DD1"/>
    <w:rsid w:val="004B4464"/>
    <w:rsid w:val="004B489F"/>
    <w:rsid w:val="004B51D1"/>
    <w:rsid w:val="004B54B2"/>
    <w:rsid w:val="004B58D0"/>
    <w:rsid w:val="004B5A59"/>
    <w:rsid w:val="004B5BFA"/>
    <w:rsid w:val="004B5C54"/>
    <w:rsid w:val="004B5D90"/>
    <w:rsid w:val="004B6182"/>
    <w:rsid w:val="004B61AA"/>
    <w:rsid w:val="004B61C0"/>
    <w:rsid w:val="004B6F8B"/>
    <w:rsid w:val="004B7134"/>
    <w:rsid w:val="004B71BE"/>
    <w:rsid w:val="004B787E"/>
    <w:rsid w:val="004B7AF2"/>
    <w:rsid w:val="004B7BC0"/>
    <w:rsid w:val="004C04A3"/>
    <w:rsid w:val="004C09C0"/>
    <w:rsid w:val="004C172C"/>
    <w:rsid w:val="004C2979"/>
    <w:rsid w:val="004C3B16"/>
    <w:rsid w:val="004C47CD"/>
    <w:rsid w:val="004C4E39"/>
    <w:rsid w:val="004C4FFF"/>
    <w:rsid w:val="004C5BDC"/>
    <w:rsid w:val="004C6AB1"/>
    <w:rsid w:val="004C707D"/>
    <w:rsid w:val="004C712E"/>
    <w:rsid w:val="004C7444"/>
    <w:rsid w:val="004C7521"/>
    <w:rsid w:val="004C7F76"/>
    <w:rsid w:val="004D03FE"/>
    <w:rsid w:val="004D040D"/>
    <w:rsid w:val="004D138A"/>
    <w:rsid w:val="004D2FF5"/>
    <w:rsid w:val="004D301F"/>
    <w:rsid w:val="004D38FA"/>
    <w:rsid w:val="004D3B07"/>
    <w:rsid w:val="004D3B90"/>
    <w:rsid w:val="004D4183"/>
    <w:rsid w:val="004D4FA2"/>
    <w:rsid w:val="004D51EA"/>
    <w:rsid w:val="004D53F7"/>
    <w:rsid w:val="004D6183"/>
    <w:rsid w:val="004D69A6"/>
    <w:rsid w:val="004D6C1D"/>
    <w:rsid w:val="004E03E8"/>
    <w:rsid w:val="004E04EF"/>
    <w:rsid w:val="004E05A8"/>
    <w:rsid w:val="004E0AFF"/>
    <w:rsid w:val="004E10B5"/>
    <w:rsid w:val="004E1160"/>
    <w:rsid w:val="004E12D7"/>
    <w:rsid w:val="004E1359"/>
    <w:rsid w:val="004E255B"/>
    <w:rsid w:val="004E28F9"/>
    <w:rsid w:val="004E2BDA"/>
    <w:rsid w:val="004E31D2"/>
    <w:rsid w:val="004E34D8"/>
    <w:rsid w:val="004E373E"/>
    <w:rsid w:val="004E50C6"/>
    <w:rsid w:val="004E5813"/>
    <w:rsid w:val="004E5C13"/>
    <w:rsid w:val="004E6154"/>
    <w:rsid w:val="004E6192"/>
    <w:rsid w:val="004E64F0"/>
    <w:rsid w:val="004E6A1D"/>
    <w:rsid w:val="004E6F53"/>
    <w:rsid w:val="004E759A"/>
    <w:rsid w:val="004E7B00"/>
    <w:rsid w:val="004E7E7B"/>
    <w:rsid w:val="004F0183"/>
    <w:rsid w:val="004F05A8"/>
    <w:rsid w:val="004F0F87"/>
    <w:rsid w:val="004F1110"/>
    <w:rsid w:val="004F209B"/>
    <w:rsid w:val="004F2571"/>
    <w:rsid w:val="004F3209"/>
    <w:rsid w:val="004F3AFB"/>
    <w:rsid w:val="004F42C5"/>
    <w:rsid w:val="004F5433"/>
    <w:rsid w:val="004F55E7"/>
    <w:rsid w:val="004F5BD6"/>
    <w:rsid w:val="004F6744"/>
    <w:rsid w:val="004F67E8"/>
    <w:rsid w:val="004F6BA5"/>
    <w:rsid w:val="004F6FF8"/>
    <w:rsid w:val="004F7301"/>
    <w:rsid w:val="004F74CC"/>
    <w:rsid w:val="004F77C8"/>
    <w:rsid w:val="004F7993"/>
    <w:rsid w:val="005008FF"/>
    <w:rsid w:val="005009D5"/>
    <w:rsid w:val="00500ACD"/>
    <w:rsid w:val="005010ED"/>
    <w:rsid w:val="0050142B"/>
    <w:rsid w:val="00501856"/>
    <w:rsid w:val="00501C9F"/>
    <w:rsid w:val="00502155"/>
    <w:rsid w:val="0050293A"/>
    <w:rsid w:val="00502C6D"/>
    <w:rsid w:val="005031C5"/>
    <w:rsid w:val="005032FE"/>
    <w:rsid w:val="00503533"/>
    <w:rsid w:val="00503ACD"/>
    <w:rsid w:val="00503EAD"/>
    <w:rsid w:val="0050419F"/>
    <w:rsid w:val="0050422C"/>
    <w:rsid w:val="005048F8"/>
    <w:rsid w:val="00504CE6"/>
    <w:rsid w:val="00505926"/>
    <w:rsid w:val="005061B6"/>
    <w:rsid w:val="0050625F"/>
    <w:rsid w:val="005065BD"/>
    <w:rsid w:val="00506E97"/>
    <w:rsid w:val="005075DB"/>
    <w:rsid w:val="00507698"/>
    <w:rsid w:val="00507733"/>
    <w:rsid w:val="00507B1A"/>
    <w:rsid w:val="0051008B"/>
    <w:rsid w:val="0051030F"/>
    <w:rsid w:val="00510681"/>
    <w:rsid w:val="0051104E"/>
    <w:rsid w:val="005124F0"/>
    <w:rsid w:val="005125C8"/>
    <w:rsid w:val="0051277A"/>
    <w:rsid w:val="005128DD"/>
    <w:rsid w:val="00513B61"/>
    <w:rsid w:val="005157A9"/>
    <w:rsid w:val="00515DB7"/>
    <w:rsid w:val="00515F63"/>
    <w:rsid w:val="00515FEC"/>
    <w:rsid w:val="00517174"/>
    <w:rsid w:val="005171BF"/>
    <w:rsid w:val="00517391"/>
    <w:rsid w:val="005173AE"/>
    <w:rsid w:val="0051766C"/>
    <w:rsid w:val="0051771D"/>
    <w:rsid w:val="00517B14"/>
    <w:rsid w:val="00517DC3"/>
    <w:rsid w:val="00520015"/>
    <w:rsid w:val="005200BC"/>
    <w:rsid w:val="0052099F"/>
    <w:rsid w:val="00520E17"/>
    <w:rsid w:val="0052155F"/>
    <w:rsid w:val="00521E8E"/>
    <w:rsid w:val="005220CA"/>
    <w:rsid w:val="00522C63"/>
    <w:rsid w:val="00522CFF"/>
    <w:rsid w:val="00523861"/>
    <w:rsid w:val="005238ED"/>
    <w:rsid w:val="00523D41"/>
    <w:rsid w:val="00523DEA"/>
    <w:rsid w:val="005246AC"/>
    <w:rsid w:val="00525275"/>
    <w:rsid w:val="0052708F"/>
    <w:rsid w:val="00527144"/>
    <w:rsid w:val="00527D94"/>
    <w:rsid w:val="00530925"/>
    <w:rsid w:val="00530954"/>
    <w:rsid w:val="0053153A"/>
    <w:rsid w:val="005321D8"/>
    <w:rsid w:val="00533470"/>
    <w:rsid w:val="005337A4"/>
    <w:rsid w:val="00533CB0"/>
    <w:rsid w:val="00533CDE"/>
    <w:rsid w:val="0053427F"/>
    <w:rsid w:val="005348FB"/>
    <w:rsid w:val="005349D4"/>
    <w:rsid w:val="00534E82"/>
    <w:rsid w:val="00534EDB"/>
    <w:rsid w:val="005351C1"/>
    <w:rsid w:val="00535411"/>
    <w:rsid w:val="00535ACA"/>
    <w:rsid w:val="00535E14"/>
    <w:rsid w:val="00537A3E"/>
    <w:rsid w:val="00537E96"/>
    <w:rsid w:val="005400EF"/>
    <w:rsid w:val="005402D1"/>
    <w:rsid w:val="0054031E"/>
    <w:rsid w:val="00540B65"/>
    <w:rsid w:val="00540DDD"/>
    <w:rsid w:val="005410F0"/>
    <w:rsid w:val="005419F0"/>
    <w:rsid w:val="00542197"/>
    <w:rsid w:val="005421B4"/>
    <w:rsid w:val="005421CB"/>
    <w:rsid w:val="005425DD"/>
    <w:rsid w:val="005435FA"/>
    <w:rsid w:val="0054422B"/>
    <w:rsid w:val="005448F7"/>
    <w:rsid w:val="00544F72"/>
    <w:rsid w:val="00545218"/>
    <w:rsid w:val="005452B7"/>
    <w:rsid w:val="005454F1"/>
    <w:rsid w:val="00545B7F"/>
    <w:rsid w:val="00545CFA"/>
    <w:rsid w:val="00546C32"/>
    <w:rsid w:val="005474DF"/>
    <w:rsid w:val="00547BE1"/>
    <w:rsid w:val="00550ADA"/>
    <w:rsid w:val="00550E6A"/>
    <w:rsid w:val="00550FFB"/>
    <w:rsid w:val="0055136E"/>
    <w:rsid w:val="00551500"/>
    <w:rsid w:val="00551ABC"/>
    <w:rsid w:val="0055240B"/>
    <w:rsid w:val="00552744"/>
    <w:rsid w:val="00553256"/>
    <w:rsid w:val="005533E3"/>
    <w:rsid w:val="005537BC"/>
    <w:rsid w:val="005537CF"/>
    <w:rsid w:val="00554041"/>
    <w:rsid w:val="00554A95"/>
    <w:rsid w:val="00555CBE"/>
    <w:rsid w:val="00556184"/>
    <w:rsid w:val="00556214"/>
    <w:rsid w:val="00556248"/>
    <w:rsid w:val="005566C3"/>
    <w:rsid w:val="0055687F"/>
    <w:rsid w:val="0055697F"/>
    <w:rsid w:val="00556DFE"/>
    <w:rsid w:val="00556E55"/>
    <w:rsid w:val="00557073"/>
    <w:rsid w:val="00557347"/>
    <w:rsid w:val="00557C6C"/>
    <w:rsid w:val="00560EE9"/>
    <w:rsid w:val="00561799"/>
    <w:rsid w:val="00561F9D"/>
    <w:rsid w:val="005626BD"/>
    <w:rsid w:val="00562F15"/>
    <w:rsid w:val="005630A9"/>
    <w:rsid w:val="005636F2"/>
    <w:rsid w:val="00563B3F"/>
    <w:rsid w:val="00564D93"/>
    <w:rsid w:val="005660C3"/>
    <w:rsid w:val="00566A47"/>
    <w:rsid w:val="005670D4"/>
    <w:rsid w:val="0056777A"/>
    <w:rsid w:val="00567CE4"/>
    <w:rsid w:val="00567F6E"/>
    <w:rsid w:val="0057008A"/>
    <w:rsid w:val="005707A2"/>
    <w:rsid w:val="00570DFC"/>
    <w:rsid w:val="00571204"/>
    <w:rsid w:val="005720E4"/>
    <w:rsid w:val="005725CB"/>
    <w:rsid w:val="00572A46"/>
    <w:rsid w:val="00573338"/>
    <w:rsid w:val="00573673"/>
    <w:rsid w:val="005738F9"/>
    <w:rsid w:val="00573FC9"/>
    <w:rsid w:val="00574FAD"/>
    <w:rsid w:val="00575028"/>
    <w:rsid w:val="00575134"/>
    <w:rsid w:val="0057542E"/>
    <w:rsid w:val="00575D15"/>
    <w:rsid w:val="0057674C"/>
    <w:rsid w:val="00576926"/>
    <w:rsid w:val="005771A1"/>
    <w:rsid w:val="00577336"/>
    <w:rsid w:val="005809C6"/>
    <w:rsid w:val="00581175"/>
    <w:rsid w:val="0058136F"/>
    <w:rsid w:val="00581513"/>
    <w:rsid w:val="00582870"/>
    <w:rsid w:val="00584263"/>
    <w:rsid w:val="00584307"/>
    <w:rsid w:val="00584714"/>
    <w:rsid w:val="00584937"/>
    <w:rsid w:val="00584D63"/>
    <w:rsid w:val="00584DF0"/>
    <w:rsid w:val="00584FB9"/>
    <w:rsid w:val="00585D98"/>
    <w:rsid w:val="00585DA4"/>
    <w:rsid w:val="00586B6C"/>
    <w:rsid w:val="00586D00"/>
    <w:rsid w:val="005871A8"/>
    <w:rsid w:val="00590622"/>
    <w:rsid w:val="00590A69"/>
    <w:rsid w:val="00591022"/>
    <w:rsid w:val="005910ED"/>
    <w:rsid w:val="0059138F"/>
    <w:rsid w:val="00591555"/>
    <w:rsid w:val="005916AE"/>
    <w:rsid w:val="00591A7A"/>
    <w:rsid w:val="00591C69"/>
    <w:rsid w:val="00591D6D"/>
    <w:rsid w:val="00592087"/>
    <w:rsid w:val="00592105"/>
    <w:rsid w:val="00592616"/>
    <w:rsid w:val="00592C2F"/>
    <w:rsid w:val="005934A9"/>
    <w:rsid w:val="005938A3"/>
    <w:rsid w:val="005950D3"/>
    <w:rsid w:val="0059546B"/>
    <w:rsid w:val="00595B89"/>
    <w:rsid w:val="0059680E"/>
    <w:rsid w:val="00596883"/>
    <w:rsid w:val="00596E1E"/>
    <w:rsid w:val="00596E85"/>
    <w:rsid w:val="00597245"/>
    <w:rsid w:val="005A15EF"/>
    <w:rsid w:val="005A1606"/>
    <w:rsid w:val="005A1E9C"/>
    <w:rsid w:val="005A2A3C"/>
    <w:rsid w:val="005A2E16"/>
    <w:rsid w:val="005A2EE1"/>
    <w:rsid w:val="005A3112"/>
    <w:rsid w:val="005A3387"/>
    <w:rsid w:val="005A34F7"/>
    <w:rsid w:val="005A355C"/>
    <w:rsid w:val="005A3BA4"/>
    <w:rsid w:val="005A442A"/>
    <w:rsid w:val="005A442E"/>
    <w:rsid w:val="005A4B9C"/>
    <w:rsid w:val="005A5223"/>
    <w:rsid w:val="005A542B"/>
    <w:rsid w:val="005B01D2"/>
    <w:rsid w:val="005B06BC"/>
    <w:rsid w:val="005B0855"/>
    <w:rsid w:val="005B0C1F"/>
    <w:rsid w:val="005B10E9"/>
    <w:rsid w:val="005B1EB4"/>
    <w:rsid w:val="005B476F"/>
    <w:rsid w:val="005B4954"/>
    <w:rsid w:val="005B4C47"/>
    <w:rsid w:val="005B4C88"/>
    <w:rsid w:val="005B4F7B"/>
    <w:rsid w:val="005B4FC5"/>
    <w:rsid w:val="005B59A5"/>
    <w:rsid w:val="005B5BD1"/>
    <w:rsid w:val="005B5C45"/>
    <w:rsid w:val="005B60CE"/>
    <w:rsid w:val="005B6A29"/>
    <w:rsid w:val="005B6C95"/>
    <w:rsid w:val="005B7303"/>
    <w:rsid w:val="005C0654"/>
    <w:rsid w:val="005C06DD"/>
    <w:rsid w:val="005C14D8"/>
    <w:rsid w:val="005C16A3"/>
    <w:rsid w:val="005C1C58"/>
    <w:rsid w:val="005C21DE"/>
    <w:rsid w:val="005C2356"/>
    <w:rsid w:val="005C3090"/>
    <w:rsid w:val="005C3822"/>
    <w:rsid w:val="005C3EDA"/>
    <w:rsid w:val="005C43B6"/>
    <w:rsid w:val="005C464F"/>
    <w:rsid w:val="005C498D"/>
    <w:rsid w:val="005C4AA6"/>
    <w:rsid w:val="005C4DBA"/>
    <w:rsid w:val="005C526E"/>
    <w:rsid w:val="005C540A"/>
    <w:rsid w:val="005C5715"/>
    <w:rsid w:val="005C580B"/>
    <w:rsid w:val="005C606C"/>
    <w:rsid w:val="005C6170"/>
    <w:rsid w:val="005C6350"/>
    <w:rsid w:val="005C6A5E"/>
    <w:rsid w:val="005C6C1C"/>
    <w:rsid w:val="005C6D09"/>
    <w:rsid w:val="005C6D1B"/>
    <w:rsid w:val="005C73D2"/>
    <w:rsid w:val="005C7A26"/>
    <w:rsid w:val="005C7E3A"/>
    <w:rsid w:val="005D056D"/>
    <w:rsid w:val="005D05F4"/>
    <w:rsid w:val="005D0678"/>
    <w:rsid w:val="005D0738"/>
    <w:rsid w:val="005D075D"/>
    <w:rsid w:val="005D0B0B"/>
    <w:rsid w:val="005D185C"/>
    <w:rsid w:val="005D18BE"/>
    <w:rsid w:val="005D23AD"/>
    <w:rsid w:val="005D23FF"/>
    <w:rsid w:val="005D2586"/>
    <w:rsid w:val="005D25F0"/>
    <w:rsid w:val="005D3999"/>
    <w:rsid w:val="005D405B"/>
    <w:rsid w:val="005D44FF"/>
    <w:rsid w:val="005D4B2E"/>
    <w:rsid w:val="005D4CA5"/>
    <w:rsid w:val="005D506F"/>
    <w:rsid w:val="005D5402"/>
    <w:rsid w:val="005D54C4"/>
    <w:rsid w:val="005D56D8"/>
    <w:rsid w:val="005D5DCB"/>
    <w:rsid w:val="005D5E17"/>
    <w:rsid w:val="005D5FF7"/>
    <w:rsid w:val="005D60C6"/>
    <w:rsid w:val="005D69AC"/>
    <w:rsid w:val="005D6F3A"/>
    <w:rsid w:val="005D788C"/>
    <w:rsid w:val="005D7C66"/>
    <w:rsid w:val="005E0AED"/>
    <w:rsid w:val="005E0ECE"/>
    <w:rsid w:val="005E180E"/>
    <w:rsid w:val="005E1BD0"/>
    <w:rsid w:val="005E2051"/>
    <w:rsid w:val="005E25FE"/>
    <w:rsid w:val="005E2B20"/>
    <w:rsid w:val="005E2C64"/>
    <w:rsid w:val="005E2DCC"/>
    <w:rsid w:val="005E2DDB"/>
    <w:rsid w:val="005E2FD6"/>
    <w:rsid w:val="005E3998"/>
    <w:rsid w:val="005E3C08"/>
    <w:rsid w:val="005E44E7"/>
    <w:rsid w:val="005E5318"/>
    <w:rsid w:val="005E58C0"/>
    <w:rsid w:val="005E5A12"/>
    <w:rsid w:val="005E5D40"/>
    <w:rsid w:val="005E75BE"/>
    <w:rsid w:val="005E7AD0"/>
    <w:rsid w:val="005E7CAE"/>
    <w:rsid w:val="005F0BF1"/>
    <w:rsid w:val="005F268F"/>
    <w:rsid w:val="005F2D97"/>
    <w:rsid w:val="005F2EFE"/>
    <w:rsid w:val="005F3F06"/>
    <w:rsid w:val="005F3FB5"/>
    <w:rsid w:val="005F4981"/>
    <w:rsid w:val="005F4E49"/>
    <w:rsid w:val="005F5666"/>
    <w:rsid w:val="005F699F"/>
    <w:rsid w:val="005F69DA"/>
    <w:rsid w:val="005F6A7B"/>
    <w:rsid w:val="005F6CA1"/>
    <w:rsid w:val="005F7468"/>
    <w:rsid w:val="005F7DBC"/>
    <w:rsid w:val="00601697"/>
    <w:rsid w:val="00601C74"/>
    <w:rsid w:val="00602110"/>
    <w:rsid w:val="006024C5"/>
    <w:rsid w:val="006028BC"/>
    <w:rsid w:val="00602ED1"/>
    <w:rsid w:val="00604637"/>
    <w:rsid w:val="00604D6A"/>
    <w:rsid w:val="006050E0"/>
    <w:rsid w:val="006059F9"/>
    <w:rsid w:val="00605AA3"/>
    <w:rsid w:val="00605AE1"/>
    <w:rsid w:val="00605DB5"/>
    <w:rsid w:val="00606504"/>
    <w:rsid w:val="00606919"/>
    <w:rsid w:val="006069A6"/>
    <w:rsid w:val="00607AA4"/>
    <w:rsid w:val="00607D1D"/>
    <w:rsid w:val="00607EB0"/>
    <w:rsid w:val="00607F2E"/>
    <w:rsid w:val="00610490"/>
    <w:rsid w:val="00611001"/>
    <w:rsid w:val="0061149D"/>
    <w:rsid w:val="00611799"/>
    <w:rsid w:val="0061195E"/>
    <w:rsid w:val="00611B28"/>
    <w:rsid w:val="00611D3A"/>
    <w:rsid w:val="00612438"/>
    <w:rsid w:val="00612963"/>
    <w:rsid w:val="006129C3"/>
    <w:rsid w:val="00612BC1"/>
    <w:rsid w:val="00612E23"/>
    <w:rsid w:val="0061310C"/>
    <w:rsid w:val="00613238"/>
    <w:rsid w:val="00614C50"/>
    <w:rsid w:val="00614F0B"/>
    <w:rsid w:val="006154FE"/>
    <w:rsid w:val="0061550B"/>
    <w:rsid w:val="006159BC"/>
    <w:rsid w:val="00616677"/>
    <w:rsid w:val="006166D7"/>
    <w:rsid w:val="00616F38"/>
    <w:rsid w:val="0061749D"/>
    <w:rsid w:val="006178C7"/>
    <w:rsid w:val="00620B46"/>
    <w:rsid w:val="00620C49"/>
    <w:rsid w:val="0062197D"/>
    <w:rsid w:val="006221B0"/>
    <w:rsid w:val="0062371A"/>
    <w:rsid w:val="006238C1"/>
    <w:rsid w:val="006239F9"/>
    <w:rsid w:val="00625293"/>
    <w:rsid w:val="006259C5"/>
    <w:rsid w:val="00625B15"/>
    <w:rsid w:val="006262FF"/>
    <w:rsid w:val="00626AF4"/>
    <w:rsid w:val="00626C46"/>
    <w:rsid w:val="00627038"/>
    <w:rsid w:val="00627332"/>
    <w:rsid w:val="0062739D"/>
    <w:rsid w:val="006274DC"/>
    <w:rsid w:val="00627E5F"/>
    <w:rsid w:val="006316CA"/>
    <w:rsid w:val="00631C52"/>
    <w:rsid w:val="00631E20"/>
    <w:rsid w:val="0063215A"/>
    <w:rsid w:val="006337F8"/>
    <w:rsid w:val="006338AC"/>
    <w:rsid w:val="00633B64"/>
    <w:rsid w:val="00635084"/>
    <w:rsid w:val="006354AA"/>
    <w:rsid w:val="006358B2"/>
    <w:rsid w:val="00635B20"/>
    <w:rsid w:val="00635C49"/>
    <w:rsid w:val="00635FEF"/>
    <w:rsid w:val="006361AF"/>
    <w:rsid w:val="0063682C"/>
    <w:rsid w:val="00636E81"/>
    <w:rsid w:val="00637029"/>
    <w:rsid w:val="00637064"/>
    <w:rsid w:val="0063735A"/>
    <w:rsid w:val="00637971"/>
    <w:rsid w:val="00637AD6"/>
    <w:rsid w:val="006400D2"/>
    <w:rsid w:val="0064086C"/>
    <w:rsid w:val="00640D13"/>
    <w:rsid w:val="00642336"/>
    <w:rsid w:val="006447A0"/>
    <w:rsid w:val="00644BC1"/>
    <w:rsid w:val="00644CCE"/>
    <w:rsid w:val="0064602E"/>
    <w:rsid w:val="006460E6"/>
    <w:rsid w:val="00647777"/>
    <w:rsid w:val="00647819"/>
    <w:rsid w:val="00647ADE"/>
    <w:rsid w:val="00650299"/>
    <w:rsid w:val="0065071A"/>
    <w:rsid w:val="006507B4"/>
    <w:rsid w:val="00650BDF"/>
    <w:rsid w:val="00650D5A"/>
    <w:rsid w:val="006514C1"/>
    <w:rsid w:val="00651AC1"/>
    <w:rsid w:val="00651E6D"/>
    <w:rsid w:val="00651ED5"/>
    <w:rsid w:val="00651F9B"/>
    <w:rsid w:val="006530C7"/>
    <w:rsid w:val="006538D4"/>
    <w:rsid w:val="00653DEB"/>
    <w:rsid w:val="006545A8"/>
    <w:rsid w:val="0065491B"/>
    <w:rsid w:val="00654BB1"/>
    <w:rsid w:val="00654C76"/>
    <w:rsid w:val="00655035"/>
    <w:rsid w:val="0065542C"/>
    <w:rsid w:val="006554C1"/>
    <w:rsid w:val="006555F2"/>
    <w:rsid w:val="0065564E"/>
    <w:rsid w:val="00655939"/>
    <w:rsid w:val="00655B09"/>
    <w:rsid w:val="00655DB7"/>
    <w:rsid w:val="00656812"/>
    <w:rsid w:val="00656D77"/>
    <w:rsid w:val="00656E98"/>
    <w:rsid w:val="00657CDC"/>
    <w:rsid w:val="006603C9"/>
    <w:rsid w:val="00660971"/>
    <w:rsid w:val="00660982"/>
    <w:rsid w:val="00660CC3"/>
    <w:rsid w:val="00660EF8"/>
    <w:rsid w:val="00661684"/>
    <w:rsid w:val="006616D0"/>
    <w:rsid w:val="00661D03"/>
    <w:rsid w:val="00661F4C"/>
    <w:rsid w:val="00661FF8"/>
    <w:rsid w:val="006634EB"/>
    <w:rsid w:val="006638AD"/>
    <w:rsid w:val="00663F8B"/>
    <w:rsid w:val="006642B4"/>
    <w:rsid w:val="006644D9"/>
    <w:rsid w:val="00665277"/>
    <w:rsid w:val="006659B0"/>
    <w:rsid w:val="00665C53"/>
    <w:rsid w:val="00666192"/>
    <w:rsid w:val="0066761D"/>
    <w:rsid w:val="0066773A"/>
    <w:rsid w:val="0067036E"/>
    <w:rsid w:val="006705D7"/>
    <w:rsid w:val="006707E7"/>
    <w:rsid w:val="006707F7"/>
    <w:rsid w:val="00670ECF"/>
    <w:rsid w:val="00671731"/>
    <w:rsid w:val="00671BDD"/>
    <w:rsid w:val="0067276B"/>
    <w:rsid w:val="00672F6A"/>
    <w:rsid w:val="006740D4"/>
    <w:rsid w:val="006741EA"/>
    <w:rsid w:val="00674250"/>
    <w:rsid w:val="00674288"/>
    <w:rsid w:val="00674EF5"/>
    <w:rsid w:val="006752F3"/>
    <w:rsid w:val="006753A3"/>
    <w:rsid w:val="00675E9B"/>
    <w:rsid w:val="00676AF8"/>
    <w:rsid w:val="0067740F"/>
    <w:rsid w:val="006776EE"/>
    <w:rsid w:val="00677B1E"/>
    <w:rsid w:val="006800B9"/>
    <w:rsid w:val="006801F7"/>
    <w:rsid w:val="00680416"/>
    <w:rsid w:val="00680424"/>
    <w:rsid w:val="006804A2"/>
    <w:rsid w:val="00680CB1"/>
    <w:rsid w:val="00680FEC"/>
    <w:rsid w:val="00684280"/>
    <w:rsid w:val="0068522F"/>
    <w:rsid w:val="0068593B"/>
    <w:rsid w:val="006864C1"/>
    <w:rsid w:val="0068691A"/>
    <w:rsid w:val="0068714C"/>
    <w:rsid w:val="00687382"/>
    <w:rsid w:val="00687A9E"/>
    <w:rsid w:val="00687B52"/>
    <w:rsid w:val="00687F7B"/>
    <w:rsid w:val="006901D9"/>
    <w:rsid w:val="00690220"/>
    <w:rsid w:val="00690329"/>
    <w:rsid w:val="006903F8"/>
    <w:rsid w:val="006904C7"/>
    <w:rsid w:val="006904D0"/>
    <w:rsid w:val="00690BB2"/>
    <w:rsid w:val="006916D1"/>
    <w:rsid w:val="00693891"/>
    <w:rsid w:val="00693C56"/>
    <w:rsid w:val="00694103"/>
    <w:rsid w:val="0069416F"/>
    <w:rsid w:val="006968B5"/>
    <w:rsid w:val="00696B4F"/>
    <w:rsid w:val="00696EEF"/>
    <w:rsid w:val="0069758A"/>
    <w:rsid w:val="00697814"/>
    <w:rsid w:val="006A0D56"/>
    <w:rsid w:val="006A1348"/>
    <w:rsid w:val="006A1C69"/>
    <w:rsid w:val="006A2260"/>
    <w:rsid w:val="006A4110"/>
    <w:rsid w:val="006A497C"/>
    <w:rsid w:val="006A545B"/>
    <w:rsid w:val="006A593D"/>
    <w:rsid w:val="006A5E7E"/>
    <w:rsid w:val="006A5FBB"/>
    <w:rsid w:val="006A7B08"/>
    <w:rsid w:val="006B0765"/>
    <w:rsid w:val="006B0941"/>
    <w:rsid w:val="006B0AC6"/>
    <w:rsid w:val="006B127C"/>
    <w:rsid w:val="006B2125"/>
    <w:rsid w:val="006B2B2D"/>
    <w:rsid w:val="006B36AD"/>
    <w:rsid w:val="006B3E15"/>
    <w:rsid w:val="006B5515"/>
    <w:rsid w:val="006B580A"/>
    <w:rsid w:val="006B5A47"/>
    <w:rsid w:val="006B5B83"/>
    <w:rsid w:val="006B5E85"/>
    <w:rsid w:val="006B622D"/>
    <w:rsid w:val="006B681E"/>
    <w:rsid w:val="006B6DD4"/>
    <w:rsid w:val="006B70DB"/>
    <w:rsid w:val="006B7311"/>
    <w:rsid w:val="006C0B0E"/>
    <w:rsid w:val="006C12D6"/>
    <w:rsid w:val="006C1304"/>
    <w:rsid w:val="006C25CE"/>
    <w:rsid w:val="006C27CC"/>
    <w:rsid w:val="006C2AE5"/>
    <w:rsid w:val="006C2CD3"/>
    <w:rsid w:val="006C2CF5"/>
    <w:rsid w:val="006C356C"/>
    <w:rsid w:val="006C3E73"/>
    <w:rsid w:val="006C471A"/>
    <w:rsid w:val="006C48A4"/>
    <w:rsid w:val="006C59E1"/>
    <w:rsid w:val="006C61B0"/>
    <w:rsid w:val="006C791D"/>
    <w:rsid w:val="006C7F02"/>
    <w:rsid w:val="006D027B"/>
    <w:rsid w:val="006D0CE7"/>
    <w:rsid w:val="006D1800"/>
    <w:rsid w:val="006D1ABA"/>
    <w:rsid w:val="006D2254"/>
    <w:rsid w:val="006D2CE1"/>
    <w:rsid w:val="006D2D7D"/>
    <w:rsid w:val="006D3046"/>
    <w:rsid w:val="006D361E"/>
    <w:rsid w:val="006D367D"/>
    <w:rsid w:val="006D36C9"/>
    <w:rsid w:val="006D395E"/>
    <w:rsid w:val="006D42E4"/>
    <w:rsid w:val="006D4F3E"/>
    <w:rsid w:val="006D4F7F"/>
    <w:rsid w:val="006D556E"/>
    <w:rsid w:val="006D5692"/>
    <w:rsid w:val="006D5845"/>
    <w:rsid w:val="006D6F23"/>
    <w:rsid w:val="006D7720"/>
    <w:rsid w:val="006D7FA0"/>
    <w:rsid w:val="006E0763"/>
    <w:rsid w:val="006E095D"/>
    <w:rsid w:val="006E0D90"/>
    <w:rsid w:val="006E13F5"/>
    <w:rsid w:val="006E14D6"/>
    <w:rsid w:val="006E1B14"/>
    <w:rsid w:val="006E1FC2"/>
    <w:rsid w:val="006E2743"/>
    <w:rsid w:val="006E2CD7"/>
    <w:rsid w:val="006E2F7B"/>
    <w:rsid w:val="006E3592"/>
    <w:rsid w:val="006E3868"/>
    <w:rsid w:val="006E3A88"/>
    <w:rsid w:val="006E440A"/>
    <w:rsid w:val="006E4629"/>
    <w:rsid w:val="006E548F"/>
    <w:rsid w:val="006E5575"/>
    <w:rsid w:val="006E5923"/>
    <w:rsid w:val="006E59BB"/>
    <w:rsid w:val="006E76B8"/>
    <w:rsid w:val="006F136D"/>
    <w:rsid w:val="006F16CE"/>
    <w:rsid w:val="006F1752"/>
    <w:rsid w:val="006F1782"/>
    <w:rsid w:val="006F1A73"/>
    <w:rsid w:val="006F264F"/>
    <w:rsid w:val="006F2C9C"/>
    <w:rsid w:val="006F2DD8"/>
    <w:rsid w:val="006F3138"/>
    <w:rsid w:val="006F3216"/>
    <w:rsid w:val="006F36CF"/>
    <w:rsid w:val="006F4BC5"/>
    <w:rsid w:val="006F6535"/>
    <w:rsid w:val="006F6638"/>
    <w:rsid w:val="00701D79"/>
    <w:rsid w:val="00702900"/>
    <w:rsid w:val="00703271"/>
    <w:rsid w:val="0070368E"/>
    <w:rsid w:val="007038C4"/>
    <w:rsid w:val="00703959"/>
    <w:rsid w:val="00704FDD"/>
    <w:rsid w:val="00705876"/>
    <w:rsid w:val="00705B83"/>
    <w:rsid w:val="00706A73"/>
    <w:rsid w:val="00707545"/>
    <w:rsid w:val="007075FC"/>
    <w:rsid w:val="0070782C"/>
    <w:rsid w:val="007107FC"/>
    <w:rsid w:val="00710A92"/>
    <w:rsid w:val="00711370"/>
    <w:rsid w:val="007114C2"/>
    <w:rsid w:val="007117CC"/>
    <w:rsid w:val="007127A2"/>
    <w:rsid w:val="0071283B"/>
    <w:rsid w:val="00713275"/>
    <w:rsid w:val="007137F2"/>
    <w:rsid w:val="007139A7"/>
    <w:rsid w:val="00713AD6"/>
    <w:rsid w:val="00714773"/>
    <w:rsid w:val="00714BEA"/>
    <w:rsid w:val="00714F5A"/>
    <w:rsid w:val="007153D4"/>
    <w:rsid w:val="007157F8"/>
    <w:rsid w:val="00715E93"/>
    <w:rsid w:val="00716330"/>
    <w:rsid w:val="007164DF"/>
    <w:rsid w:val="00716C45"/>
    <w:rsid w:val="00716FBE"/>
    <w:rsid w:val="007172AD"/>
    <w:rsid w:val="007206D2"/>
    <w:rsid w:val="00721AFD"/>
    <w:rsid w:val="00721E02"/>
    <w:rsid w:val="00722C06"/>
    <w:rsid w:val="007233DE"/>
    <w:rsid w:val="00723970"/>
    <w:rsid w:val="0072428A"/>
    <w:rsid w:val="007249B6"/>
    <w:rsid w:val="00724CCD"/>
    <w:rsid w:val="00725664"/>
    <w:rsid w:val="0072680B"/>
    <w:rsid w:val="007271B3"/>
    <w:rsid w:val="007278F1"/>
    <w:rsid w:val="00727962"/>
    <w:rsid w:val="00727A17"/>
    <w:rsid w:val="00727D3E"/>
    <w:rsid w:val="00727E94"/>
    <w:rsid w:val="00730047"/>
    <w:rsid w:val="00730131"/>
    <w:rsid w:val="0073082C"/>
    <w:rsid w:val="00731338"/>
    <w:rsid w:val="007315CE"/>
    <w:rsid w:val="007315F2"/>
    <w:rsid w:val="00731A33"/>
    <w:rsid w:val="007324FA"/>
    <w:rsid w:val="00733964"/>
    <w:rsid w:val="007346F0"/>
    <w:rsid w:val="007349D5"/>
    <w:rsid w:val="00735146"/>
    <w:rsid w:val="007352C6"/>
    <w:rsid w:val="007354B4"/>
    <w:rsid w:val="00735587"/>
    <w:rsid w:val="00735867"/>
    <w:rsid w:val="007361E9"/>
    <w:rsid w:val="00736463"/>
    <w:rsid w:val="00737A67"/>
    <w:rsid w:val="00737C55"/>
    <w:rsid w:val="00737FF6"/>
    <w:rsid w:val="00740B54"/>
    <w:rsid w:val="00740DAD"/>
    <w:rsid w:val="00740E32"/>
    <w:rsid w:val="0074107A"/>
    <w:rsid w:val="00741142"/>
    <w:rsid w:val="0074179B"/>
    <w:rsid w:val="00741A9C"/>
    <w:rsid w:val="00742134"/>
    <w:rsid w:val="00742CF9"/>
    <w:rsid w:val="007437A1"/>
    <w:rsid w:val="00743951"/>
    <w:rsid w:val="00743B8F"/>
    <w:rsid w:val="00743E17"/>
    <w:rsid w:val="0074402E"/>
    <w:rsid w:val="00744ACC"/>
    <w:rsid w:val="00745880"/>
    <w:rsid w:val="00745B25"/>
    <w:rsid w:val="007464AA"/>
    <w:rsid w:val="0074686B"/>
    <w:rsid w:val="0074764C"/>
    <w:rsid w:val="00747681"/>
    <w:rsid w:val="0075045B"/>
    <w:rsid w:val="007506E9"/>
    <w:rsid w:val="007507F9"/>
    <w:rsid w:val="00750835"/>
    <w:rsid w:val="00750993"/>
    <w:rsid w:val="00750FB7"/>
    <w:rsid w:val="007513B2"/>
    <w:rsid w:val="00751483"/>
    <w:rsid w:val="0075149C"/>
    <w:rsid w:val="00751CD8"/>
    <w:rsid w:val="00751F18"/>
    <w:rsid w:val="0075258C"/>
    <w:rsid w:val="007525C6"/>
    <w:rsid w:val="00752967"/>
    <w:rsid w:val="00752AAB"/>
    <w:rsid w:val="00752E73"/>
    <w:rsid w:val="00753053"/>
    <w:rsid w:val="00753840"/>
    <w:rsid w:val="00754054"/>
    <w:rsid w:val="0075468F"/>
    <w:rsid w:val="0075469B"/>
    <w:rsid w:val="00754E17"/>
    <w:rsid w:val="00755DE5"/>
    <w:rsid w:val="00756094"/>
    <w:rsid w:val="00756246"/>
    <w:rsid w:val="00756994"/>
    <w:rsid w:val="00756C5C"/>
    <w:rsid w:val="0075736E"/>
    <w:rsid w:val="007603FA"/>
    <w:rsid w:val="00761047"/>
    <w:rsid w:val="00761155"/>
    <w:rsid w:val="00763BE2"/>
    <w:rsid w:val="00763D3C"/>
    <w:rsid w:val="00764217"/>
    <w:rsid w:val="0076436B"/>
    <w:rsid w:val="007645CA"/>
    <w:rsid w:val="00764763"/>
    <w:rsid w:val="00764BEE"/>
    <w:rsid w:val="007652B5"/>
    <w:rsid w:val="0076568B"/>
    <w:rsid w:val="007660D4"/>
    <w:rsid w:val="007667C9"/>
    <w:rsid w:val="0076788B"/>
    <w:rsid w:val="007711F9"/>
    <w:rsid w:val="00772046"/>
    <w:rsid w:val="0077307E"/>
    <w:rsid w:val="00773484"/>
    <w:rsid w:val="00773943"/>
    <w:rsid w:val="00773F1F"/>
    <w:rsid w:val="00774206"/>
    <w:rsid w:val="007742C3"/>
    <w:rsid w:val="007745C0"/>
    <w:rsid w:val="0077499C"/>
    <w:rsid w:val="00775BDB"/>
    <w:rsid w:val="00776559"/>
    <w:rsid w:val="00776685"/>
    <w:rsid w:val="007766D3"/>
    <w:rsid w:val="007767C0"/>
    <w:rsid w:val="00776A4C"/>
    <w:rsid w:val="00777526"/>
    <w:rsid w:val="00777AD9"/>
    <w:rsid w:val="00781301"/>
    <w:rsid w:val="007825EE"/>
    <w:rsid w:val="007839FD"/>
    <w:rsid w:val="00783CE8"/>
    <w:rsid w:val="00783F02"/>
    <w:rsid w:val="00784090"/>
    <w:rsid w:val="0078480C"/>
    <w:rsid w:val="00784966"/>
    <w:rsid w:val="00786499"/>
    <w:rsid w:val="007866BF"/>
    <w:rsid w:val="00786D33"/>
    <w:rsid w:val="00786EBF"/>
    <w:rsid w:val="00787006"/>
    <w:rsid w:val="00787081"/>
    <w:rsid w:val="00787A90"/>
    <w:rsid w:val="0079042B"/>
    <w:rsid w:val="00791B19"/>
    <w:rsid w:val="007926D5"/>
    <w:rsid w:val="0079292B"/>
    <w:rsid w:val="00792A7B"/>
    <w:rsid w:val="00793109"/>
    <w:rsid w:val="007931FA"/>
    <w:rsid w:val="0079426C"/>
    <w:rsid w:val="00794AC5"/>
    <w:rsid w:val="00794E37"/>
    <w:rsid w:val="00795E02"/>
    <w:rsid w:val="00795FB4"/>
    <w:rsid w:val="00796012"/>
    <w:rsid w:val="0079601C"/>
    <w:rsid w:val="00797110"/>
    <w:rsid w:val="0079754C"/>
    <w:rsid w:val="00797893"/>
    <w:rsid w:val="00797F8D"/>
    <w:rsid w:val="007A053E"/>
    <w:rsid w:val="007A0992"/>
    <w:rsid w:val="007A0C8C"/>
    <w:rsid w:val="007A17F1"/>
    <w:rsid w:val="007A1950"/>
    <w:rsid w:val="007A1AAA"/>
    <w:rsid w:val="007A1BAB"/>
    <w:rsid w:val="007A1E03"/>
    <w:rsid w:val="007A1E98"/>
    <w:rsid w:val="007A24DA"/>
    <w:rsid w:val="007A2CE9"/>
    <w:rsid w:val="007A36B9"/>
    <w:rsid w:val="007A38E7"/>
    <w:rsid w:val="007A3BD7"/>
    <w:rsid w:val="007A3F82"/>
    <w:rsid w:val="007A459D"/>
    <w:rsid w:val="007A45A4"/>
    <w:rsid w:val="007A4A85"/>
    <w:rsid w:val="007A5191"/>
    <w:rsid w:val="007A5946"/>
    <w:rsid w:val="007A5AFA"/>
    <w:rsid w:val="007A5D76"/>
    <w:rsid w:val="007A5F3A"/>
    <w:rsid w:val="007A6093"/>
    <w:rsid w:val="007A6267"/>
    <w:rsid w:val="007A6A94"/>
    <w:rsid w:val="007A6D29"/>
    <w:rsid w:val="007A73DF"/>
    <w:rsid w:val="007A74CA"/>
    <w:rsid w:val="007A7F38"/>
    <w:rsid w:val="007A7FBA"/>
    <w:rsid w:val="007B0023"/>
    <w:rsid w:val="007B038F"/>
    <w:rsid w:val="007B0E5E"/>
    <w:rsid w:val="007B0FD8"/>
    <w:rsid w:val="007B12CC"/>
    <w:rsid w:val="007B148C"/>
    <w:rsid w:val="007B15CC"/>
    <w:rsid w:val="007B16DC"/>
    <w:rsid w:val="007B199F"/>
    <w:rsid w:val="007B1AB9"/>
    <w:rsid w:val="007B1CF2"/>
    <w:rsid w:val="007B1D7F"/>
    <w:rsid w:val="007B1F38"/>
    <w:rsid w:val="007B25C9"/>
    <w:rsid w:val="007B26EE"/>
    <w:rsid w:val="007B293C"/>
    <w:rsid w:val="007B2C54"/>
    <w:rsid w:val="007B2CF1"/>
    <w:rsid w:val="007B30F3"/>
    <w:rsid w:val="007B3147"/>
    <w:rsid w:val="007B31E0"/>
    <w:rsid w:val="007B462F"/>
    <w:rsid w:val="007B49FF"/>
    <w:rsid w:val="007B4FF6"/>
    <w:rsid w:val="007B5610"/>
    <w:rsid w:val="007B58CF"/>
    <w:rsid w:val="007B5CFF"/>
    <w:rsid w:val="007B6463"/>
    <w:rsid w:val="007B67C6"/>
    <w:rsid w:val="007B6DB7"/>
    <w:rsid w:val="007B7066"/>
    <w:rsid w:val="007B75FB"/>
    <w:rsid w:val="007B768A"/>
    <w:rsid w:val="007B7A74"/>
    <w:rsid w:val="007C022E"/>
    <w:rsid w:val="007C0A55"/>
    <w:rsid w:val="007C0FF0"/>
    <w:rsid w:val="007C0FFC"/>
    <w:rsid w:val="007C104E"/>
    <w:rsid w:val="007C10B0"/>
    <w:rsid w:val="007C1555"/>
    <w:rsid w:val="007C1A77"/>
    <w:rsid w:val="007C1B34"/>
    <w:rsid w:val="007C1F25"/>
    <w:rsid w:val="007C20BE"/>
    <w:rsid w:val="007C2EAA"/>
    <w:rsid w:val="007C2FF1"/>
    <w:rsid w:val="007C30B7"/>
    <w:rsid w:val="007C3ADF"/>
    <w:rsid w:val="007C3BF2"/>
    <w:rsid w:val="007C3E98"/>
    <w:rsid w:val="007C48F7"/>
    <w:rsid w:val="007C4CD7"/>
    <w:rsid w:val="007C54A6"/>
    <w:rsid w:val="007C59EA"/>
    <w:rsid w:val="007C64E3"/>
    <w:rsid w:val="007C6CD8"/>
    <w:rsid w:val="007C7040"/>
    <w:rsid w:val="007D0037"/>
    <w:rsid w:val="007D0DAF"/>
    <w:rsid w:val="007D0E69"/>
    <w:rsid w:val="007D1248"/>
    <w:rsid w:val="007D1598"/>
    <w:rsid w:val="007D1CCA"/>
    <w:rsid w:val="007D1D2C"/>
    <w:rsid w:val="007D245D"/>
    <w:rsid w:val="007D3357"/>
    <w:rsid w:val="007D336B"/>
    <w:rsid w:val="007D3E7B"/>
    <w:rsid w:val="007D4312"/>
    <w:rsid w:val="007D4EC3"/>
    <w:rsid w:val="007D5294"/>
    <w:rsid w:val="007D6E87"/>
    <w:rsid w:val="007D70EB"/>
    <w:rsid w:val="007D7C3E"/>
    <w:rsid w:val="007D7C43"/>
    <w:rsid w:val="007D7DA6"/>
    <w:rsid w:val="007E03D3"/>
    <w:rsid w:val="007E0C03"/>
    <w:rsid w:val="007E19A6"/>
    <w:rsid w:val="007E1FCE"/>
    <w:rsid w:val="007E2116"/>
    <w:rsid w:val="007E2592"/>
    <w:rsid w:val="007E2EDA"/>
    <w:rsid w:val="007E3011"/>
    <w:rsid w:val="007E30C5"/>
    <w:rsid w:val="007E3936"/>
    <w:rsid w:val="007E3DED"/>
    <w:rsid w:val="007E5FFE"/>
    <w:rsid w:val="007E61DC"/>
    <w:rsid w:val="007E6564"/>
    <w:rsid w:val="007E6A39"/>
    <w:rsid w:val="007E6D23"/>
    <w:rsid w:val="007E737E"/>
    <w:rsid w:val="007F0B7E"/>
    <w:rsid w:val="007F0C87"/>
    <w:rsid w:val="007F0FD7"/>
    <w:rsid w:val="007F1127"/>
    <w:rsid w:val="007F1161"/>
    <w:rsid w:val="007F13F8"/>
    <w:rsid w:val="007F1EBE"/>
    <w:rsid w:val="007F2010"/>
    <w:rsid w:val="007F20DF"/>
    <w:rsid w:val="007F47CD"/>
    <w:rsid w:val="007F4B98"/>
    <w:rsid w:val="007F5147"/>
    <w:rsid w:val="007F5732"/>
    <w:rsid w:val="007F5C3F"/>
    <w:rsid w:val="007F66A8"/>
    <w:rsid w:val="007F67CF"/>
    <w:rsid w:val="007F74BF"/>
    <w:rsid w:val="007F786A"/>
    <w:rsid w:val="007F7B1A"/>
    <w:rsid w:val="008007F3"/>
    <w:rsid w:val="008008F4"/>
    <w:rsid w:val="00800A30"/>
    <w:rsid w:val="00800C08"/>
    <w:rsid w:val="00800CDD"/>
    <w:rsid w:val="00801C71"/>
    <w:rsid w:val="008026BB"/>
    <w:rsid w:val="00802CEE"/>
    <w:rsid w:val="00803607"/>
    <w:rsid w:val="00803635"/>
    <w:rsid w:val="00803D09"/>
    <w:rsid w:val="0080435C"/>
    <w:rsid w:val="0080444E"/>
    <w:rsid w:val="00804773"/>
    <w:rsid w:val="008047EB"/>
    <w:rsid w:val="00804B0E"/>
    <w:rsid w:val="00804C56"/>
    <w:rsid w:val="00804F91"/>
    <w:rsid w:val="008052CF"/>
    <w:rsid w:val="0080547F"/>
    <w:rsid w:val="00805493"/>
    <w:rsid w:val="00805519"/>
    <w:rsid w:val="00805B47"/>
    <w:rsid w:val="0080660D"/>
    <w:rsid w:val="00806891"/>
    <w:rsid w:val="00807ABC"/>
    <w:rsid w:val="008105EA"/>
    <w:rsid w:val="008105F0"/>
    <w:rsid w:val="00810EDD"/>
    <w:rsid w:val="0081199E"/>
    <w:rsid w:val="00811E1A"/>
    <w:rsid w:val="0081263B"/>
    <w:rsid w:val="00813C7F"/>
    <w:rsid w:val="00813FFF"/>
    <w:rsid w:val="00814021"/>
    <w:rsid w:val="00814208"/>
    <w:rsid w:val="008143CB"/>
    <w:rsid w:val="00814D03"/>
    <w:rsid w:val="00814EC8"/>
    <w:rsid w:val="008155A5"/>
    <w:rsid w:val="0081569B"/>
    <w:rsid w:val="0081691D"/>
    <w:rsid w:val="00817716"/>
    <w:rsid w:val="00817A1E"/>
    <w:rsid w:val="0082019A"/>
    <w:rsid w:val="00820363"/>
    <w:rsid w:val="008209C5"/>
    <w:rsid w:val="00820AD4"/>
    <w:rsid w:val="00820BD4"/>
    <w:rsid w:val="008216EE"/>
    <w:rsid w:val="00821975"/>
    <w:rsid w:val="00823221"/>
    <w:rsid w:val="008233C4"/>
    <w:rsid w:val="00823E64"/>
    <w:rsid w:val="00823E6F"/>
    <w:rsid w:val="008259F2"/>
    <w:rsid w:val="00825CF3"/>
    <w:rsid w:val="00825E26"/>
    <w:rsid w:val="00825E53"/>
    <w:rsid w:val="00825E89"/>
    <w:rsid w:val="0082694A"/>
    <w:rsid w:val="008272E3"/>
    <w:rsid w:val="008274D9"/>
    <w:rsid w:val="0082756C"/>
    <w:rsid w:val="00827AA2"/>
    <w:rsid w:val="008310B6"/>
    <w:rsid w:val="00831B36"/>
    <w:rsid w:val="008326B8"/>
    <w:rsid w:val="008327C4"/>
    <w:rsid w:val="00832DF3"/>
    <w:rsid w:val="00834431"/>
    <w:rsid w:val="00834FDB"/>
    <w:rsid w:val="0083606E"/>
    <w:rsid w:val="008364ED"/>
    <w:rsid w:val="00836839"/>
    <w:rsid w:val="00837114"/>
    <w:rsid w:val="00837477"/>
    <w:rsid w:val="00837614"/>
    <w:rsid w:val="008408E9"/>
    <w:rsid w:val="008412D1"/>
    <w:rsid w:val="008417E4"/>
    <w:rsid w:val="00841FF8"/>
    <w:rsid w:val="0084212F"/>
    <w:rsid w:val="008426B5"/>
    <w:rsid w:val="00842884"/>
    <w:rsid w:val="00842F39"/>
    <w:rsid w:val="008433AD"/>
    <w:rsid w:val="00844683"/>
    <w:rsid w:val="00844CAC"/>
    <w:rsid w:val="00845057"/>
    <w:rsid w:val="00845694"/>
    <w:rsid w:val="008458F0"/>
    <w:rsid w:val="00845BE3"/>
    <w:rsid w:val="00846250"/>
    <w:rsid w:val="0084661D"/>
    <w:rsid w:val="00846932"/>
    <w:rsid w:val="00846BA4"/>
    <w:rsid w:val="00847290"/>
    <w:rsid w:val="008472AD"/>
    <w:rsid w:val="00847877"/>
    <w:rsid w:val="00847DFC"/>
    <w:rsid w:val="008503B1"/>
    <w:rsid w:val="00850B0C"/>
    <w:rsid w:val="0085154C"/>
    <w:rsid w:val="0085254B"/>
    <w:rsid w:val="00853B60"/>
    <w:rsid w:val="008542EC"/>
    <w:rsid w:val="00854711"/>
    <w:rsid w:val="00855196"/>
    <w:rsid w:val="008556CD"/>
    <w:rsid w:val="00855710"/>
    <w:rsid w:val="00856573"/>
    <w:rsid w:val="00856911"/>
    <w:rsid w:val="00857391"/>
    <w:rsid w:val="008577AD"/>
    <w:rsid w:val="00857AC9"/>
    <w:rsid w:val="00857C65"/>
    <w:rsid w:val="00857D99"/>
    <w:rsid w:val="00860798"/>
    <w:rsid w:val="008608B5"/>
    <w:rsid w:val="00861B37"/>
    <w:rsid w:val="00861F8A"/>
    <w:rsid w:val="00861FEB"/>
    <w:rsid w:val="00862C95"/>
    <w:rsid w:val="00862D55"/>
    <w:rsid w:val="00863504"/>
    <w:rsid w:val="00863692"/>
    <w:rsid w:val="00863993"/>
    <w:rsid w:val="00863D69"/>
    <w:rsid w:val="0086458E"/>
    <w:rsid w:val="008647DA"/>
    <w:rsid w:val="00864BBE"/>
    <w:rsid w:val="008656D0"/>
    <w:rsid w:val="008658EE"/>
    <w:rsid w:val="00865A0F"/>
    <w:rsid w:val="0086625D"/>
    <w:rsid w:val="00866364"/>
    <w:rsid w:val="008668B3"/>
    <w:rsid w:val="0087045A"/>
    <w:rsid w:val="00871018"/>
    <w:rsid w:val="008710B7"/>
    <w:rsid w:val="0087114B"/>
    <w:rsid w:val="008719C8"/>
    <w:rsid w:val="00871B0C"/>
    <w:rsid w:val="00871CDB"/>
    <w:rsid w:val="00872111"/>
    <w:rsid w:val="00872728"/>
    <w:rsid w:val="00872E2F"/>
    <w:rsid w:val="008736E1"/>
    <w:rsid w:val="00873828"/>
    <w:rsid w:val="008747DE"/>
    <w:rsid w:val="0087492E"/>
    <w:rsid w:val="00874952"/>
    <w:rsid w:val="0087496F"/>
    <w:rsid w:val="00874AC7"/>
    <w:rsid w:val="008753CD"/>
    <w:rsid w:val="008755AB"/>
    <w:rsid w:val="008761EE"/>
    <w:rsid w:val="008767EA"/>
    <w:rsid w:val="00876842"/>
    <w:rsid w:val="008768BB"/>
    <w:rsid w:val="00876B83"/>
    <w:rsid w:val="00876D61"/>
    <w:rsid w:val="00876F08"/>
    <w:rsid w:val="00876F25"/>
    <w:rsid w:val="00877478"/>
    <w:rsid w:val="008777A1"/>
    <w:rsid w:val="00877BD3"/>
    <w:rsid w:val="008800CE"/>
    <w:rsid w:val="00880109"/>
    <w:rsid w:val="0088034D"/>
    <w:rsid w:val="0088144B"/>
    <w:rsid w:val="00881B56"/>
    <w:rsid w:val="0088200A"/>
    <w:rsid w:val="008825A1"/>
    <w:rsid w:val="00883785"/>
    <w:rsid w:val="00883A54"/>
    <w:rsid w:val="00883B9B"/>
    <w:rsid w:val="00883BAC"/>
    <w:rsid w:val="00883F38"/>
    <w:rsid w:val="00883FC2"/>
    <w:rsid w:val="00884014"/>
    <w:rsid w:val="008845F4"/>
    <w:rsid w:val="00884C0F"/>
    <w:rsid w:val="00885FDB"/>
    <w:rsid w:val="0088641C"/>
    <w:rsid w:val="00887046"/>
    <w:rsid w:val="0088706B"/>
    <w:rsid w:val="008874B3"/>
    <w:rsid w:val="008874EF"/>
    <w:rsid w:val="008875E5"/>
    <w:rsid w:val="00887C0C"/>
    <w:rsid w:val="00887EFA"/>
    <w:rsid w:val="00890DAA"/>
    <w:rsid w:val="00890DB9"/>
    <w:rsid w:val="00890F1E"/>
    <w:rsid w:val="00891142"/>
    <w:rsid w:val="00891D44"/>
    <w:rsid w:val="0089273E"/>
    <w:rsid w:val="00894912"/>
    <w:rsid w:val="0089514B"/>
    <w:rsid w:val="00895977"/>
    <w:rsid w:val="00896163"/>
    <w:rsid w:val="008A0899"/>
    <w:rsid w:val="008A18FF"/>
    <w:rsid w:val="008A1975"/>
    <w:rsid w:val="008A1B7B"/>
    <w:rsid w:val="008A1BFE"/>
    <w:rsid w:val="008A23AF"/>
    <w:rsid w:val="008A36A2"/>
    <w:rsid w:val="008A39EE"/>
    <w:rsid w:val="008A4078"/>
    <w:rsid w:val="008A41F6"/>
    <w:rsid w:val="008A4517"/>
    <w:rsid w:val="008A45E3"/>
    <w:rsid w:val="008A5C29"/>
    <w:rsid w:val="008A5F7F"/>
    <w:rsid w:val="008A68CA"/>
    <w:rsid w:val="008A6AD6"/>
    <w:rsid w:val="008A6BE4"/>
    <w:rsid w:val="008A71E9"/>
    <w:rsid w:val="008B035C"/>
    <w:rsid w:val="008B0C55"/>
    <w:rsid w:val="008B10A5"/>
    <w:rsid w:val="008B133F"/>
    <w:rsid w:val="008B173D"/>
    <w:rsid w:val="008B2352"/>
    <w:rsid w:val="008B2CA3"/>
    <w:rsid w:val="008B2CC3"/>
    <w:rsid w:val="008B307D"/>
    <w:rsid w:val="008B42BF"/>
    <w:rsid w:val="008B498E"/>
    <w:rsid w:val="008B57B3"/>
    <w:rsid w:val="008B57DE"/>
    <w:rsid w:val="008B58F1"/>
    <w:rsid w:val="008B5D28"/>
    <w:rsid w:val="008B67BB"/>
    <w:rsid w:val="008B7A20"/>
    <w:rsid w:val="008B7D7C"/>
    <w:rsid w:val="008C01C3"/>
    <w:rsid w:val="008C033D"/>
    <w:rsid w:val="008C07CD"/>
    <w:rsid w:val="008C1408"/>
    <w:rsid w:val="008C1CA5"/>
    <w:rsid w:val="008C2707"/>
    <w:rsid w:val="008C2BF3"/>
    <w:rsid w:val="008C2D78"/>
    <w:rsid w:val="008C452B"/>
    <w:rsid w:val="008C4582"/>
    <w:rsid w:val="008C55FF"/>
    <w:rsid w:val="008C5715"/>
    <w:rsid w:val="008C641C"/>
    <w:rsid w:val="008C6A7A"/>
    <w:rsid w:val="008C6E91"/>
    <w:rsid w:val="008C7B04"/>
    <w:rsid w:val="008C7BDA"/>
    <w:rsid w:val="008D0BA9"/>
    <w:rsid w:val="008D1AAD"/>
    <w:rsid w:val="008D1CE7"/>
    <w:rsid w:val="008D2153"/>
    <w:rsid w:val="008D21BC"/>
    <w:rsid w:val="008D2207"/>
    <w:rsid w:val="008D2729"/>
    <w:rsid w:val="008D4296"/>
    <w:rsid w:val="008D4798"/>
    <w:rsid w:val="008D5208"/>
    <w:rsid w:val="008D5216"/>
    <w:rsid w:val="008D550B"/>
    <w:rsid w:val="008D5F1A"/>
    <w:rsid w:val="008D6250"/>
    <w:rsid w:val="008D650F"/>
    <w:rsid w:val="008D6CC6"/>
    <w:rsid w:val="008D6D30"/>
    <w:rsid w:val="008D763C"/>
    <w:rsid w:val="008D7B59"/>
    <w:rsid w:val="008D7EC0"/>
    <w:rsid w:val="008E00C7"/>
    <w:rsid w:val="008E0E4D"/>
    <w:rsid w:val="008E0F2A"/>
    <w:rsid w:val="008E1F4C"/>
    <w:rsid w:val="008E2011"/>
    <w:rsid w:val="008E257F"/>
    <w:rsid w:val="008E2AB1"/>
    <w:rsid w:val="008E2B24"/>
    <w:rsid w:val="008E31D9"/>
    <w:rsid w:val="008E395E"/>
    <w:rsid w:val="008E3E56"/>
    <w:rsid w:val="008E5473"/>
    <w:rsid w:val="008E5579"/>
    <w:rsid w:val="008E5622"/>
    <w:rsid w:val="008E5CB5"/>
    <w:rsid w:val="008E622D"/>
    <w:rsid w:val="008F001D"/>
    <w:rsid w:val="008F0847"/>
    <w:rsid w:val="008F0F6B"/>
    <w:rsid w:val="008F114A"/>
    <w:rsid w:val="008F1CB0"/>
    <w:rsid w:val="008F2886"/>
    <w:rsid w:val="008F29E8"/>
    <w:rsid w:val="008F2E7B"/>
    <w:rsid w:val="008F35CB"/>
    <w:rsid w:val="008F4504"/>
    <w:rsid w:val="008F4A26"/>
    <w:rsid w:val="008F4E27"/>
    <w:rsid w:val="008F53E7"/>
    <w:rsid w:val="008F60A6"/>
    <w:rsid w:val="008F63BB"/>
    <w:rsid w:val="008F7170"/>
    <w:rsid w:val="008F7586"/>
    <w:rsid w:val="008F7C73"/>
    <w:rsid w:val="00900034"/>
    <w:rsid w:val="009005EC"/>
    <w:rsid w:val="009009A8"/>
    <w:rsid w:val="00901450"/>
    <w:rsid w:val="009019DC"/>
    <w:rsid w:val="009022DD"/>
    <w:rsid w:val="009028B5"/>
    <w:rsid w:val="00903706"/>
    <w:rsid w:val="00903BD4"/>
    <w:rsid w:val="00903D13"/>
    <w:rsid w:val="00903D99"/>
    <w:rsid w:val="00903DAE"/>
    <w:rsid w:val="00904DD8"/>
    <w:rsid w:val="00905407"/>
    <w:rsid w:val="00906751"/>
    <w:rsid w:val="009072E6"/>
    <w:rsid w:val="00907653"/>
    <w:rsid w:val="00907788"/>
    <w:rsid w:val="009107E5"/>
    <w:rsid w:val="00911352"/>
    <w:rsid w:val="009113A0"/>
    <w:rsid w:val="009114C9"/>
    <w:rsid w:val="0091197C"/>
    <w:rsid w:val="00911DAA"/>
    <w:rsid w:val="00911ED2"/>
    <w:rsid w:val="0091242D"/>
    <w:rsid w:val="0091243C"/>
    <w:rsid w:val="00912AD0"/>
    <w:rsid w:val="00912B8A"/>
    <w:rsid w:val="00912F05"/>
    <w:rsid w:val="009133EB"/>
    <w:rsid w:val="0091354B"/>
    <w:rsid w:val="00913583"/>
    <w:rsid w:val="00913757"/>
    <w:rsid w:val="0091429A"/>
    <w:rsid w:val="00914527"/>
    <w:rsid w:val="0091483B"/>
    <w:rsid w:val="00914CC7"/>
    <w:rsid w:val="00914F24"/>
    <w:rsid w:val="009152E9"/>
    <w:rsid w:val="00915D81"/>
    <w:rsid w:val="009163A3"/>
    <w:rsid w:val="00916A97"/>
    <w:rsid w:val="00916D54"/>
    <w:rsid w:val="009176B2"/>
    <w:rsid w:val="00920A7B"/>
    <w:rsid w:val="00920D55"/>
    <w:rsid w:val="00920E36"/>
    <w:rsid w:val="00920F9F"/>
    <w:rsid w:val="009212D5"/>
    <w:rsid w:val="0092147C"/>
    <w:rsid w:val="0092148C"/>
    <w:rsid w:val="009216AA"/>
    <w:rsid w:val="00921FD7"/>
    <w:rsid w:val="009224F0"/>
    <w:rsid w:val="009226BE"/>
    <w:rsid w:val="00923066"/>
    <w:rsid w:val="00923F27"/>
    <w:rsid w:val="009248C9"/>
    <w:rsid w:val="00924A0D"/>
    <w:rsid w:val="00924AE2"/>
    <w:rsid w:val="00925719"/>
    <w:rsid w:val="00925797"/>
    <w:rsid w:val="00925B63"/>
    <w:rsid w:val="00926938"/>
    <w:rsid w:val="00926971"/>
    <w:rsid w:val="00926D5D"/>
    <w:rsid w:val="009270D6"/>
    <w:rsid w:val="00927B9D"/>
    <w:rsid w:val="009301B8"/>
    <w:rsid w:val="009305B8"/>
    <w:rsid w:val="00930AAA"/>
    <w:rsid w:val="0093323E"/>
    <w:rsid w:val="0093366F"/>
    <w:rsid w:val="009339EA"/>
    <w:rsid w:val="00933C50"/>
    <w:rsid w:val="00934077"/>
    <w:rsid w:val="00934420"/>
    <w:rsid w:val="009358F2"/>
    <w:rsid w:val="009362EF"/>
    <w:rsid w:val="00937117"/>
    <w:rsid w:val="00937426"/>
    <w:rsid w:val="00937686"/>
    <w:rsid w:val="00937842"/>
    <w:rsid w:val="00937F8F"/>
    <w:rsid w:val="009408B8"/>
    <w:rsid w:val="00940B2F"/>
    <w:rsid w:val="00940DAC"/>
    <w:rsid w:val="009410C2"/>
    <w:rsid w:val="009411EC"/>
    <w:rsid w:val="00941F9A"/>
    <w:rsid w:val="009424E4"/>
    <w:rsid w:val="00943695"/>
    <w:rsid w:val="00944657"/>
    <w:rsid w:val="0094573C"/>
    <w:rsid w:val="00945814"/>
    <w:rsid w:val="00945A2D"/>
    <w:rsid w:val="0094625E"/>
    <w:rsid w:val="0094656B"/>
    <w:rsid w:val="009467BE"/>
    <w:rsid w:val="0094688F"/>
    <w:rsid w:val="00946B61"/>
    <w:rsid w:val="00947CA0"/>
    <w:rsid w:val="00947DDA"/>
    <w:rsid w:val="00950097"/>
    <w:rsid w:val="00950A71"/>
    <w:rsid w:val="00951911"/>
    <w:rsid w:val="00951E63"/>
    <w:rsid w:val="00952492"/>
    <w:rsid w:val="009528A3"/>
    <w:rsid w:val="0095394D"/>
    <w:rsid w:val="0095449E"/>
    <w:rsid w:val="00955308"/>
    <w:rsid w:val="009555C7"/>
    <w:rsid w:val="0095690F"/>
    <w:rsid w:val="00956D89"/>
    <w:rsid w:val="00960596"/>
    <w:rsid w:val="00961141"/>
    <w:rsid w:val="00961A3E"/>
    <w:rsid w:val="009620A2"/>
    <w:rsid w:val="009628BD"/>
    <w:rsid w:val="00963880"/>
    <w:rsid w:val="00963B64"/>
    <w:rsid w:val="00963C03"/>
    <w:rsid w:val="00963E27"/>
    <w:rsid w:val="00963E86"/>
    <w:rsid w:val="00963F72"/>
    <w:rsid w:val="00964227"/>
    <w:rsid w:val="009647DC"/>
    <w:rsid w:val="00964BB3"/>
    <w:rsid w:val="00965683"/>
    <w:rsid w:val="009657ED"/>
    <w:rsid w:val="009658B3"/>
    <w:rsid w:val="00965CE1"/>
    <w:rsid w:val="009660F7"/>
    <w:rsid w:val="00967154"/>
    <w:rsid w:val="00967A7E"/>
    <w:rsid w:val="00970143"/>
    <w:rsid w:val="0097026F"/>
    <w:rsid w:val="009705B3"/>
    <w:rsid w:val="0097091A"/>
    <w:rsid w:val="00970CE5"/>
    <w:rsid w:val="00971033"/>
    <w:rsid w:val="00971367"/>
    <w:rsid w:val="00972819"/>
    <w:rsid w:val="00972BFA"/>
    <w:rsid w:val="00972DF6"/>
    <w:rsid w:val="00974359"/>
    <w:rsid w:val="00974456"/>
    <w:rsid w:val="00974768"/>
    <w:rsid w:val="00974B4B"/>
    <w:rsid w:val="00974DC2"/>
    <w:rsid w:val="0097505C"/>
    <w:rsid w:val="0097555E"/>
    <w:rsid w:val="00975636"/>
    <w:rsid w:val="00975701"/>
    <w:rsid w:val="00976132"/>
    <w:rsid w:val="009765E9"/>
    <w:rsid w:val="00976DF2"/>
    <w:rsid w:val="009775E3"/>
    <w:rsid w:val="009776F4"/>
    <w:rsid w:val="00980022"/>
    <w:rsid w:val="009808D4"/>
    <w:rsid w:val="0098091B"/>
    <w:rsid w:val="00980B89"/>
    <w:rsid w:val="00981A6C"/>
    <w:rsid w:val="00982072"/>
    <w:rsid w:val="0098223D"/>
    <w:rsid w:val="009825F5"/>
    <w:rsid w:val="00982C18"/>
    <w:rsid w:val="00982FC9"/>
    <w:rsid w:val="00983CFD"/>
    <w:rsid w:val="00983D16"/>
    <w:rsid w:val="00983D6A"/>
    <w:rsid w:val="00983E19"/>
    <w:rsid w:val="009845A5"/>
    <w:rsid w:val="00984F30"/>
    <w:rsid w:val="009850CC"/>
    <w:rsid w:val="00985C64"/>
    <w:rsid w:val="009867D5"/>
    <w:rsid w:val="0098761A"/>
    <w:rsid w:val="0098794A"/>
    <w:rsid w:val="0099051C"/>
    <w:rsid w:val="0099075A"/>
    <w:rsid w:val="00990867"/>
    <w:rsid w:val="00990A29"/>
    <w:rsid w:val="00990A46"/>
    <w:rsid w:val="00991026"/>
    <w:rsid w:val="0099114F"/>
    <w:rsid w:val="00991418"/>
    <w:rsid w:val="00991E70"/>
    <w:rsid w:val="009922B6"/>
    <w:rsid w:val="0099252B"/>
    <w:rsid w:val="00994339"/>
    <w:rsid w:val="0099469F"/>
    <w:rsid w:val="00995743"/>
    <w:rsid w:val="00996BC9"/>
    <w:rsid w:val="00996CCC"/>
    <w:rsid w:val="00997CEA"/>
    <w:rsid w:val="00997D2B"/>
    <w:rsid w:val="00997E61"/>
    <w:rsid w:val="009A02F3"/>
    <w:rsid w:val="009A053D"/>
    <w:rsid w:val="009A060B"/>
    <w:rsid w:val="009A0736"/>
    <w:rsid w:val="009A07B2"/>
    <w:rsid w:val="009A09ED"/>
    <w:rsid w:val="009A0A05"/>
    <w:rsid w:val="009A1615"/>
    <w:rsid w:val="009A1A10"/>
    <w:rsid w:val="009A1C2F"/>
    <w:rsid w:val="009A218D"/>
    <w:rsid w:val="009A21E6"/>
    <w:rsid w:val="009A24F2"/>
    <w:rsid w:val="009A27A2"/>
    <w:rsid w:val="009A2EDA"/>
    <w:rsid w:val="009A416D"/>
    <w:rsid w:val="009A4704"/>
    <w:rsid w:val="009A4E5E"/>
    <w:rsid w:val="009A50E7"/>
    <w:rsid w:val="009A5C4E"/>
    <w:rsid w:val="009A5F66"/>
    <w:rsid w:val="009A602D"/>
    <w:rsid w:val="009A64F0"/>
    <w:rsid w:val="009A6ED1"/>
    <w:rsid w:val="009A76A5"/>
    <w:rsid w:val="009B0147"/>
    <w:rsid w:val="009B01C0"/>
    <w:rsid w:val="009B0584"/>
    <w:rsid w:val="009B0BC3"/>
    <w:rsid w:val="009B1644"/>
    <w:rsid w:val="009B1EF0"/>
    <w:rsid w:val="009B1F60"/>
    <w:rsid w:val="009B2603"/>
    <w:rsid w:val="009B33CF"/>
    <w:rsid w:val="009B382E"/>
    <w:rsid w:val="009B3B95"/>
    <w:rsid w:val="009B44CF"/>
    <w:rsid w:val="009B46BC"/>
    <w:rsid w:val="009B46DC"/>
    <w:rsid w:val="009B4E10"/>
    <w:rsid w:val="009B51F0"/>
    <w:rsid w:val="009B537F"/>
    <w:rsid w:val="009B5589"/>
    <w:rsid w:val="009B6366"/>
    <w:rsid w:val="009B65D0"/>
    <w:rsid w:val="009C03F1"/>
    <w:rsid w:val="009C03FE"/>
    <w:rsid w:val="009C042D"/>
    <w:rsid w:val="009C158A"/>
    <w:rsid w:val="009C1A11"/>
    <w:rsid w:val="009C1B76"/>
    <w:rsid w:val="009C2337"/>
    <w:rsid w:val="009C36B2"/>
    <w:rsid w:val="009C371F"/>
    <w:rsid w:val="009C3DA2"/>
    <w:rsid w:val="009C4186"/>
    <w:rsid w:val="009C45EC"/>
    <w:rsid w:val="009C46EA"/>
    <w:rsid w:val="009C474F"/>
    <w:rsid w:val="009C4E3E"/>
    <w:rsid w:val="009C4EF5"/>
    <w:rsid w:val="009C56FE"/>
    <w:rsid w:val="009C62EE"/>
    <w:rsid w:val="009C668A"/>
    <w:rsid w:val="009C6860"/>
    <w:rsid w:val="009C726F"/>
    <w:rsid w:val="009C7517"/>
    <w:rsid w:val="009C7DD3"/>
    <w:rsid w:val="009D008F"/>
    <w:rsid w:val="009D08FA"/>
    <w:rsid w:val="009D1970"/>
    <w:rsid w:val="009D1A5F"/>
    <w:rsid w:val="009D2C00"/>
    <w:rsid w:val="009D31D2"/>
    <w:rsid w:val="009D31D5"/>
    <w:rsid w:val="009D42D4"/>
    <w:rsid w:val="009D4D85"/>
    <w:rsid w:val="009D54DA"/>
    <w:rsid w:val="009D57FF"/>
    <w:rsid w:val="009D611A"/>
    <w:rsid w:val="009D6238"/>
    <w:rsid w:val="009D6300"/>
    <w:rsid w:val="009D656B"/>
    <w:rsid w:val="009D6CA6"/>
    <w:rsid w:val="009D6F9A"/>
    <w:rsid w:val="009D7378"/>
    <w:rsid w:val="009E019F"/>
    <w:rsid w:val="009E0435"/>
    <w:rsid w:val="009E0B3A"/>
    <w:rsid w:val="009E1256"/>
    <w:rsid w:val="009E1BEF"/>
    <w:rsid w:val="009E2D84"/>
    <w:rsid w:val="009E43E0"/>
    <w:rsid w:val="009E4845"/>
    <w:rsid w:val="009E505F"/>
    <w:rsid w:val="009E53AA"/>
    <w:rsid w:val="009E56B2"/>
    <w:rsid w:val="009E6347"/>
    <w:rsid w:val="009E6F6C"/>
    <w:rsid w:val="009E7691"/>
    <w:rsid w:val="009E786A"/>
    <w:rsid w:val="009F04FC"/>
    <w:rsid w:val="009F085C"/>
    <w:rsid w:val="009F0CFE"/>
    <w:rsid w:val="009F107B"/>
    <w:rsid w:val="009F1358"/>
    <w:rsid w:val="009F14D2"/>
    <w:rsid w:val="009F1809"/>
    <w:rsid w:val="009F1D5A"/>
    <w:rsid w:val="009F20BA"/>
    <w:rsid w:val="009F21AA"/>
    <w:rsid w:val="009F2D47"/>
    <w:rsid w:val="009F338A"/>
    <w:rsid w:val="009F4AEE"/>
    <w:rsid w:val="009F52F1"/>
    <w:rsid w:val="009F54CF"/>
    <w:rsid w:val="009F5CF1"/>
    <w:rsid w:val="009F630E"/>
    <w:rsid w:val="009F655B"/>
    <w:rsid w:val="009F6681"/>
    <w:rsid w:val="009F75E8"/>
    <w:rsid w:val="009F77A7"/>
    <w:rsid w:val="009F7EB3"/>
    <w:rsid w:val="00A001A7"/>
    <w:rsid w:val="00A00A2C"/>
    <w:rsid w:val="00A00E5C"/>
    <w:rsid w:val="00A01674"/>
    <w:rsid w:val="00A0187B"/>
    <w:rsid w:val="00A01ACE"/>
    <w:rsid w:val="00A01AF2"/>
    <w:rsid w:val="00A030FA"/>
    <w:rsid w:val="00A031F8"/>
    <w:rsid w:val="00A039E2"/>
    <w:rsid w:val="00A04375"/>
    <w:rsid w:val="00A0519D"/>
    <w:rsid w:val="00A0568B"/>
    <w:rsid w:val="00A057F0"/>
    <w:rsid w:val="00A05A8D"/>
    <w:rsid w:val="00A062D7"/>
    <w:rsid w:val="00A065D9"/>
    <w:rsid w:val="00A07D7D"/>
    <w:rsid w:val="00A07FCF"/>
    <w:rsid w:val="00A114A3"/>
    <w:rsid w:val="00A13028"/>
    <w:rsid w:val="00A13070"/>
    <w:rsid w:val="00A1339F"/>
    <w:rsid w:val="00A133E9"/>
    <w:rsid w:val="00A13468"/>
    <w:rsid w:val="00A136A2"/>
    <w:rsid w:val="00A138F1"/>
    <w:rsid w:val="00A1449C"/>
    <w:rsid w:val="00A1451B"/>
    <w:rsid w:val="00A148F2"/>
    <w:rsid w:val="00A14C90"/>
    <w:rsid w:val="00A14EBE"/>
    <w:rsid w:val="00A152E1"/>
    <w:rsid w:val="00A15A31"/>
    <w:rsid w:val="00A15A8B"/>
    <w:rsid w:val="00A165A3"/>
    <w:rsid w:val="00A16E60"/>
    <w:rsid w:val="00A17948"/>
    <w:rsid w:val="00A17B28"/>
    <w:rsid w:val="00A20079"/>
    <w:rsid w:val="00A204F4"/>
    <w:rsid w:val="00A2077F"/>
    <w:rsid w:val="00A20D53"/>
    <w:rsid w:val="00A2189F"/>
    <w:rsid w:val="00A21A51"/>
    <w:rsid w:val="00A21ED1"/>
    <w:rsid w:val="00A21EDC"/>
    <w:rsid w:val="00A2225B"/>
    <w:rsid w:val="00A222EB"/>
    <w:rsid w:val="00A2296D"/>
    <w:rsid w:val="00A22B95"/>
    <w:rsid w:val="00A23261"/>
    <w:rsid w:val="00A23911"/>
    <w:rsid w:val="00A23A7F"/>
    <w:rsid w:val="00A2416E"/>
    <w:rsid w:val="00A2436F"/>
    <w:rsid w:val="00A24C18"/>
    <w:rsid w:val="00A24CEE"/>
    <w:rsid w:val="00A25304"/>
    <w:rsid w:val="00A2547D"/>
    <w:rsid w:val="00A25AAB"/>
    <w:rsid w:val="00A25BDE"/>
    <w:rsid w:val="00A25E98"/>
    <w:rsid w:val="00A27024"/>
    <w:rsid w:val="00A270AD"/>
    <w:rsid w:val="00A273B0"/>
    <w:rsid w:val="00A300D1"/>
    <w:rsid w:val="00A3057A"/>
    <w:rsid w:val="00A30BCA"/>
    <w:rsid w:val="00A310B5"/>
    <w:rsid w:val="00A3121A"/>
    <w:rsid w:val="00A314FE"/>
    <w:rsid w:val="00A31B5E"/>
    <w:rsid w:val="00A31C1F"/>
    <w:rsid w:val="00A31FCA"/>
    <w:rsid w:val="00A322A7"/>
    <w:rsid w:val="00A323E9"/>
    <w:rsid w:val="00A3330C"/>
    <w:rsid w:val="00A33620"/>
    <w:rsid w:val="00A3396B"/>
    <w:rsid w:val="00A34134"/>
    <w:rsid w:val="00A34262"/>
    <w:rsid w:val="00A353C5"/>
    <w:rsid w:val="00A3541D"/>
    <w:rsid w:val="00A355A7"/>
    <w:rsid w:val="00A358BC"/>
    <w:rsid w:val="00A35D75"/>
    <w:rsid w:val="00A35DF0"/>
    <w:rsid w:val="00A362B3"/>
    <w:rsid w:val="00A365D8"/>
    <w:rsid w:val="00A36A29"/>
    <w:rsid w:val="00A36C47"/>
    <w:rsid w:val="00A37832"/>
    <w:rsid w:val="00A37CEB"/>
    <w:rsid w:val="00A40EA2"/>
    <w:rsid w:val="00A43AC0"/>
    <w:rsid w:val="00A43CCC"/>
    <w:rsid w:val="00A43F37"/>
    <w:rsid w:val="00A43F57"/>
    <w:rsid w:val="00A441B4"/>
    <w:rsid w:val="00A448EA"/>
    <w:rsid w:val="00A44D12"/>
    <w:rsid w:val="00A45356"/>
    <w:rsid w:val="00A454CF"/>
    <w:rsid w:val="00A45B57"/>
    <w:rsid w:val="00A46DAB"/>
    <w:rsid w:val="00A474E8"/>
    <w:rsid w:val="00A47ECB"/>
    <w:rsid w:val="00A500C4"/>
    <w:rsid w:val="00A5139E"/>
    <w:rsid w:val="00A51E72"/>
    <w:rsid w:val="00A5291F"/>
    <w:rsid w:val="00A53622"/>
    <w:rsid w:val="00A5376C"/>
    <w:rsid w:val="00A54569"/>
    <w:rsid w:val="00A54A1F"/>
    <w:rsid w:val="00A5557A"/>
    <w:rsid w:val="00A5685C"/>
    <w:rsid w:val="00A576B9"/>
    <w:rsid w:val="00A577A3"/>
    <w:rsid w:val="00A600D2"/>
    <w:rsid w:val="00A61A95"/>
    <w:rsid w:val="00A61D5B"/>
    <w:rsid w:val="00A62E75"/>
    <w:rsid w:val="00A63738"/>
    <w:rsid w:val="00A64959"/>
    <w:rsid w:val="00A650EF"/>
    <w:rsid w:val="00A65543"/>
    <w:rsid w:val="00A6576D"/>
    <w:rsid w:val="00A65A08"/>
    <w:rsid w:val="00A65E4C"/>
    <w:rsid w:val="00A669DA"/>
    <w:rsid w:val="00A669F4"/>
    <w:rsid w:val="00A672CE"/>
    <w:rsid w:val="00A67313"/>
    <w:rsid w:val="00A67696"/>
    <w:rsid w:val="00A678F2"/>
    <w:rsid w:val="00A703FE"/>
    <w:rsid w:val="00A706EE"/>
    <w:rsid w:val="00A70B07"/>
    <w:rsid w:val="00A717FA"/>
    <w:rsid w:val="00A71882"/>
    <w:rsid w:val="00A724D3"/>
    <w:rsid w:val="00A72657"/>
    <w:rsid w:val="00A73395"/>
    <w:rsid w:val="00A73FBD"/>
    <w:rsid w:val="00A7406F"/>
    <w:rsid w:val="00A7413D"/>
    <w:rsid w:val="00A743FF"/>
    <w:rsid w:val="00A746D4"/>
    <w:rsid w:val="00A74B4D"/>
    <w:rsid w:val="00A74D29"/>
    <w:rsid w:val="00A74FF3"/>
    <w:rsid w:val="00A7555F"/>
    <w:rsid w:val="00A755DC"/>
    <w:rsid w:val="00A7569E"/>
    <w:rsid w:val="00A76D3D"/>
    <w:rsid w:val="00A76E73"/>
    <w:rsid w:val="00A7761C"/>
    <w:rsid w:val="00A77AFB"/>
    <w:rsid w:val="00A802EA"/>
    <w:rsid w:val="00A810E9"/>
    <w:rsid w:val="00A81276"/>
    <w:rsid w:val="00A81576"/>
    <w:rsid w:val="00A81BCD"/>
    <w:rsid w:val="00A822C6"/>
    <w:rsid w:val="00A8346C"/>
    <w:rsid w:val="00A836AE"/>
    <w:rsid w:val="00A83A58"/>
    <w:rsid w:val="00A8440B"/>
    <w:rsid w:val="00A853CF"/>
    <w:rsid w:val="00A85F48"/>
    <w:rsid w:val="00A85F69"/>
    <w:rsid w:val="00A8609D"/>
    <w:rsid w:val="00A86AEE"/>
    <w:rsid w:val="00A870C3"/>
    <w:rsid w:val="00A87B0B"/>
    <w:rsid w:val="00A904CB"/>
    <w:rsid w:val="00A91772"/>
    <w:rsid w:val="00A91DCB"/>
    <w:rsid w:val="00A924C4"/>
    <w:rsid w:val="00A928E4"/>
    <w:rsid w:val="00A9461F"/>
    <w:rsid w:val="00A94B93"/>
    <w:rsid w:val="00A94EA8"/>
    <w:rsid w:val="00A95638"/>
    <w:rsid w:val="00A95ADF"/>
    <w:rsid w:val="00A95CAC"/>
    <w:rsid w:val="00A96769"/>
    <w:rsid w:val="00A970B7"/>
    <w:rsid w:val="00A979F5"/>
    <w:rsid w:val="00AA0CDA"/>
    <w:rsid w:val="00AA0FFC"/>
    <w:rsid w:val="00AA1F18"/>
    <w:rsid w:val="00AA263B"/>
    <w:rsid w:val="00AA283A"/>
    <w:rsid w:val="00AA322E"/>
    <w:rsid w:val="00AA3BFB"/>
    <w:rsid w:val="00AA405D"/>
    <w:rsid w:val="00AA4334"/>
    <w:rsid w:val="00AA43C7"/>
    <w:rsid w:val="00AA493B"/>
    <w:rsid w:val="00AA5479"/>
    <w:rsid w:val="00AA665A"/>
    <w:rsid w:val="00AA6DB9"/>
    <w:rsid w:val="00AA6FD0"/>
    <w:rsid w:val="00AA7746"/>
    <w:rsid w:val="00AA7F25"/>
    <w:rsid w:val="00AB0527"/>
    <w:rsid w:val="00AB0F95"/>
    <w:rsid w:val="00AB1540"/>
    <w:rsid w:val="00AB182D"/>
    <w:rsid w:val="00AB1D82"/>
    <w:rsid w:val="00AB2DB4"/>
    <w:rsid w:val="00AB3183"/>
    <w:rsid w:val="00AB34AF"/>
    <w:rsid w:val="00AB4331"/>
    <w:rsid w:val="00AB437B"/>
    <w:rsid w:val="00AB4FB4"/>
    <w:rsid w:val="00AB52EB"/>
    <w:rsid w:val="00AB6108"/>
    <w:rsid w:val="00AB71FB"/>
    <w:rsid w:val="00AC017D"/>
    <w:rsid w:val="00AC0EB4"/>
    <w:rsid w:val="00AC14C3"/>
    <w:rsid w:val="00AC1D38"/>
    <w:rsid w:val="00AC20EE"/>
    <w:rsid w:val="00AC233F"/>
    <w:rsid w:val="00AC2492"/>
    <w:rsid w:val="00AC27E0"/>
    <w:rsid w:val="00AC2B25"/>
    <w:rsid w:val="00AC3FFC"/>
    <w:rsid w:val="00AC428E"/>
    <w:rsid w:val="00AC44A1"/>
    <w:rsid w:val="00AC4E65"/>
    <w:rsid w:val="00AC4E7F"/>
    <w:rsid w:val="00AC5349"/>
    <w:rsid w:val="00AC5518"/>
    <w:rsid w:val="00AC57FC"/>
    <w:rsid w:val="00AC5B82"/>
    <w:rsid w:val="00AC5F68"/>
    <w:rsid w:val="00AC62AE"/>
    <w:rsid w:val="00AC6B20"/>
    <w:rsid w:val="00AC70E1"/>
    <w:rsid w:val="00AC7291"/>
    <w:rsid w:val="00AC7752"/>
    <w:rsid w:val="00AC7B66"/>
    <w:rsid w:val="00AC7BFA"/>
    <w:rsid w:val="00AC7E83"/>
    <w:rsid w:val="00AD017C"/>
    <w:rsid w:val="00AD029D"/>
    <w:rsid w:val="00AD02FB"/>
    <w:rsid w:val="00AD05D8"/>
    <w:rsid w:val="00AD0878"/>
    <w:rsid w:val="00AD0BB4"/>
    <w:rsid w:val="00AD0DDD"/>
    <w:rsid w:val="00AD10E5"/>
    <w:rsid w:val="00AD1587"/>
    <w:rsid w:val="00AD1D88"/>
    <w:rsid w:val="00AD1DE0"/>
    <w:rsid w:val="00AD2976"/>
    <w:rsid w:val="00AD2A3E"/>
    <w:rsid w:val="00AD2B34"/>
    <w:rsid w:val="00AD2EE9"/>
    <w:rsid w:val="00AD39B0"/>
    <w:rsid w:val="00AD45F8"/>
    <w:rsid w:val="00AD4CD7"/>
    <w:rsid w:val="00AD5200"/>
    <w:rsid w:val="00AD54E3"/>
    <w:rsid w:val="00AD56DD"/>
    <w:rsid w:val="00AD573B"/>
    <w:rsid w:val="00AD6412"/>
    <w:rsid w:val="00AD6756"/>
    <w:rsid w:val="00AD73D9"/>
    <w:rsid w:val="00AD7CA8"/>
    <w:rsid w:val="00AD7F1C"/>
    <w:rsid w:val="00AE04A3"/>
    <w:rsid w:val="00AE0DC5"/>
    <w:rsid w:val="00AE15D7"/>
    <w:rsid w:val="00AE1723"/>
    <w:rsid w:val="00AE1F27"/>
    <w:rsid w:val="00AE2698"/>
    <w:rsid w:val="00AE2826"/>
    <w:rsid w:val="00AE2D17"/>
    <w:rsid w:val="00AE2F89"/>
    <w:rsid w:val="00AE3C49"/>
    <w:rsid w:val="00AE4123"/>
    <w:rsid w:val="00AE47D3"/>
    <w:rsid w:val="00AE4820"/>
    <w:rsid w:val="00AE4FFF"/>
    <w:rsid w:val="00AE5088"/>
    <w:rsid w:val="00AE528C"/>
    <w:rsid w:val="00AE5676"/>
    <w:rsid w:val="00AE58EC"/>
    <w:rsid w:val="00AE5CFB"/>
    <w:rsid w:val="00AE5F54"/>
    <w:rsid w:val="00AE6780"/>
    <w:rsid w:val="00AE7436"/>
    <w:rsid w:val="00AE7476"/>
    <w:rsid w:val="00AE793C"/>
    <w:rsid w:val="00AE7D17"/>
    <w:rsid w:val="00AE7DFB"/>
    <w:rsid w:val="00AF02F3"/>
    <w:rsid w:val="00AF0B81"/>
    <w:rsid w:val="00AF0CC1"/>
    <w:rsid w:val="00AF0E25"/>
    <w:rsid w:val="00AF1089"/>
    <w:rsid w:val="00AF12A2"/>
    <w:rsid w:val="00AF164F"/>
    <w:rsid w:val="00AF2997"/>
    <w:rsid w:val="00AF2AAC"/>
    <w:rsid w:val="00AF3898"/>
    <w:rsid w:val="00AF3FB2"/>
    <w:rsid w:val="00AF4247"/>
    <w:rsid w:val="00AF4293"/>
    <w:rsid w:val="00AF4D3A"/>
    <w:rsid w:val="00AF5A37"/>
    <w:rsid w:val="00AF5EE5"/>
    <w:rsid w:val="00AF67DA"/>
    <w:rsid w:val="00AF6DBD"/>
    <w:rsid w:val="00AF6E3D"/>
    <w:rsid w:val="00AF704E"/>
    <w:rsid w:val="00AF731A"/>
    <w:rsid w:val="00AF75CE"/>
    <w:rsid w:val="00B00B88"/>
    <w:rsid w:val="00B00D62"/>
    <w:rsid w:val="00B00E95"/>
    <w:rsid w:val="00B0151B"/>
    <w:rsid w:val="00B01674"/>
    <w:rsid w:val="00B01984"/>
    <w:rsid w:val="00B01A76"/>
    <w:rsid w:val="00B01C13"/>
    <w:rsid w:val="00B01CE0"/>
    <w:rsid w:val="00B01D5D"/>
    <w:rsid w:val="00B02098"/>
    <w:rsid w:val="00B02436"/>
    <w:rsid w:val="00B02894"/>
    <w:rsid w:val="00B02AD2"/>
    <w:rsid w:val="00B02D30"/>
    <w:rsid w:val="00B034D7"/>
    <w:rsid w:val="00B035DF"/>
    <w:rsid w:val="00B0377C"/>
    <w:rsid w:val="00B04AF2"/>
    <w:rsid w:val="00B054D9"/>
    <w:rsid w:val="00B05874"/>
    <w:rsid w:val="00B05CE9"/>
    <w:rsid w:val="00B06698"/>
    <w:rsid w:val="00B07366"/>
    <w:rsid w:val="00B07405"/>
    <w:rsid w:val="00B074D0"/>
    <w:rsid w:val="00B10333"/>
    <w:rsid w:val="00B10A48"/>
    <w:rsid w:val="00B110F3"/>
    <w:rsid w:val="00B11510"/>
    <w:rsid w:val="00B11E12"/>
    <w:rsid w:val="00B129F2"/>
    <w:rsid w:val="00B129FF"/>
    <w:rsid w:val="00B13B6B"/>
    <w:rsid w:val="00B1422C"/>
    <w:rsid w:val="00B147DF"/>
    <w:rsid w:val="00B14F01"/>
    <w:rsid w:val="00B1523E"/>
    <w:rsid w:val="00B1606F"/>
    <w:rsid w:val="00B167AD"/>
    <w:rsid w:val="00B16B26"/>
    <w:rsid w:val="00B1702E"/>
    <w:rsid w:val="00B170AF"/>
    <w:rsid w:val="00B1737F"/>
    <w:rsid w:val="00B175D4"/>
    <w:rsid w:val="00B17F37"/>
    <w:rsid w:val="00B203F0"/>
    <w:rsid w:val="00B2105B"/>
    <w:rsid w:val="00B2108D"/>
    <w:rsid w:val="00B212C6"/>
    <w:rsid w:val="00B2145E"/>
    <w:rsid w:val="00B21737"/>
    <w:rsid w:val="00B21D0F"/>
    <w:rsid w:val="00B2220C"/>
    <w:rsid w:val="00B222E2"/>
    <w:rsid w:val="00B225D4"/>
    <w:rsid w:val="00B227BB"/>
    <w:rsid w:val="00B22D66"/>
    <w:rsid w:val="00B2312C"/>
    <w:rsid w:val="00B231ED"/>
    <w:rsid w:val="00B23A01"/>
    <w:rsid w:val="00B24483"/>
    <w:rsid w:val="00B24672"/>
    <w:rsid w:val="00B24ABD"/>
    <w:rsid w:val="00B25C53"/>
    <w:rsid w:val="00B25D95"/>
    <w:rsid w:val="00B26036"/>
    <w:rsid w:val="00B27A21"/>
    <w:rsid w:val="00B3050D"/>
    <w:rsid w:val="00B308D7"/>
    <w:rsid w:val="00B309F7"/>
    <w:rsid w:val="00B30C4D"/>
    <w:rsid w:val="00B3129C"/>
    <w:rsid w:val="00B3188E"/>
    <w:rsid w:val="00B31BD9"/>
    <w:rsid w:val="00B31E2C"/>
    <w:rsid w:val="00B32442"/>
    <w:rsid w:val="00B32DCB"/>
    <w:rsid w:val="00B347A4"/>
    <w:rsid w:val="00B34A65"/>
    <w:rsid w:val="00B351BC"/>
    <w:rsid w:val="00B35288"/>
    <w:rsid w:val="00B35A07"/>
    <w:rsid w:val="00B37321"/>
    <w:rsid w:val="00B376CE"/>
    <w:rsid w:val="00B37B9F"/>
    <w:rsid w:val="00B40251"/>
    <w:rsid w:val="00B4139C"/>
    <w:rsid w:val="00B4203C"/>
    <w:rsid w:val="00B43364"/>
    <w:rsid w:val="00B43582"/>
    <w:rsid w:val="00B4365D"/>
    <w:rsid w:val="00B43F76"/>
    <w:rsid w:val="00B44031"/>
    <w:rsid w:val="00B4488A"/>
    <w:rsid w:val="00B45626"/>
    <w:rsid w:val="00B459E0"/>
    <w:rsid w:val="00B462A4"/>
    <w:rsid w:val="00B4633A"/>
    <w:rsid w:val="00B46665"/>
    <w:rsid w:val="00B46E3A"/>
    <w:rsid w:val="00B4708C"/>
    <w:rsid w:val="00B47228"/>
    <w:rsid w:val="00B47CEC"/>
    <w:rsid w:val="00B47D84"/>
    <w:rsid w:val="00B503DB"/>
    <w:rsid w:val="00B50519"/>
    <w:rsid w:val="00B51284"/>
    <w:rsid w:val="00B51CA6"/>
    <w:rsid w:val="00B52649"/>
    <w:rsid w:val="00B52A52"/>
    <w:rsid w:val="00B52BF4"/>
    <w:rsid w:val="00B52CA4"/>
    <w:rsid w:val="00B53813"/>
    <w:rsid w:val="00B53945"/>
    <w:rsid w:val="00B54379"/>
    <w:rsid w:val="00B544F1"/>
    <w:rsid w:val="00B54D99"/>
    <w:rsid w:val="00B5514B"/>
    <w:rsid w:val="00B55B3F"/>
    <w:rsid w:val="00B56789"/>
    <w:rsid w:val="00B614D3"/>
    <w:rsid w:val="00B6176D"/>
    <w:rsid w:val="00B622DC"/>
    <w:rsid w:val="00B626DA"/>
    <w:rsid w:val="00B62C64"/>
    <w:rsid w:val="00B62F00"/>
    <w:rsid w:val="00B63081"/>
    <w:rsid w:val="00B6352D"/>
    <w:rsid w:val="00B6384F"/>
    <w:rsid w:val="00B63A42"/>
    <w:rsid w:val="00B63E9C"/>
    <w:rsid w:val="00B63F9B"/>
    <w:rsid w:val="00B6452D"/>
    <w:rsid w:val="00B64548"/>
    <w:rsid w:val="00B64AC5"/>
    <w:rsid w:val="00B65756"/>
    <w:rsid w:val="00B659BE"/>
    <w:rsid w:val="00B65E05"/>
    <w:rsid w:val="00B6683F"/>
    <w:rsid w:val="00B66936"/>
    <w:rsid w:val="00B66C83"/>
    <w:rsid w:val="00B66EE5"/>
    <w:rsid w:val="00B70195"/>
    <w:rsid w:val="00B70626"/>
    <w:rsid w:val="00B71804"/>
    <w:rsid w:val="00B71E2D"/>
    <w:rsid w:val="00B7285C"/>
    <w:rsid w:val="00B731F6"/>
    <w:rsid w:val="00B73AF3"/>
    <w:rsid w:val="00B74701"/>
    <w:rsid w:val="00B754C7"/>
    <w:rsid w:val="00B75756"/>
    <w:rsid w:val="00B75863"/>
    <w:rsid w:val="00B76255"/>
    <w:rsid w:val="00B76329"/>
    <w:rsid w:val="00B7680D"/>
    <w:rsid w:val="00B76952"/>
    <w:rsid w:val="00B76BA9"/>
    <w:rsid w:val="00B773AE"/>
    <w:rsid w:val="00B77436"/>
    <w:rsid w:val="00B774C8"/>
    <w:rsid w:val="00B80253"/>
    <w:rsid w:val="00B81336"/>
    <w:rsid w:val="00B817BD"/>
    <w:rsid w:val="00B8203D"/>
    <w:rsid w:val="00B8258D"/>
    <w:rsid w:val="00B835C3"/>
    <w:rsid w:val="00B83BC3"/>
    <w:rsid w:val="00B83DDF"/>
    <w:rsid w:val="00B845A1"/>
    <w:rsid w:val="00B845EB"/>
    <w:rsid w:val="00B84C2F"/>
    <w:rsid w:val="00B8521B"/>
    <w:rsid w:val="00B85CFF"/>
    <w:rsid w:val="00B87B57"/>
    <w:rsid w:val="00B9094A"/>
    <w:rsid w:val="00B91BBE"/>
    <w:rsid w:val="00B92158"/>
    <w:rsid w:val="00B92456"/>
    <w:rsid w:val="00B92C44"/>
    <w:rsid w:val="00B92C9C"/>
    <w:rsid w:val="00B932DB"/>
    <w:rsid w:val="00B9348B"/>
    <w:rsid w:val="00B93AB0"/>
    <w:rsid w:val="00B93B89"/>
    <w:rsid w:val="00B943E4"/>
    <w:rsid w:val="00B9478B"/>
    <w:rsid w:val="00B95241"/>
    <w:rsid w:val="00B9525D"/>
    <w:rsid w:val="00B952B0"/>
    <w:rsid w:val="00B953CD"/>
    <w:rsid w:val="00B954BB"/>
    <w:rsid w:val="00B956B5"/>
    <w:rsid w:val="00B95929"/>
    <w:rsid w:val="00B95B99"/>
    <w:rsid w:val="00B95E17"/>
    <w:rsid w:val="00B95ECB"/>
    <w:rsid w:val="00B9631F"/>
    <w:rsid w:val="00B96E4A"/>
    <w:rsid w:val="00B973C3"/>
    <w:rsid w:val="00BA00E0"/>
    <w:rsid w:val="00BA0810"/>
    <w:rsid w:val="00BA0D45"/>
    <w:rsid w:val="00BA26ED"/>
    <w:rsid w:val="00BA2B30"/>
    <w:rsid w:val="00BA3257"/>
    <w:rsid w:val="00BA32FA"/>
    <w:rsid w:val="00BA33D4"/>
    <w:rsid w:val="00BA33EA"/>
    <w:rsid w:val="00BA4220"/>
    <w:rsid w:val="00BA442A"/>
    <w:rsid w:val="00BA5561"/>
    <w:rsid w:val="00BA55C6"/>
    <w:rsid w:val="00BA7571"/>
    <w:rsid w:val="00BA7AA9"/>
    <w:rsid w:val="00BA7B5A"/>
    <w:rsid w:val="00BA7EAB"/>
    <w:rsid w:val="00BA7FE2"/>
    <w:rsid w:val="00BB0EA6"/>
    <w:rsid w:val="00BB11A2"/>
    <w:rsid w:val="00BB143D"/>
    <w:rsid w:val="00BB27B8"/>
    <w:rsid w:val="00BB2854"/>
    <w:rsid w:val="00BB2997"/>
    <w:rsid w:val="00BB2A69"/>
    <w:rsid w:val="00BB2FB9"/>
    <w:rsid w:val="00BB4A4C"/>
    <w:rsid w:val="00BB5AB8"/>
    <w:rsid w:val="00BB6A5D"/>
    <w:rsid w:val="00BB7302"/>
    <w:rsid w:val="00BB7518"/>
    <w:rsid w:val="00BB7D82"/>
    <w:rsid w:val="00BB7F7B"/>
    <w:rsid w:val="00BC00EC"/>
    <w:rsid w:val="00BC0ED4"/>
    <w:rsid w:val="00BC0F1E"/>
    <w:rsid w:val="00BC0F8F"/>
    <w:rsid w:val="00BC14BC"/>
    <w:rsid w:val="00BC1701"/>
    <w:rsid w:val="00BC1C64"/>
    <w:rsid w:val="00BC1C88"/>
    <w:rsid w:val="00BC1C8B"/>
    <w:rsid w:val="00BC2614"/>
    <w:rsid w:val="00BC294C"/>
    <w:rsid w:val="00BC2F15"/>
    <w:rsid w:val="00BC3027"/>
    <w:rsid w:val="00BC3430"/>
    <w:rsid w:val="00BC34A1"/>
    <w:rsid w:val="00BC370A"/>
    <w:rsid w:val="00BC377A"/>
    <w:rsid w:val="00BC4606"/>
    <w:rsid w:val="00BC65D6"/>
    <w:rsid w:val="00BC69C5"/>
    <w:rsid w:val="00BC6A08"/>
    <w:rsid w:val="00BC72DF"/>
    <w:rsid w:val="00BC7BAF"/>
    <w:rsid w:val="00BD0D12"/>
    <w:rsid w:val="00BD1212"/>
    <w:rsid w:val="00BD14DF"/>
    <w:rsid w:val="00BD1887"/>
    <w:rsid w:val="00BD18ED"/>
    <w:rsid w:val="00BD1C6B"/>
    <w:rsid w:val="00BD1E30"/>
    <w:rsid w:val="00BD1F44"/>
    <w:rsid w:val="00BD20C0"/>
    <w:rsid w:val="00BD24E6"/>
    <w:rsid w:val="00BD2A84"/>
    <w:rsid w:val="00BD2BB8"/>
    <w:rsid w:val="00BD2DFF"/>
    <w:rsid w:val="00BD2E17"/>
    <w:rsid w:val="00BD2FBA"/>
    <w:rsid w:val="00BD37B6"/>
    <w:rsid w:val="00BD37E8"/>
    <w:rsid w:val="00BD3EFC"/>
    <w:rsid w:val="00BD43D5"/>
    <w:rsid w:val="00BD48A4"/>
    <w:rsid w:val="00BD4C82"/>
    <w:rsid w:val="00BD4EAA"/>
    <w:rsid w:val="00BD56BF"/>
    <w:rsid w:val="00BD5C5E"/>
    <w:rsid w:val="00BD5D40"/>
    <w:rsid w:val="00BD5E2F"/>
    <w:rsid w:val="00BD5E9D"/>
    <w:rsid w:val="00BD6195"/>
    <w:rsid w:val="00BD6360"/>
    <w:rsid w:val="00BD660A"/>
    <w:rsid w:val="00BD66A3"/>
    <w:rsid w:val="00BD748F"/>
    <w:rsid w:val="00BD74EA"/>
    <w:rsid w:val="00BE003B"/>
    <w:rsid w:val="00BE03A0"/>
    <w:rsid w:val="00BE07EC"/>
    <w:rsid w:val="00BE0DA0"/>
    <w:rsid w:val="00BE115F"/>
    <w:rsid w:val="00BE1423"/>
    <w:rsid w:val="00BE1499"/>
    <w:rsid w:val="00BE1575"/>
    <w:rsid w:val="00BE1F38"/>
    <w:rsid w:val="00BE24A7"/>
    <w:rsid w:val="00BE27C1"/>
    <w:rsid w:val="00BE329A"/>
    <w:rsid w:val="00BE34D9"/>
    <w:rsid w:val="00BE37DB"/>
    <w:rsid w:val="00BE3809"/>
    <w:rsid w:val="00BE3B93"/>
    <w:rsid w:val="00BE3CC9"/>
    <w:rsid w:val="00BE4759"/>
    <w:rsid w:val="00BE4C9C"/>
    <w:rsid w:val="00BE5316"/>
    <w:rsid w:val="00BE5324"/>
    <w:rsid w:val="00BE55C9"/>
    <w:rsid w:val="00BE6129"/>
    <w:rsid w:val="00BE709B"/>
    <w:rsid w:val="00BF02DE"/>
    <w:rsid w:val="00BF04BF"/>
    <w:rsid w:val="00BF0784"/>
    <w:rsid w:val="00BF09EA"/>
    <w:rsid w:val="00BF138C"/>
    <w:rsid w:val="00BF1644"/>
    <w:rsid w:val="00BF19D7"/>
    <w:rsid w:val="00BF19EF"/>
    <w:rsid w:val="00BF1D8B"/>
    <w:rsid w:val="00BF2166"/>
    <w:rsid w:val="00BF2647"/>
    <w:rsid w:val="00BF27E3"/>
    <w:rsid w:val="00BF2D1A"/>
    <w:rsid w:val="00BF2F0F"/>
    <w:rsid w:val="00BF3064"/>
    <w:rsid w:val="00BF321C"/>
    <w:rsid w:val="00BF3CBD"/>
    <w:rsid w:val="00BF3F66"/>
    <w:rsid w:val="00BF4603"/>
    <w:rsid w:val="00BF59CF"/>
    <w:rsid w:val="00BF6131"/>
    <w:rsid w:val="00BF644C"/>
    <w:rsid w:val="00BF71CE"/>
    <w:rsid w:val="00BF74E5"/>
    <w:rsid w:val="00BF76AE"/>
    <w:rsid w:val="00BF7772"/>
    <w:rsid w:val="00BF7E8D"/>
    <w:rsid w:val="00BF7F65"/>
    <w:rsid w:val="00C0115A"/>
    <w:rsid w:val="00C01BE3"/>
    <w:rsid w:val="00C01EFB"/>
    <w:rsid w:val="00C022CC"/>
    <w:rsid w:val="00C02D6B"/>
    <w:rsid w:val="00C02F87"/>
    <w:rsid w:val="00C03194"/>
    <w:rsid w:val="00C0375F"/>
    <w:rsid w:val="00C0400D"/>
    <w:rsid w:val="00C04211"/>
    <w:rsid w:val="00C049ED"/>
    <w:rsid w:val="00C04C2D"/>
    <w:rsid w:val="00C0571A"/>
    <w:rsid w:val="00C05968"/>
    <w:rsid w:val="00C06960"/>
    <w:rsid w:val="00C06D3A"/>
    <w:rsid w:val="00C10B31"/>
    <w:rsid w:val="00C10D4F"/>
    <w:rsid w:val="00C10DF7"/>
    <w:rsid w:val="00C11783"/>
    <w:rsid w:val="00C119B7"/>
    <w:rsid w:val="00C11A33"/>
    <w:rsid w:val="00C11D1F"/>
    <w:rsid w:val="00C12458"/>
    <w:rsid w:val="00C128B8"/>
    <w:rsid w:val="00C1325A"/>
    <w:rsid w:val="00C13FBE"/>
    <w:rsid w:val="00C142D8"/>
    <w:rsid w:val="00C14688"/>
    <w:rsid w:val="00C149B2"/>
    <w:rsid w:val="00C1522E"/>
    <w:rsid w:val="00C15350"/>
    <w:rsid w:val="00C15D38"/>
    <w:rsid w:val="00C15E96"/>
    <w:rsid w:val="00C16091"/>
    <w:rsid w:val="00C17294"/>
    <w:rsid w:val="00C20BDD"/>
    <w:rsid w:val="00C213B8"/>
    <w:rsid w:val="00C21776"/>
    <w:rsid w:val="00C21C34"/>
    <w:rsid w:val="00C224CA"/>
    <w:rsid w:val="00C2272A"/>
    <w:rsid w:val="00C22D31"/>
    <w:rsid w:val="00C22F55"/>
    <w:rsid w:val="00C24915"/>
    <w:rsid w:val="00C24A87"/>
    <w:rsid w:val="00C252C5"/>
    <w:rsid w:val="00C25C64"/>
    <w:rsid w:val="00C27825"/>
    <w:rsid w:val="00C27865"/>
    <w:rsid w:val="00C27DE2"/>
    <w:rsid w:val="00C30F84"/>
    <w:rsid w:val="00C310A8"/>
    <w:rsid w:val="00C314D6"/>
    <w:rsid w:val="00C31546"/>
    <w:rsid w:val="00C31E4E"/>
    <w:rsid w:val="00C32389"/>
    <w:rsid w:val="00C324ED"/>
    <w:rsid w:val="00C32592"/>
    <w:rsid w:val="00C32831"/>
    <w:rsid w:val="00C32A72"/>
    <w:rsid w:val="00C32F15"/>
    <w:rsid w:val="00C33047"/>
    <w:rsid w:val="00C330C2"/>
    <w:rsid w:val="00C333AB"/>
    <w:rsid w:val="00C33B7F"/>
    <w:rsid w:val="00C34035"/>
    <w:rsid w:val="00C34096"/>
    <w:rsid w:val="00C340E4"/>
    <w:rsid w:val="00C34242"/>
    <w:rsid w:val="00C347B9"/>
    <w:rsid w:val="00C349AE"/>
    <w:rsid w:val="00C352F8"/>
    <w:rsid w:val="00C35488"/>
    <w:rsid w:val="00C355CC"/>
    <w:rsid w:val="00C361DC"/>
    <w:rsid w:val="00C36423"/>
    <w:rsid w:val="00C36702"/>
    <w:rsid w:val="00C36D5C"/>
    <w:rsid w:val="00C37795"/>
    <w:rsid w:val="00C37B7E"/>
    <w:rsid w:val="00C37C2C"/>
    <w:rsid w:val="00C40251"/>
    <w:rsid w:val="00C413A4"/>
    <w:rsid w:val="00C4148D"/>
    <w:rsid w:val="00C41980"/>
    <w:rsid w:val="00C41C67"/>
    <w:rsid w:val="00C42525"/>
    <w:rsid w:val="00C42B39"/>
    <w:rsid w:val="00C43439"/>
    <w:rsid w:val="00C43746"/>
    <w:rsid w:val="00C43B98"/>
    <w:rsid w:val="00C43F66"/>
    <w:rsid w:val="00C44AE3"/>
    <w:rsid w:val="00C451FF"/>
    <w:rsid w:val="00C453DA"/>
    <w:rsid w:val="00C458C4"/>
    <w:rsid w:val="00C46E87"/>
    <w:rsid w:val="00C4701C"/>
    <w:rsid w:val="00C47D7F"/>
    <w:rsid w:val="00C503B7"/>
    <w:rsid w:val="00C5159E"/>
    <w:rsid w:val="00C51620"/>
    <w:rsid w:val="00C516F2"/>
    <w:rsid w:val="00C519BF"/>
    <w:rsid w:val="00C51A73"/>
    <w:rsid w:val="00C525FC"/>
    <w:rsid w:val="00C52EFE"/>
    <w:rsid w:val="00C539D5"/>
    <w:rsid w:val="00C5437A"/>
    <w:rsid w:val="00C54713"/>
    <w:rsid w:val="00C54FEA"/>
    <w:rsid w:val="00C554A8"/>
    <w:rsid w:val="00C55DE1"/>
    <w:rsid w:val="00C56107"/>
    <w:rsid w:val="00C564E7"/>
    <w:rsid w:val="00C566F9"/>
    <w:rsid w:val="00C56770"/>
    <w:rsid w:val="00C56D3A"/>
    <w:rsid w:val="00C57BC4"/>
    <w:rsid w:val="00C6136C"/>
    <w:rsid w:val="00C6331B"/>
    <w:rsid w:val="00C63EFE"/>
    <w:rsid w:val="00C640B1"/>
    <w:rsid w:val="00C644CB"/>
    <w:rsid w:val="00C64BF5"/>
    <w:rsid w:val="00C65883"/>
    <w:rsid w:val="00C6645D"/>
    <w:rsid w:val="00C6670A"/>
    <w:rsid w:val="00C670FB"/>
    <w:rsid w:val="00C67178"/>
    <w:rsid w:val="00C6754F"/>
    <w:rsid w:val="00C677D6"/>
    <w:rsid w:val="00C67B78"/>
    <w:rsid w:val="00C711E6"/>
    <w:rsid w:val="00C71FF2"/>
    <w:rsid w:val="00C72F99"/>
    <w:rsid w:val="00C73014"/>
    <w:rsid w:val="00C734CA"/>
    <w:rsid w:val="00C73632"/>
    <w:rsid w:val="00C7464B"/>
    <w:rsid w:val="00C75270"/>
    <w:rsid w:val="00C755BC"/>
    <w:rsid w:val="00C75C6A"/>
    <w:rsid w:val="00C76EC6"/>
    <w:rsid w:val="00C771DB"/>
    <w:rsid w:val="00C7763B"/>
    <w:rsid w:val="00C8019E"/>
    <w:rsid w:val="00C801B2"/>
    <w:rsid w:val="00C80666"/>
    <w:rsid w:val="00C8077D"/>
    <w:rsid w:val="00C81D3A"/>
    <w:rsid w:val="00C81F7A"/>
    <w:rsid w:val="00C82960"/>
    <w:rsid w:val="00C82C92"/>
    <w:rsid w:val="00C82F62"/>
    <w:rsid w:val="00C83E1E"/>
    <w:rsid w:val="00C841DF"/>
    <w:rsid w:val="00C845A1"/>
    <w:rsid w:val="00C8489F"/>
    <w:rsid w:val="00C84F48"/>
    <w:rsid w:val="00C8519E"/>
    <w:rsid w:val="00C852A2"/>
    <w:rsid w:val="00C85803"/>
    <w:rsid w:val="00C85895"/>
    <w:rsid w:val="00C85C9B"/>
    <w:rsid w:val="00C86199"/>
    <w:rsid w:val="00C86280"/>
    <w:rsid w:val="00C86361"/>
    <w:rsid w:val="00C86726"/>
    <w:rsid w:val="00C86858"/>
    <w:rsid w:val="00C86C12"/>
    <w:rsid w:val="00C873EA"/>
    <w:rsid w:val="00C87959"/>
    <w:rsid w:val="00C9068E"/>
    <w:rsid w:val="00C90A61"/>
    <w:rsid w:val="00C91204"/>
    <w:rsid w:val="00C913E4"/>
    <w:rsid w:val="00C92541"/>
    <w:rsid w:val="00C92885"/>
    <w:rsid w:val="00C92ACD"/>
    <w:rsid w:val="00C92B22"/>
    <w:rsid w:val="00C9308C"/>
    <w:rsid w:val="00C931D0"/>
    <w:rsid w:val="00C93CDB"/>
    <w:rsid w:val="00C9401D"/>
    <w:rsid w:val="00C94088"/>
    <w:rsid w:val="00C95748"/>
    <w:rsid w:val="00C95BA1"/>
    <w:rsid w:val="00C9702A"/>
    <w:rsid w:val="00C97239"/>
    <w:rsid w:val="00C97463"/>
    <w:rsid w:val="00C978A9"/>
    <w:rsid w:val="00C97F36"/>
    <w:rsid w:val="00CA02A8"/>
    <w:rsid w:val="00CA02F5"/>
    <w:rsid w:val="00CA10FA"/>
    <w:rsid w:val="00CA1103"/>
    <w:rsid w:val="00CA2070"/>
    <w:rsid w:val="00CA22B2"/>
    <w:rsid w:val="00CA3CD8"/>
    <w:rsid w:val="00CA3F22"/>
    <w:rsid w:val="00CA401C"/>
    <w:rsid w:val="00CA4D66"/>
    <w:rsid w:val="00CA508E"/>
    <w:rsid w:val="00CA50C3"/>
    <w:rsid w:val="00CA5442"/>
    <w:rsid w:val="00CA6630"/>
    <w:rsid w:val="00CA6B93"/>
    <w:rsid w:val="00CA7AC5"/>
    <w:rsid w:val="00CB0B0A"/>
    <w:rsid w:val="00CB0C23"/>
    <w:rsid w:val="00CB1189"/>
    <w:rsid w:val="00CB11F6"/>
    <w:rsid w:val="00CB18D5"/>
    <w:rsid w:val="00CB206A"/>
    <w:rsid w:val="00CB260E"/>
    <w:rsid w:val="00CB3379"/>
    <w:rsid w:val="00CB486D"/>
    <w:rsid w:val="00CB48B2"/>
    <w:rsid w:val="00CB4976"/>
    <w:rsid w:val="00CB5E9E"/>
    <w:rsid w:val="00CB6CB7"/>
    <w:rsid w:val="00CB6E3A"/>
    <w:rsid w:val="00CB72D4"/>
    <w:rsid w:val="00CB74C8"/>
    <w:rsid w:val="00CC11C1"/>
    <w:rsid w:val="00CC184D"/>
    <w:rsid w:val="00CC2160"/>
    <w:rsid w:val="00CC2DA8"/>
    <w:rsid w:val="00CC2E78"/>
    <w:rsid w:val="00CC372A"/>
    <w:rsid w:val="00CC42CF"/>
    <w:rsid w:val="00CC46DD"/>
    <w:rsid w:val="00CC48BB"/>
    <w:rsid w:val="00CC4AC9"/>
    <w:rsid w:val="00CC5009"/>
    <w:rsid w:val="00CC5102"/>
    <w:rsid w:val="00CC56D2"/>
    <w:rsid w:val="00CC5914"/>
    <w:rsid w:val="00CC5BD8"/>
    <w:rsid w:val="00CC5FF9"/>
    <w:rsid w:val="00CC631D"/>
    <w:rsid w:val="00CC6B72"/>
    <w:rsid w:val="00CC73B1"/>
    <w:rsid w:val="00CD01AF"/>
    <w:rsid w:val="00CD0687"/>
    <w:rsid w:val="00CD12C9"/>
    <w:rsid w:val="00CD12FE"/>
    <w:rsid w:val="00CD13F4"/>
    <w:rsid w:val="00CD244F"/>
    <w:rsid w:val="00CD25D2"/>
    <w:rsid w:val="00CD2987"/>
    <w:rsid w:val="00CD2DB2"/>
    <w:rsid w:val="00CD348D"/>
    <w:rsid w:val="00CD383B"/>
    <w:rsid w:val="00CD4203"/>
    <w:rsid w:val="00CD4757"/>
    <w:rsid w:val="00CD5427"/>
    <w:rsid w:val="00CD56C7"/>
    <w:rsid w:val="00CD5819"/>
    <w:rsid w:val="00CD5C76"/>
    <w:rsid w:val="00CD6407"/>
    <w:rsid w:val="00CD6A0A"/>
    <w:rsid w:val="00CD7167"/>
    <w:rsid w:val="00CD717A"/>
    <w:rsid w:val="00CE0542"/>
    <w:rsid w:val="00CE05E1"/>
    <w:rsid w:val="00CE0C29"/>
    <w:rsid w:val="00CE1138"/>
    <w:rsid w:val="00CE1490"/>
    <w:rsid w:val="00CE1E99"/>
    <w:rsid w:val="00CE203A"/>
    <w:rsid w:val="00CE2E98"/>
    <w:rsid w:val="00CE31A2"/>
    <w:rsid w:val="00CE3E8F"/>
    <w:rsid w:val="00CE43BE"/>
    <w:rsid w:val="00CE4CF3"/>
    <w:rsid w:val="00CE4FBC"/>
    <w:rsid w:val="00CE5323"/>
    <w:rsid w:val="00CE5409"/>
    <w:rsid w:val="00CE5834"/>
    <w:rsid w:val="00CE5FA4"/>
    <w:rsid w:val="00CF01E1"/>
    <w:rsid w:val="00CF0A0A"/>
    <w:rsid w:val="00CF0C32"/>
    <w:rsid w:val="00CF147C"/>
    <w:rsid w:val="00CF1BA0"/>
    <w:rsid w:val="00CF1D0A"/>
    <w:rsid w:val="00CF33CF"/>
    <w:rsid w:val="00CF341E"/>
    <w:rsid w:val="00CF3E8A"/>
    <w:rsid w:val="00CF46A1"/>
    <w:rsid w:val="00CF4F05"/>
    <w:rsid w:val="00CF4F81"/>
    <w:rsid w:val="00CF62D7"/>
    <w:rsid w:val="00CF6B8F"/>
    <w:rsid w:val="00CF711C"/>
    <w:rsid w:val="00CF78E3"/>
    <w:rsid w:val="00D00257"/>
    <w:rsid w:val="00D003C2"/>
    <w:rsid w:val="00D00AE2"/>
    <w:rsid w:val="00D01154"/>
    <w:rsid w:val="00D01533"/>
    <w:rsid w:val="00D01DC3"/>
    <w:rsid w:val="00D02A6B"/>
    <w:rsid w:val="00D04332"/>
    <w:rsid w:val="00D04A7D"/>
    <w:rsid w:val="00D04BBD"/>
    <w:rsid w:val="00D0500F"/>
    <w:rsid w:val="00D051DA"/>
    <w:rsid w:val="00D05566"/>
    <w:rsid w:val="00D05DE1"/>
    <w:rsid w:val="00D05E4F"/>
    <w:rsid w:val="00D05EEC"/>
    <w:rsid w:val="00D07225"/>
    <w:rsid w:val="00D107F7"/>
    <w:rsid w:val="00D10989"/>
    <w:rsid w:val="00D10AD2"/>
    <w:rsid w:val="00D10FAE"/>
    <w:rsid w:val="00D11269"/>
    <w:rsid w:val="00D11406"/>
    <w:rsid w:val="00D114D9"/>
    <w:rsid w:val="00D116EB"/>
    <w:rsid w:val="00D127C3"/>
    <w:rsid w:val="00D145C8"/>
    <w:rsid w:val="00D15906"/>
    <w:rsid w:val="00D15AC4"/>
    <w:rsid w:val="00D15BC3"/>
    <w:rsid w:val="00D16468"/>
    <w:rsid w:val="00D17356"/>
    <w:rsid w:val="00D1797F"/>
    <w:rsid w:val="00D200B7"/>
    <w:rsid w:val="00D206DD"/>
    <w:rsid w:val="00D20CFF"/>
    <w:rsid w:val="00D218BE"/>
    <w:rsid w:val="00D21E15"/>
    <w:rsid w:val="00D21FFA"/>
    <w:rsid w:val="00D22727"/>
    <w:rsid w:val="00D22B3C"/>
    <w:rsid w:val="00D22E5A"/>
    <w:rsid w:val="00D23C2D"/>
    <w:rsid w:val="00D23DDC"/>
    <w:rsid w:val="00D245C3"/>
    <w:rsid w:val="00D24FC1"/>
    <w:rsid w:val="00D254A4"/>
    <w:rsid w:val="00D261E8"/>
    <w:rsid w:val="00D2654F"/>
    <w:rsid w:val="00D26561"/>
    <w:rsid w:val="00D266CF"/>
    <w:rsid w:val="00D268EE"/>
    <w:rsid w:val="00D27A32"/>
    <w:rsid w:val="00D27FC9"/>
    <w:rsid w:val="00D30A2D"/>
    <w:rsid w:val="00D31618"/>
    <w:rsid w:val="00D31C97"/>
    <w:rsid w:val="00D31EF8"/>
    <w:rsid w:val="00D323D0"/>
    <w:rsid w:val="00D32410"/>
    <w:rsid w:val="00D32658"/>
    <w:rsid w:val="00D326A9"/>
    <w:rsid w:val="00D32BAA"/>
    <w:rsid w:val="00D33117"/>
    <w:rsid w:val="00D33C8D"/>
    <w:rsid w:val="00D35471"/>
    <w:rsid w:val="00D35709"/>
    <w:rsid w:val="00D35ADD"/>
    <w:rsid w:val="00D40169"/>
    <w:rsid w:val="00D40A7C"/>
    <w:rsid w:val="00D40DFE"/>
    <w:rsid w:val="00D41C30"/>
    <w:rsid w:val="00D42EB6"/>
    <w:rsid w:val="00D442D9"/>
    <w:rsid w:val="00D44B6C"/>
    <w:rsid w:val="00D45047"/>
    <w:rsid w:val="00D454A7"/>
    <w:rsid w:val="00D45EFF"/>
    <w:rsid w:val="00D46704"/>
    <w:rsid w:val="00D46740"/>
    <w:rsid w:val="00D4674D"/>
    <w:rsid w:val="00D47145"/>
    <w:rsid w:val="00D47DDC"/>
    <w:rsid w:val="00D512D4"/>
    <w:rsid w:val="00D5162A"/>
    <w:rsid w:val="00D51CC0"/>
    <w:rsid w:val="00D51F1C"/>
    <w:rsid w:val="00D52B23"/>
    <w:rsid w:val="00D52EF9"/>
    <w:rsid w:val="00D5432E"/>
    <w:rsid w:val="00D546D1"/>
    <w:rsid w:val="00D54979"/>
    <w:rsid w:val="00D56892"/>
    <w:rsid w:val="00D569FF"/>
    <w:rsid w:val="00D56D78"/>
    <w:rsid w:val="00D56ECB"/>
    <w:rsid w:val="00D57BEB"/>
    <w:rsid w:val="00D600D7"/>
    <w:rsid w:val="00D600E9"/>
    <w:rsid w:val="00D6070A"/>
    <w:rsid w:val="00D60ECD"/>
    <w:rsid w:val="00D6162E"/>
    <w:rsid w:val="00D6172D"/>
    <w:rsid w:val="00D618F4"/>
    <w:rsid w:val="00D61F26"/>
    <w:rsid w:val="00D6227B"/>
    <w:rsid w:val="00D62665"/>
    <w:rsid w:val="00D63A16"/>
    <w:rsid w:val="00D63B92"/>
    <w:rsid w:val="00D64A1C"/>
    <w:rsid w:val="00D650C8"/>
    <w:rsid w:val="00D65A56"/>
    <w:rsid w:val="00D66490"/>
    <w:rsid w:val="00D666E9"/>
    <w:rsid w:val="00D673CC"/>
    <w:rsid w:val="00D6757E"/>
    <w:rsid w:val="00D67770"/>
    <w:rsid w:val="00D677A3"/>
    <w:rsid w:val="00D70111"/>
    <w:rsid w:val="00D7025F"/>
    <w:rsid w:val="00D702BF"/>
    <w:rsid w:val="00D70D51"/>
    <w:rsid w:val="00D71089"/>
    <w:rsid w:val="00D72568"/>
    <w:rsid w:val="00D726E3"/>
    <w:rsid w:val="00D7279E"/>
    <w:rsid w:val="00D72FAA"/>
    <w:rsid w:val="00D7301B"/>
    <w:rsid w:val="00D73117"/>
    <w:rsid w:val="00D7382A"/>
    <w:rsid w:val="00D73938"/>
    <w:rsid w:val="00D740B8"/>
    <w:rsid w:val="00D74526"/>
    <w:rsid w:val="00D74649"/>
    <w:rsid w:val="00D74753"/>
    <w:rsid w:val="00D753DF"/>
    <w:rsid w:val="00D75BBF"/>
    <w:rsid w:val="00D75C02"/>
    <w:rsid w:val="00D7622D"/>
    <w:rsid w:val="00D76C38"/>
    <w:rsid w:val="00D77D43"/>
    <w:rsid w:val="00D80031"/>
    <w:rsid w:val="00D800EB"/>
    <w:rsid w:val="00D807AA"/>
    <w:rsid w:val="00D81E83"/>
    <w:rsid w:val="00D823AD"/>
    <w:rsid w:val="00D82AEE"/>
    <w:rsid w:val="00D82BB9"/>
    <w:rsid w:val="00D82DAE"/>
    <w:rsid w:val="00D844E9"/>
    <w:rsid w:val="00D84F14"/>
    <w:rsid w:val="00D84F96"/>
    <w:rsid w:val="00D85628"/>
    <w:rsid w:val="00D85745"/>
    <w:rsid w:val="00D85B94"/>
    <w:rsid w:val="00D865D0"/>
    <w:rsid w:val="00D86B99"/>
    <w:rsid w:val="00D86BEE"/>
    <w:rsid w:val="00D872AB"/>
    <w:rsid w:val="00D8795F"/>
    <w:rsid w:val="00D902FC"/>
    <w:rsid w:val="00D9034A"/>
    <w:rsid w:val="00D909E1"/>
    <w:rsid w:val="00D910E3"/>
    <w:rsid w:val="00D911C0"/>
    <w:rsid w:val="00D913BE"/>
    <w:rsid w:val="00D91667"/>
    <w:rsid w:val="00D91BC9"/>
    <w:rsid w:val="00D92508"/>
    <w:rsid w:val="00D92532"/>
    <w:rsid w:val="00D928CE"/>
    <w:rsid w:val="00D929A8"/>
    <w:rsid w:val="00D92C95"/>
    <w:rsid w:val="00D94720"/>
    <w:rsid w:val="00D94B41"/>
    <w:rsid w:val="00D9607D"/>
    <w:rsid w:val="00D96B0C"/>
    <w:rsid w:val="00D975F6"/>
    <w:rsid w:val="00DA0720"/>
    <w:rsid w:val="00DA0B9E"/>
    <w:rsid w:val="00DA14C3"/>
    <w:rsid w:val="00DA158F"/>
    <w:rsid w:val="00DA1DCE"/>
    <w:rsid w:val="00DA2539"/>
    <w:rsid w:val="00DA3000"/>
    <w:rsid w:val="00DA32DF"/>
    <w:rsid w:val="00DA375A"/>
    <w:rsid w:val="00DA3C51"/>
    <w:rsid w:val="00DA475A"/>
    <w:rsid w:val="00DA4A2F"/>
    <w:rsid w:val="00DA4EE7"/>
    <w:rsid w:val="00DA5258"/>
    <w:rsid w:val="00DA652D"/>
    <w:rsid w:val="00DA7061"/>
    <w:rsid w:val="00DA77A3"/>
    <w:rsid w:val="00DA7EC3"/>
    <w:rsid w:val="00DB0B88"/>
    <w:rsid w:val="00DB0FB0"/>
    <w:rsid w:val="00DB24DA"/>
    <w:rsid w:val="00DB27F4"/>
    <w:rsid w:val="00DB2998"/>
    <w:rsid w:val="00DB29D3"/>
    <w:rsid w:val="00DB2D48"/>
    <w:rsid w:val="00DB3482"/>
    <w:rsid w:val="00DB379C"/>
    <w:rsid w:val="00DB3A5C"/>
    <w:rsid w:val="00DB3D1E"/>
    <w:rsid w:val="00DB3DD8"/>
    <w:rsid w:val="00DB5024"/>
    <w:rsid w:val="00DB5470"/>
    <w:rsid w:val="00DB5B76"/>
    <w:rsid w:val="00DB62F3"/>
    <w:rsid w:val="00DB63BE"/>
    <w:rsid w:val="00DB6532"/>
    <w:rsid w:val="00DB7846"/>
    <w:rsid w:val="00DB7929"/>
    <w:rsid w:val="00DB7C5E"/>
    <w:rsid w:val="00DC1915"/>
    <w:rsid w:val="00DC1E94"/>
    <w:rsid w:val="00DC29AD"/>
    <w:rsid w:val="00DC2DF7"/>
    <w:rsid w:val="00DC3605"/>
    <w:rsid w:val="00DC36FA"/>
    <w:rsid w:val="00DC3924"/>
    <w:rsid w:val="00DC39F6"/>
    <w:rsid w:val="00DC3F9C"/>
    <w:rsid w:val="00DC478B"/>
    <w:rsid w:val="00DC4F80"/>
    <w:rsid w:val="00DC53F3"/>
    <w:rsid w:val="00DC542C"/>
    <w:rsid w:val="00DC54AF"/>
    <w:rsid w:val="00DC5CA1"/>
    <w:rsid w:val="00DC6C9A"/>
    <w:rsid w:val="00DC7031"/>
    <w:rsid w:val="00DC70EF"/>
    <w:rsid w:val="00DC7122"/>
    <w:rsid w:val="00DC7DDE"/>
    <w:rsid w:val="00DC7EDB"/>
    <w:rsid w:val="00DC7EE7"/>
    <w:rsid w:val="00DD00FD"/>
    <w:rsid w:val="00DD072B"/>
    <w:rsid w:val="00DD0804"/>
    <w:rsid w:val="00DD08CC"/>
    <w:rsid w:val="00DD0D9D"/>
    <w:rsid w:val="00DD16BC"/>
    <w:rsid w:val="00DD17B3"/>
    <w:rsid w:val="00DD1A45"/>
    <w:rsid w:val="00DD1A56"/>
    <w:rsid w:val="00DD1BB4"/>
    <w:rsid w:val="00DD1F09"/>
    <w:rsid w:val="00DD2649"/>
    <w:rsid w:val="00DD2B70"/>
    <w:rsid w:val="00DD3D7E"/>
    <w:rsid w:val="00DD3E00"/>
    <w:rsid w:val="00DD4B0E"/>
    <w:rsid w:val="00DD4EEE"/>
    <w:rsid w:val="00DD5AF0"/>
    <w:rsid w:val="00DD5EA5"/>
    <w:rsid w:val="00DD62AA"/>
    <w:rsid w:val="00DD692A"/>
    <w:rsid w:val="00DD7AD4"/>
    <w:rsid w:val="00DD7D1C"/>
    <w:rsid w:val="00DD7E2A"/>
    <w:rsid w:val="00DE008F"/>
    <w:rsid w:val="00DE0E6F"/>
    <w:rsid w:val="00DE13E8"/>
    <w:rsid w:val="00DE19E2"/>
    <w:rsid w:val="00DE1FC3"/>
    <w:rsid w:val="00DE3565"/>
    <w:rsid w:val="00DE3694"/>
    <w:rsid w:val="00DE3B7F"/>
    <w:rsid w:val="00DE5513"/>
    <w:rsid w:val="00DE5CF7"/>
    <w:rsid w:val="00DE64DE"/>
    <w:rsid w:val="00DE6A93"/>
    <w:rsid w:val="00DE7104"/>
    <w:rsid w:val="00DE7172"/>
    <w:rsid w:val="00DE73B9"/>
    <w:rsid w:val="00DE7540"/>
    <w:rsid w:val="00DE75E2"/>
    <w:rsid w:val="00DE7E31"/>
    <w:rsid w:val="00DF004F"/>
    <w:rsid w:val="00DF00F9"/>
    <w:rsid w:val="00DF023F"/>
    <w:rsid w:val="00DF03E3"/>
    <w:rsid w:val="00DF0CC6"/>
    <w:rsid w:val="00DF21C1"/>
    <w:rsid w:val="00DF27C8"/>
    <w:rsid w:val="00DF2AF4"/>
    <w:rsid w:val="00DF2F1C"/>
    <w:rsid w:val="00DF417C"/>
    <w:rsid w:val="00DF454A"/>
    <w:rsid w:val="00DF4CFE"/>
    <w:rsid w:val="00DF4F21"/>
    <w:rsid w:val="00DF514F"/>
    <w:rsid w:val="00DF53B3"/>
    <w:rsid w:val="00DF5AD2"/>
    <w:rsid w:val="00DF771D"/>
    <w:rsid w:val="00DF7EF2"/>
    <w:rsid w:val="00E01A51"/>
    <w:rsid w:val="00E01EFC"/>
    <w:rsid w:val="00E023E3"/>
    <w:rsid w:val="00E02630"/>
    <w:rsid w:val="00E03308"/>
    <w:rsid w:val="00E0372A"/>
    <w:rsid w:val="00E03889"/>
    <w:rsid w:val="00E0412B"/>
    <w:rsid w:val="00E04AB0"/>
    <w:rsid w:val="00E04E8C"/>
    <w:rsid w:val="00E055C6"/>
    <w:rsid w:val="00E055E2"/>
    <w:rsid w:val="00E058A0"/>
    <w:rsid w:val="00E05BC7"/>
    <w:rsid w:val="00E05C9C"/>
    <w:rsid w:val="00E05DF1"/>
    <w:rsid w:val="00E06731"/>
    <w:rsid w:val="00E06AB4"/>
    <w:rsid w:val="00E1008E"/>
    <w:rsid w:val="00E10267"/>
    <w:rsid w:val="00E10515"/>
    <w:rsid w:val="00E10972"/>
    <w:rsid w:val="00E110AA"/>
    <w:rsid w:val="00E12BD8"/>
    <w:rsid w:val="00E12FA3"/>
    <w:rsid w:val="00E1321E"/>
    <w:rsid w:val="00E136E2"/>
    <w:rsid w:val="00E14052"/>
    <w:rsid w:val="00E14293"/>
    <w:rsid w:val="00E149BB"/>
    <w:rsid w:val="00E15EF1"/>
    <w:rsid w:val="00E161F5"/>
    <w:rsid w:val="00E16E89"/>
    <w:rsid w:val="00E17F5E"/>
    <w:rsid w:val="00E2091F"/>
    <w:rsid w:val="00E22627"/>
    <w:rsid w:val="00E22870"/>
    <w:rsid w:val="00E22AB4"/>
    <w:rsid w:val="00E230AF"/>
    <w:rsid w:val="00E23414"/>
    <w:rsid w:val="00E23EF6"/>
    <w:rsid w:val="00E2468D"/>
    <w:rsid w:val="00E24EE0"/>
    <w:rsid w:val="00E2548F"/>
    <w:rsid w:val="00E254A1"/>
    <w:rsid w:val="00E254D3"/>
    <w:rsid w:val="00E25555"/>
    <w:rsid w:val="00E25817"/>
    <w:rsid w:val="00E26288"/>
    <w:rsid w:val="00E2660A"/>
    <w:rsid w:val="00E266A3"/>
    <w:rsid w:val="00E268B2"/>
    <w:rsid w:val="00E26D60"/>
    <w:rsid w:val="00E26D86"/>
    <w:rsid w:val="00E27A4A"/>
    <w:rsid w:val="00E30245"/>
    <w:rsid w:val="00E30506"/>
    <w:rsid w:val="00E30BDD"/>
    <w:rsid w:val="00E31A16"/>
    <w:rsid w:val="00E31B35"/>
    <w:rsid w:val="00E32FC8"/>
    <w:rsid w:val="00E333E2"/>
    <w:rsid w:val="00E33926"/>
    <w:rsid w:val="00E33ABB"/>
    <w:rsid w:val="00E33F67"/>
    <w:rsid w:val="00E349F3"/>
    <w:rsid w:val="00E34B58"/>
    <w:rsid w:val="00E356DA"/>
    <w:rsid w:val="00E36C8C"/>
    <w:rsid w:val="00E37641"/>
    <w:rsid w:val="00E37C41"/>
    <w:rsid w:val="00E37CB9"/>
    <w:rsid w:val="00E410A4"/>
    <w:rsid w:val="00E415DB"/>
    <w:rsid w:val="00E41D45"/>
    <w:rsid w:val="00E41F96"/>
    <w:rsid w:val="00E420B2"/>
    <w:rsid w:val="00E42E8C"/>
    <w:rsid w:val="00E43B3A"/>
    <w:rsid w:val="00E43C26"/>
    <w:rsid w:val="00E43F39"/>
    <w:rsid w:val="00E44EA3"/>
    <w:rsid w:val="00E45281"/>
    <w:rsid w:val="00E454DA"/>
    <w:rsid w:val="00E4556E"/>
    <w:rsid w:val="00E45784"/>
    <w:rsid w:val="00E47300"/>
    <w:rsid w:val="00E474BA"/>
    <w:rsid w:val="00E47D2C"/>
    <w:rsid w:val="00E503CE"/>
    <w:rsid w:val="00E50AD9"/>
    <w:rsid w:val="00E5200A"/>
    <w:rsid w:val="00E52019"/>
    <w:rsid w:val="00E53C30"/>
    <w:rsid w:val="00E54949"/>
    <w:rsid w:val="00E55478"/>
    <w:rsid w:val="00E55699"/>
    <w:rsid w:val="00E55991"/>
    <w:rsid w:val="00E55B79"/>
    <w:rsid w:val="00E55CB6"/>
    <w:rsid w:val="00E55CF2"/>
    <w:rsid w:val="00E55EAB"/>
    <w:rsid w:val="00E55EE3"/>
    <w:rsid w:val="00E5686F"/>
    <w:rsid w:val="00E568DA"/>
    <w:rsid w:val="00E56EC3"/>
    <w:rsid w:val="00E60256"/>
    <w:rsid w:val="00E607BB"/>
    <w:rsid w:val="00E60C91"/>
    <w:rsid w:val="00E61DF6"/>
    <w:rsid w:val="00E620F1"/>
    <w:rsid w:val="00E6262B"/>
    <w:rsid w:val="00E62F71"/>
    <w:rsid w:val="00E634E3"/>
    <w:rsid w:val="00E63E9E"/>
    <w:rsid w:val="00E640D8"/>
    <w:rsid w:val="00E64271"/>
    <w:rsid w:val="00E64351"/>
    <w:rsid w:val="00E654AE"/>
    <w:rsid w:val="00E65673"/>
    <w:rsid w:val="00E656F5"/>
    <w:rsid w:val="00E6572F"/>
    <w:rsid w:val="00E66EF6"/>
    <w:rsid w:val="00E66FBE"/>
    <w:rsid w:val="00E67D27"/>
    <w:rsid w:val="00E7008A"/>
    <w:rsid w:val="00E70E7C"/>
    <w:rsid w:val="00E71383"/>
    <w:rsid w:val="00E71D49"/>
    <w:rsid w:val="00E72E58"/>
    <w:rsid w:val="00E73A2C"/>
    <w:rsid w:val="00E73A51"/>
    <w:rsid w:val="00E74804"/>
    <w:rsid w:val="00E757DB"/>
    <w:rsid w:val="00E758D6"/>
    <w:rsid w:val="00E76B34"/>
    <w:rsid w:val="00E76E32"/>
    <w:rsid w:val="00E773C4"/>
    <w:rsid w:val="00E77533"/>
    <w:rsid w:val="00E77A4A"/>
    <w:rsid w:val="00E77F44"/>
    <w:rsid w:val="00E77F75"/>
    <w:rsid w:val="00E80F3F"/>
    <w:rsid w:val="00E822A3"/>
    <w:rsid w:val="00E82455"/>
    <w:rsid w:val="00E82F35"/>
    <w:rsid w:val="00E833E7"/>
    <w:rsid w:val="00E8354D"/>
    <w:rsid w:val="00E838C2"/>
    <w:rsid w:val="00E8397D"/>
    <w:rsid w:val="00E844D2"/>
    <w:rsid w:val="00E84CDF"/>
    <w:rsid w:val="00E84FAF"/>
    <w:rsid w:val="00E857EF"/>
    <w:rsid w:val="00E85B78"/>
    <w:rsid w:val="00E86693"/>
    <w:rsid w:val="00E8760C"/>
    <w:rsid w:val="00E87D08"/>
    <w:rsid w:val="00E87E49"/>
    <w:rsid w:val="00E90248"/>
    <w:rsid w:val="00E903CC"/>
    <w:rsid w:val="00E90B73"/>
    <w:rsid w:val="00E90E70"/>
    <w:rsid w:val="00E91248"/>
    <w:rsid w:val="00E919A2"/>
    <w:rsid w:val="00E91BCF"/>
    <w:rsid w:val="00E91EFF"/>
    <w:rsid w:val="00E921BD"/>
    <w:rsid w:val="00E92A6E"/>
    <w:rsid w:val="00E92B03"/>
    <w:rsid w:val="00E933E9"/>
    <w:rsid w:val="00E93AF0"/>
    <w:rsid w:val="00E93CD3"/>
    <w:rsid w:val="00E93DAC"/>
    <w:rsid w:val="00E9481D"/>
    <w:rsid w:val="00E94FD7"/>
    <w:rsid w:val="00E95083"/>
    <w:rsid w:val="00E96015"/>
    <w:rsid w:val="00E963A3"/>
    <w:rsid w:val="00E972BC"/>
    <w:rsid w:val="00E97FEF"/>
    <w:rsid w:val="00EA1175"/>
    <w:rsid w:val="00EA1555"/>
    <w:rsid w:val="00EA1784"/>
    <w:rsid w:val="00EA1AF5"/>
    <w:rsid w:val="00EA1B83"/>
    <w:rsid w:val="00EA3051"/>
    <w:rsid w:val="00EA3119"/>
    <w:rsid w:val="00EA33C0"/>
    <w:rsid w:val="00EA372A"/>
    <w:rsid w:val="00EA40EE"/>
    <w:rsid w:val="00EA48F5"/>
    <w:rsid w:val="00EA4C07"/>
    <w:rsid w:val="00EA66DC"/>
    <w:rsid w:val="00EA6AB1"/>
    <w:rsid w:val="00EA6B88"/>
    <w:rsid w:val="00EA6B9A"/>
    <w:rsid w:val="00EA74DE"/>
    <w:rsid w:val="00EA7508"/>
    <w:rsid w:val="00EA76A4"/>
    <w:rsid w:val="00EA76B5"/>
    <w:rsid w:val="00EA77A1"/>
    <w:rsid w:val="00EB02D1"/>
    <w:rsid w:val="00EB055C"/>
    <w:rsid w:val="00EB0643"/>
    <w:rsid w:val="00EB0AF2"/>
    <w:rsid w:val="00EB16C5"/>
    <w:rsid w:val="00EB1763"/>
    <w:rsid w:val="00EB1874"/>
    <w:rsid w:val="00EB1B88"/>
    <w:rsid w:val="00EB1FA4"/>
    <w:rsid w:val="00EB2194"/>
    <w:rsid w:val="00EB2A05"/>
    <w:rsid w:val="00EB305C"/>
    <w:rsid w:val="00EB3357"/>
    <w:rsid w:val="00EB3473"/>
    <w:rsid w:val="00EB3D8C"/>
    <w:rsid w:val="00EB427A"/>
    <w:rsid w:val="00EB48EB"/>
    <w:rsid w:val="00EB4D72"/>
    <w:rsid w:val="00EB4F37"/>
    <w:rsid w:val="00EB50CF"/>
    <w:rsid w:val="00EB5139"/>
    <w:rsid w:val="00EB514C"/>
    <w:rsid w:val="00EB5696"/>
    <w:rsid w:val="00EB598E"/>
    <w:rsid w:val="00EB6E2E"/>
    <w:rsid w:val="00EB73E2"/>
    <w:rsid w:val="00EB74EB"/>
    <w:rsid w:val="00EB7B16"/>
    <w:rsid w:val="00EC0BED"/>
    <w:rsid w:val="00EC1EA1"/>
    <w:rsid w:val="00EC2277"/>
    <w:rsid w:val="00EC301E"/>
    <w:rsid w:val="00EC4FFC"/>
    <w:rsid w:val="00EC5089"/>
    <w:rsid w:val="00EC551B"/>
    <w:rsid w:val="00EC5CB4"/>
    <w:rsid w:val="00EC6C3B"/>
    <w:rsid w:val="00EC6EC9"/>
    <w:rsid w:val="00ED0028"/>
    <w:rsid w:val="00ED0201"/>
    <w:rsid w:val="00ED0225"/>
    <w:rsid w:val="00ED14CA"/>
    <w:rsid w:val="00ED1CCB"/>
    <w:rsid w:val="00ED2542"/>
    <w:rsid w:val="00ED2BB6"/>
    <w:rsid w:val="00ED3010"/>
    <w:rsid w:val="00ED3127"/>
    <w:rsid w:val="00ED343A"/>
    <w:rsid w:val="00ED438C"/>
    <w:rsid w:val="00ED4C0C"/>
    <w:rsid w:val="00ED53EC"/>
    <w:rsid w:val="00ED570D"/>
    <w:rsid w:val="00ED5882"/>
    <w:rsid w:val="00ED5A1F"/>
    <w:rsid w:val="00ED643A"/>
    <w:rsid w:val="00ED6492"/>
    <w:rsid w:val="00ED68BA"/>
    <w:rsid w:val="00ED68CC"/>
    <w:rsid w:val="00ED79CD"/>
    <w:rsid w:val="00ED7CE5"/>
    <w:rsid w:val="00EE0263"/>
    <w:rsid w:val="00EE12DF"/>
    <w:rsid w:val="00EE146C"/>
    <w:rsid w:val="00EE17EF"/>
    <w:rsid w:val="00EE18BF"/>
    <w:rsid w:val="00EE1E90"/>
    <w:rsid w:val="00EE291B"/>
    <w:rsid w:val="00EE2981"/>
    <w:rsid w:val="00EE2D60"/>
    <w:rsid w:val="00EE2E7F"/>
    <w:rsid w:val="00EE320C"/>
    <w:rsid w:val="00EE3421"/>
    <w:rsid w:val="00EE394D"/>
    <w:rsid w:val="00EE3998"/>
    <w:rsid w:val="00EE42C0"/>
    <w:rsid w:val="00EE42D2"/>
    <w:rsid w:val="00EE46FB"/>
    <w:rsid w:val="00EE4D63"/>
    <w:rsid w:val="00EE5A25"/>
    <w:rsid w:val="00EE5F58"/>
    <w:rsid w:val="00EE626E"/>
    <w:rsid w:val="00EE652F"/>
    <w:rsid w:val="00EE6B8B"/>
    <w:rsid w:val="00EE6CAC"/>
    <w:rsid w:val="00EE6E50"/>
    <w:rsid w:val="00EE74EC"/>
    <w:rsid w:val="00EE7D58"/>
    <w:rsid w:val="00EE7D7B"/>
    <w:rsid w:val="00EE7DAE"/>
    <w:rsid w:val="00EF1C42"/>
    <w:rsid w:val="00EF24CD"/>
    <w:rsid w:val="00EF40C5"/>
    <w:rsid w:val="00EF4735"/>
    <w:rsid w:val="00EF4A4A"/>
    <w:rsid w:val="00EF4BBA"/>
    <w:rsid w:val="00EF4F9F"/>
    <w:rsid w:val="00EF55B1"/>
    <w:rsid w:val="00EF6D01"/>
    <w:rsid w:val="00EF714F"/>
    <w:rsid w:val="00EF7A29"/>
    <w:rsid w:val="00F0071C"/>
    <w:rsid w:val="00F01205"/>
    <w:rsid w:val="00F012AA"/>
    <w:rsid w:val="00F01327"/>
    <w:rsid w:val="00F01CD4"/>
    <w:rsid w:val="00F03269"/>
    <w:rsid w:val="00F0382E"/>
    <w:rsid w:val="00F03E9F"/>
    <w:rsid w:val="00F041B9"/>
    <w:rsid w:val="00F042B4"/>
    <w:rsid w:val="00F05435"/>
    <w:rsid w:val="00F05697"/>
    <w:rsid w:val="00F05CC9"/>
    <w:rsid w:val="00F0603A"/>
    <w:rsid w:val="00F06240"/>
    <w:rsid w:val="00F06463"/>
    <w:rsid w:val="00F066A0"/>
    <w:rsid w:val="00F0678B"/>
    <w:rsid w:val="00F06859"/>
    <w:rsid w:val="00F076C2"/>
    <w:rsid w:val="00F10412"/>
    <w:rsid w:val="00F1042D"/>
    <w:rsid w:val="00F10A93"/>
    <w:rsid w:val="00F11801"/>
    <w:rsid w:val="00F11AA4"/>
    <w:rsid w:val="00F11FB9"/>
    <w:rsid w:val="00F12547"/>
    <w:rsid w:val="00F12ECB"/>
    <w:rsid w:val="00F138FE"/>
    <w:rsid w:val="00F13900"/>
    <w:rsid w:val="00F14007"/>
    <w:rsid w:val="00F145E7"/>
    <w:rsid w:val="00F14A4B"/>
    <w:rsid w:val="00F152DA"/>
    <w:rsid w:val="00F15A83"/>
    <w:rsid w:val="00F15C5D"/>
    <w:rsid w:val="00F167CE"/>
    <w:rsid w:val="00F16987"/>
    <w:rsid w:val="00F16CF6"/>
    <w:rsid w:val="00F20008"/>
    <w:rsid w:val="00F2016E"/>
    <w:rsid w:val="00F20538"/>
    <w:rsid w:val="00F20766"/>
    <w:rsid w:val="00F20A95"/>
    <w:rsid w:val="00F20CBE"/>
    <w:rsid w:val="00F21019"/>
    <w:rsid w:val="00F210C7"/>
    <w:rsid w:val="00F21EAE"/>
    <w:rsid w:val="00F22201"/>
    <w:rsid w:val="00F22E0E"/>
    <w:rsid w:val="00F22E4C"/>
    <w:rsid w:val="00F23313"/>
    <w:rsid w:val="00F24055"/>
    <w:rsid w:val="00F244A2"/>
    <w:rsid w:val="00F25C56"/>
    <w:rsid w:val="00F26105"/>
    <w:rsid w:val="00F26266"/>
    <w:rsid w:val="00F26618"/>
    <w:rsid w:val="00F27EAB"/>
    <w:rsid w:val="00F30005"/>
    <w:rsid w:val="00F303C0"/>
    <w:rsid w:val="00F30A5F"/>
    <w:rsid w:val="00F30B80"/>
    <w:rsid w:val="00F30E40"/>
    <w:rsid w:val="00F312F8"/>
    <w:rsid w:val="00F3134F"/>
    <w:rsid w:val="00F3146F"/>
    <w:rsid w:val="00F31744"/>
    <w:rsid w:val="00F319D4"/>
    <w:rsid w:val="00F31EAE"/>
    <w:rsid w:val="00F33BCE"/>
    <w:rsid w:val="00F33CC6"/>
    <w:rsid w:val="00F342D5"/>
    <w:rsid w:val="00F3430D"/>
    <w:rsid w:val="00F34972"/>
    <w:rsid w:val="00F34AFA"/>
    <w:rsid w:val="00F34C56"/>
    <w:rsid w:val="00F350AC"/>
    <w:rsid w:val="00F353C4"/>
    <w:rsid w:val="00F358FC"/>
    <w:rsid w:val="00F3593D"/>
    <w:rsid w:val="00F35AF3"/>
    <w:rsid w:val="00F35D83"/>
    <w:rsid w:val="00F36B0A"/>
    <w:rsid w:val="00F36F76"/>
    <w:rsid w:val="00F375FC"/>
    <w:rsid w:val="00F37CCC"/>
    <w:rsid w:val="00F401B3"/>
    <w:rsid w:val="00F41179"/>
    <w:rsid w:val="00F4279B"/>
    <w:rsid w:val="00F4286A"/>
    <w:rsid w:val="00F42CC5"/>
    <w:rsid w:val="00F43138"/>
    <w:rsid w:val="00F43487"/>
    <w:rsid w:val="00F43C8A"/>
    <w:rsid w:val="00F44BC7"/>
    <w:rsid w:val="00F44E4B"/>
    <w:rsid w:val="00F44ED3"/>
    <w:rsid w:val="00F453F2"/>
    <w:rsid w:val="00F45507"/>
    <w:rsid w:val="00F457E9"/>
    <w:rsid w:val="00F45F04"/>
    <w:rsid w:val="00F465B1"/>
    <w:rsid w:val="00F47234"/>
    <w:rsid w:val="00F5010D"/>
    <w:rsid w:val="00F501D9"/>
    <w:rsid w:val="00F5020E"/>
    <w:rsid w:val="00F503E9"/>
    <w:rsid w:val="00F5058C"/>
    <w:rsid w:val="00F506E8"/>
    <w:rsid w:val="00F508F2"/>
    <w:rsid w:val="00F50A86"/>
    <w:rsid w:val="00F50B9F"/>
    <w:rsid w:val="00F52234"/>
    <w:rsid w:val="00F528D8"/>
    <w:rsid w:val="00F529CF"/>
    <w:rsid w:val="00F52C3C"/>
    <w:rsid w:val="00F52CA7"/>
    <w:rsid w:val="00F53CBF"/>
    <w:rsid w:val="00F53ECE"/>
    <w:rsid w:val="00F54679"/>
    <w:rsid w:val="00F54D77"/>
    <w:rsid w:val="00F55895"/>
    <w:rsid w:val="00F559CE"/>
    <w:rsid w:val="00F55BC1"/>
    <w:rsid w:val="00F56A7C"/>
    <w:rsid w:val="00F56B56"/>
    <w:rsid w:val="00F5721E"/>
    <w:rsid w:val="00F578EF"/>
    <w:rsid w:val="00F57A62"/>
    <w:rsid w:val="00F57BE4"/>
    <w:rsid w:val="00F57DFD"/>
    <w:rsid w:val="00F57E2C"/>
    <w:rsid w:val="00F57EEF"/>
    <w:rsid w:val="00F60A42"/>
    <w:rsid w:val="00F60C5E"/>
    <w:rsid w:val="00F60CC9"/>
    <w:rsid w:val="00F63893"/>
    <w:rsid w:val="00F63A89"/>
    <w:rsid w:val="00F63E2B"/>
    <w:rsid w:val="00F6521F"/>
    <w:rsid w:val="00F65522"/>
    <w:rsid w:val="00F65FAB"/>
    <w:rsid w:val="00F66122"/>
    <w:rsid w:val="00F66721"/>
    <w:rsid w:val="00F6676C"/>
    <w:rsid w:val="00F66B5C"/>
    <w:rsid w:val="00F66E51"/>
    <w:rsid w:val="00F66F6D"/>
    <w:rsid w:val="00F70243"/>
    <w:rsid w:val="00F706D7"/>
    <w:rsid w:val="00F71EC8"/>
    <w:rsid w:val="00F72004"/>
    <w:rsid w:val="00F722E6"/>
    <w:rsid w:val="00F72816"/>
    <w:rsid w:val="00F73939"/>
    <w:rsid w:val="00F74D6E"/>
    <w:rsid w:val="00F751B2"/>
    <w:rsid w:val="00F7561E"/>
    <w:rsid w:val="00F757E6"/>
    <w:rsid w:val="00F75D7C"/>
    <w:rsid w:val="00F760C9"/>
    <w:rsid w:val="00F76189"/>
    <w:rsid w:val="00F76552"/>
    <w:rsid w:val="00F766F2"/>
    <w:rsid w:val="00F76FD7"/>
    <w:rsid w:val="00F771E0"/>
    <w:rsid w:val="00F774AE"/>
    <w:rsid w:val="00F77648"/>
    <w:rsid w:val="00F7794B"/>
    <w:rsid w:val="00F8024A"/>
    <w:rsid w:val="00F80A57"/>
    <w:rsid w:val="00F80BA1"/>
    <w:rsid w:val="00F80D7C"/>
    <w:rsid w:val="00F81277"/>
    <w:rsid w:val="00F81407"/>
    <w:rsid w:val="00F81A2E"/>
    <w:rsid w:val="00F81EAE"/>
    <w:rsid w:val="00F81F6B"/>
    <w:rsid w:val="00F8226F"/>
    <w:rsid w:val="00F826C5"/>
    <w:rsid w:val="00F82999"/>
    <w:rsid w:val="00F82E20"/>
    <w:rsid w:val="00F83136"/>
    <w:rsid w:val="00F835E1"/>
    <w:rsid w:val="00F837BB"/>
    <w:rsid w:val="00F842CE"/>
    <w:rsid w:val="00F847E8"/>
    <w:rsid w:val="00F84862"/>
    <w:rsid w:val="00F848F4"/>
    <w:rsid w:val="00F864E4"/>
    <w:rsid w:val="00F87358"/>
    <w:rsid w:val="00F873AC"/>
    <w:rsid w:val="00F873BD"/>
    <w:rsid w:val="00F87549"/>
    <w:rsid w:val="00F875CE"/>
    <w:rsid w:val="00F87689"/>
    <w:rsid w:val="00F901D2"/>
    <w:rsid w:val="00F907CD"/>
    <w:rsid w:val="00F90BDA"/>
    <w:rsid w:val="00F90DAD"/>
    <w:rsid w:val="00F913DA"/>
    <w:rsid w:val="00F91A9C"/>
    <w:rsid w:val="00F91FB3"/>
    <w:rsid w:val="00F931DC"/>
    <w:rsid w:val="00F93622"/>
    <w:rsid w:val="00F93C74"/>
    <w:rsid w:val="00F94F36"/>
    <w:rsid w:val="00F951C2"/>
    <w:rsid w:val="00F95479"/>
    <w:rsid w:val="00F958C6"/>
    <w:rsid w:val="00F96960"/>
    <w:rsid w:val="00F96CB8"/>
    <w:rsid w:val="00F97275"/>
    <w:rsid w:val="00F973BD"/>
    <w:rsid w:val="00F974FB"/>
    <w:rsid w:val="00F97A35"/>
    <w:rsid w:val="00FA0516"/>
    <w:rsid w:val="00FA0A5F"/>
    <w:rsid w:val="00FA1959"/>
    <w:rsid w:val="00FA1CF0"/>
    <w:rsid w:val="00FA2AEF"/>
    <w:rsid w:val="00FA2CD9"/>
    <w:rsid w:val="00FA4129"/>
    <w:rsid w:val="00FA4A0F"/>
    <w:rsid w:val="00FA5516"/>
    <w:rsid w:val="00FA5BDF"/>
    <w:rsid w:val="00FA5F4E"/>
    <w:rsid w:val="00FA6192"/>
    <w:rsid w:val="00FA628A"/>
    <w:rsid w:val="00FA6BF2"/>
    <w:rsid w:val="00FB0318"/>
    <w:rsid w:val="00FB0631"/>
    <w:rsid w:val="00FB0A65"/>
    <w:rsid w:val="00FB1A7F"/>
    <w:rsid w:val="00FB1E4B"/>
    <w:rsid w:val="00FB317D"/>
    <w:rsid w:val="00FB36B5"/>
    <w:rsid w:val="00FB3743"/>
    <w:rsid w:val="00FB3984"/>
    <w:rsid w:val="00FB3BD8"/>
    <w:rsid w:val="00FB3C46"/>
    <w:rsid w:val="00FB48B5"/>
    <w:rsid w:val="00FB4BA0"/>
    <w:rsid w:val="00FB4C80"/>
    <w:rsid w:val="00FB4CF5"/>
    <w:rsid w:val="00FB4D7D"/>
    <w:rsid w:val="00FB4E74"/>
    <w:rsid w:val="00FB5408"/>
    <w:rsid w:val="00FB608D"/>
    <w:rsid w:val="00FB6D25"/>
    <w:rsid w:val="00FB6E67"/>
    <w:rsid w:val="00FB6EEB"/>
    <w:rsid w:val="00FB6FDC"/>
    <w:rsid w:val="00FB7084"/>
    <w:rsid w:val="00FC0DF7"/>
    <w:rsid w:val="00FC0FEA"/>
    <w:rsid w:val="00FC1039"/>
    <w:rsid w:val="00FC1379"/>
    <w:rsid w:val="00FC25DB"/>
    <w:rsid w:val="00FC2923"/>
    <w:rsid w:val="00FC3347"/>
    <w:rsid w:val="00FC39CE"/>
    <w:rsid w:val="00FC3CE5"/>
    <w:rsid w:val="00FC47AE"/>
    <w:rsid w:val="00FC4AD0"/>
    <w:rsid w:val="00FC4F02"/>
    <w:rsid w:val="00FC5E06"/>
    <w:rsid w:val="00FC6B8C"/>
    <w:rsid w:val="00FC6BD5"/>
    <w:rsid w:val="00FC6E0A"/>
    <w:rsid w:val="00FC6F31"/>
    <w:rsid w:val="00FC7157"/>
    <w:rsid w:val="00FC78B1"/>
    <w:rsid w:val="00FC7B16"/>
    <w:rsid w:val="00FD00C1"/>
    <w:rsid w:val="00FD1D0D"/>
    <w:rsid w:val="00FD20C7"/>
    <w:rsid w:val="00FD211E"/>
    <w:rsid w:val="00FD2A50"/>
    <w:rsid w:val="00FD2CB0"/>
    <w:rsid w:val="00FD3590"/>
    <w:rsid w:val="00FD36E1"/>
    <w:rsid w:val="00FD4718"/>
    <w:rsid w:val="00FD47AA"/>
    <w:rsid w:val="00FD4BDC"/>
    <w:rsid w:val="00FD4D16"/>
    <w:rsid w:val="00FD4D47"/>
    <w:rsid w:val="00FD5BC3"/>
    <w:rsid w:val="00FD5BE3"/>
    <w:rsid w:val="00FD610D"/>
    <w:rsid w:val="00FD6321"/>
    <w:rsid w:val="00FD6B1D"/>
    <w:rsid w:val="00FD719D"/>
    <w:rsid w:val="00FD7233"/>
    <w:rsid w:val="00FD74A6"/>
    <w:rsid w:val="00FD795E"/>
    <w:rsid w:val="00FD7AE6"/>
    <w:rsid w:val="00FD7C4C"/>
    <w:rsid w:val="00FD7D53"/>
    <w:rsid w:val="00FD7F65"/>
    <w:rsid w:val="00FE0CAD"/>
    <w:rsid w:val="00FE11CD"/>
    <w:rsid w:val="00FE2575"/>
    <w:rsid w:val="00FE344F"/>
    <w:rsid w:val="00FE37AA"/>
    <w:rsid w:val="00FE3A0F"/>
    <w:rsid w:val="00FE43CF"/>
    <w:rsid w:val="00FE46D5"/>
    <w:rsid w:val="00FE5157"/>
    <w:rsid w:val="00FE5422"/>
    <w:rsid w:val="00FE5567"/>
    <w:rsid w:val="00FE69B9"/>
    <w:rsid w:val="00FE6DC4"/>
    <w:rsid w:val="00FE6EC1"/>
    <w:rsid w:val="00FE768B"/>
    <w:rsid w:val="00FF0429"/>
    <w:rsid w:val="00FF0562"/>
    <w:rsid w:val="00FF1302"/>
    <w:rsid w:val="00FF156C"/>
    <w:rsid w:val="00FF17BA"/>
    <w:rsid w:val="00FF1E12"/>
    <w:rsid w:val="00FF2060"/>
    <w:rsid w:val="00FF2704"/>
    <w:rsid w:val="00FF2AE9"/>
    <w:rsid w:val="00FF3353"/>
    <w:rsid w:val="00FF3610"/>
    <w:rsid w:val="00FF4447"/>
    <w:rsid w:val="00FF4C7D"/>
    <w:rsid w:val="00FF574A"/>
    <w:rsid w:val="00FF621D"/>
    <w:rsid w:val="00FF64DC"/>
    <w:rsid w:val="00FF6B63"/>
    <w:rsid w:val="00FF6C7A"/>
    <w:rsid w:val="00FF7127"/>
    <w:rsid w:val="00FF780E"/>
    <w:rsid w:val="00FF78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6562" fill="f" fillcolor="white" stroke="f">
      <v:fill color="white" on="f"/>
      <v:stroke on="f"/>
      <v:textbox style="mso-rotate-with-shape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55493"/>
    <w:pPr>
      <w:widowControl w:val="0"/>
      <w:adjustRightInd w:val="0"/>
      <w:spacing w:line="360" w:lineRule="atLeast"/>
      <w:textAlignment w:val="baseline"/>
    </w:pPr>
    <w:rPr>
      <w:rFonts w:eastAsia="微軟正黑體"/>
      <w:sz w:val="24"/>
    </w:rPr>
  </w:style>
  <w:style w:type="paragraph" w:styleId="10">
    <w:name w:val="heading 1"/>
    <w:basedOn w:val="a0"/>
    <w:next w:val="a0"/>
    <w:qFormat/>
    <w:rsid w:val="00FE3A0F"/>
    <w:pPr>
      <w:keepNext/>
      <w:numPr>
        <w:numId w:val="10"/>
      </w:numPr>
      <w:snapToGrid w:val="0"/>
      <w:spacing w:before="120" w:after="180" w:line="240" w:lineRule="auto"/>
      <w:textAlignment w:val="auto"/>
      <w:outlineLvl w:val="0"/>
    </w:pPr>
    <w:rPr>
      <w:rFonts w:ascii="微軟正黑體" w:hAnsi="微軟正黑體"/>
      <w:bCs/>
      <w:kern w:val="52"/>
      <w:sz w:val="40"/>
      <w:szCs w:val="52"/>
    </w:rPr>
  </w:style>
  <w:style w:type="paragraph" w:styleId="2">
    <w:name w:val="heading 2"/>
    <w:basedOn w:val="a0"/>
    <w:next w:val="a0"/>
    <w:link w:val="22"/>
    <w:qFormat/>
    <w:rsid w:val="00FE3A0F"/>
    <w:pPr>
      <w:numPr>
        <w:ilvl w:val="1"/>
        <w:numId w:val="11"/>
      </w:numPr>
      <w:snapToGrid w:val="0"/>
      <w:spacing w:line="240" w:lineRule="auto"/>
      <w:outlineLvl w:val="1"/>
    </w:pPr>
    <w:rPr>
      <w:rFonts w:ascii="Tahoma" w:hAnsi="新細明體"/>
      <w:bCs/>
      <w:sz w:val="36"/>
    </w:rPr>
  </w:style>
  <w:style w:type="paragraph" w:styleId="3">
    <w:name w:val="heading 3"/>
    <w:basedOn w:val="a0"/>
    <w:next w:val="a0"/>
    <w:qFormat/>
    <w:rsid w:val="00A62E75"/>
    <w:pPr>
      <w:keepNext/>
      <w:numPr>
        <w:ilvl w:val="2"/>
        <w:numId w:val="10"/>
      </w:numPr>
      <w:snapToGrid w:val="0"/>
      <w:spacing w:before="120" w:line="240" w:lineRule="auto"/>
      <w:textAlignment w:val="auto"/>
      <w:outlineLvl w:val="2"/>
    </w:pPr>
    <w:rPr>
      <w:rFonts w:ascii="微軟正黑體" w:hAnsi="微軟正黑體"/>
      <w:bCs/>
      <w:sz w:val="32"/>
      <w:szCs w:val="36"/>
    </w:rPr>
  </w:style>
  <w:style w:type="paragraph" w:styleId="4">
    <w:name w:val="heading 4"/>
    <w:basedOn w:val="a0"/>
    <w:next w:val="a0"/>
    <w:qFormat/>
    <w:rsid w:val="002E3F19"/>
    <w:pPr>
      <w:keepNext/>
      <w:snapToGrid w:val="0"/>
      <w:spacing w:line="240" w:lineRule="auto"/>
      <w:outlineLvl w:val="3"/>
    </w:pPr>
    <w:rPr>
      <w:rFonts w:ascii="Arial" w:hAnsi="Arial"/>
      <w:sz w:val="28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rsid w:val="00A062D7"/>
    <w:pPr>
      <w:tabs>
        <w:tab w:val="center" w:pos="4153"/>
        <w:tab w:val="right" w:pos="8306"/>
      </w:tabs>
    </w:pPr>
    <w:rPr>
      <w:sz w:val="20"/>
    </w:rPr>
  </w:style>
  <w:style w:type="paragraph" w:styleId="a5">
    <w:name w:val="footer"/>
    <w:basedOn w:val="a0"/>
    <w:link w:val="a6"/>
    <w:rsid w:val="00A062D7"/>
    <w:pPr>
      <w:tabs>
        <w:tab w:val="center" w:pos="4153"/>
        <w:tab w:val="right" w:pos="8306"/>
      </w:tabs>
    </w:pPr>
    <w:rPr>
      <w:rFonts w:eastAsia="細明體"/>
      <w:sz w:val="20"/>
    </w:rPr>
  </w:style>
  <w:style w:type="character" w:styleId="a7">
    <w:name w:val="page number"/>
    <w:basedOn w:val="a1"/>
    <w:rsid w:val="00A062D7"/>
  </w:style>
  <w:style w:type="table" w:styleId="a8">
    <w:name w:val="Table Grid"/>
    <w:basedOn w:val="a2"/>
    <w:rsid w:val="007D1D2C"/>
    <w:pPr>
      <w:widowControl w:val="0"/>
      <w:adjustRightInd w:val="0"/>
      <w:spacing w:line="360" w:lineRule="atLeast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0"/>
    <w:semiHidden/>
    <w:rsid w:val="001642F1"/>
    <w:rPr>
      <w:rFonts w:ascii="Arial" w:eastAsia="新細明體" w:hAnsi="Arial"/>
      <w:sz w:val="18"/>
      <w:szCs w:val="18"/>
    </w:rPr>
  </w:style>
  <w:style w:type="character" w:styleId="aa">
    <w:name w:val="Hyperlink"/>
    <w:uiPriority w:val="99"/>
    <w:rsid w:val="00556E55"/>
    <w:rPr>
      <w:color w:val="0000FF"/>
      <w:u w:val="single"/>
    </w:rPr>
  </w:style>
  <w:style w:type="character" w:styleId="ab">
    <w:name w:val="FollowedHyperlink"/>
    <w:rsid w:val="00556E55"/>
    <w:rPr>
      <w:color w:val="800080"/>
      <w:u w:val="single"/>
    </w:rPr>
  </w:style>
  <w:style w:type="paragraph" w:styleId="23">
    <w:name w:val="toc 2"/>
    <w:basedOn w:val="a0"/>
    <w:next w:val="a0"/>
    <w:autoRedefine/>
    <w:uiPriority w:val="39"/>
    <w:qFormat/>
    <w:rsid w:val="00E758D6"/>
    <w:pPr>
      <w:tabs>
        <w:tab w:val="left" w:pos="960"/>
        <w:tab w:val="right" w:leader="dot" w:pos="10320"/>
      </w:tabs>
      <w:ind w:leftChars="200" w:left="960" w:hangingChars="240" w:hanging="480"/>
    </w:pPr>
    <w:rPr>
      <w:rFonts w:ascii="Arial" w:hAnsi="Arial" w:cs="Arial"/>
      <w:smallCaps/>
      <w:noProof/>
      <w:sz w:val="20"/>
    </w:rPr>
  </w:style>
  <w:style w:type="paragraph" w:styleId="12">
    <w:name w:val="toc 1"/>
    <w:basedOn w:val="a0"/>
    <w:next w:val="a0"/>
    <w:autoRedefine/>
    <w:uiPriority w:val="39"/>
    <w:qFormat/>
    <w:rsid w:val="00AE7436"/>
    <w:pPr>
      <w:tabs>
        <w:tab w:val="left" w:pos="600"/>
        <w:tab w:val="right" w:leader="dot" w:pos="10320"/>
      </w:tabs>
      <w:spacing w:before="120" w:after="120"/>
      <w:ind w:left="480" w:hangingChars="240" w:hanging="480"/>
    </w:pPr>
    <w:rPr>
      <w:b/>
      <w:bCs/>
      <w:caps/>
      <w:sz w:val="20"/>
    </w:rPr>
  </w:style>
  <w:style w:type="paragraph" w:customStyle="1" w:styleId="NewHeading1">
    <w:name w:val="New Heading 1"/>
    <w:basedOn w:val="10"/>
    <w:next w:val="2"/>
    <w:link w:val="NewHeading1Char"/>
    <w:autoRedefine/>
    <w:rsid w:val="000A786A"/>
    <w:pPr>
      <w:keepLines/>
      <w:pBdr>
        <w:bottom w:val="single" w:sz="4" w:space="1" w:color="auto"/>
      </w:pBdr>
      <w:adjustRightInd/>
      <w:spacing w:before="0" w:after="360"/>
      <w:jc w:val="both"/>
    </w:pPr>
    <w:rPr>
      <w:rFonts w:ascii="Arial" w:eastAsia="SimSun" w:hAnsi="Arial"/>
      <w:kern w:val="44"/>
      <w:sz w:val="48"/>
      <w:szCs w:val="48"/>
      <w:lang w:eastAsia="zh-CN"/>
    </w:rPr>
  </w:style>
  <w:style w:type="character" w:customStyle="1" w:styleId="NewHeading1Char">
    <w:name w:val="New Heading 1 Char"/>
    <w:link w:val="NewHeading1"/>
    <w:rsid w:val="000A786A"/>
    <w:rPr>
      <w:rFonts w:ascii="Arial" w:eastAsia="SimSun" w:hAnsi="Arial"/>
      <w:bCs/>
      <w:kern w:val="44"/>
      <w:sz w:val="48"/>
      <w:szCs w:val="48"/>
      <w:lang w:eastAsia="zh-CN"/>
    </w:rPr>
  </w:style>
  <w:style w:type="paragraph" w:styleId="30">
    <w:name w:val="toc 3"/>
    <w:basedOn w:val="a0"/>
    <w:next w:val="a0"/>
    <w:autoRedefine/>
    <w:uiPriority w:val="39"/>
    <w:qFormat/>
    <w:rsid w:val="00F042B4"/>
    <w:pPr>
      <w:ind w:left="480"/>
    </w:pPr>
    <w:rPr>
      <w:i/>
      <w:iCs/>
      <w:sz w:val="20"/>
    </w:rPr>
  </w:style>
  <w:style w:type="paragraph" w:styleId="40">
    <w:name w:val="toc 4"/>
    <w:basedOn w:val="a0"/>
    <w:next w:val="a0"/>
    <w:autoRedefine/>
    <w:uiPriority w:val="39"/>
    <w:rsid w:val="00F042B4"/>
    <w:pPr>
      <w:ind w:left="720"/>
    </w:pPr>
    <w:rPr>
      <w:sz w:val="18"/>
      <w:szCs w:val="18"/>
    </w:rPr>
  </w:style>
  <w:style w:type="paragraph" w:styleId="5">
    <w:name w:val="toc 5"/>
    <w:basedOn w:val="a0"/>
    <w:next w:val="a0"/>
    <w:autoRedefine/>
    <w:uiPriority w:val="39"/>
    <w:rsid w:val="00F042B4"/>
    <w:pPr>
      <w:ind w:left="960"/>
    </w:pPr>
    <w:rPr>
      <w:sz w:val="18"/>
      <w:szCs w:val="18"/>
    </w:rPr>
  </w:style>
  <w:style w:type="paragraph" w:styleId="6">
    <w:name w:val="toc 6"/>
    <w:basedOn w:val="a0"/>
    <w:next w:val="a0"/>
    <w:autoRedefine/>
    <w:uiPriority w:val="39"/>
    <w:rsid w:val="00F042B4"/>
    <w:pPr>
      <w:ind w:left="1200"/>
    </w:pPr>
    <w:rPr>
      <w:sz w:val="18"/>
      <w:szCs w:val="18"/>
    </w:rPr>
  </w:style>
  <w:style w:type="paragraph" w:styleId="7">
    <w:name w:val="toc 7"/>
    <w:basedOn w:val="a0"/>
    <w:next w:val="a0"/>
    <w:autoRedefine/>
    <w:uiPriority w:val="39"/>
    <w:rsid w:val="00F042B4"/>
    <w:pPr>
      <w:ind w:left="1440"/>
    </w:pPr>
    <w:rPr>
      <w:sz w:val="18"/>
      <w:szCs w:val="18"/>
    </w:rPr>
  </w:style>
  <w:style w:type="paragraph" w:styleId="8">
    <w:name w:val="toc 8"/>
    <w:basedOn w:val="a0"/>
    <w:next w:val="a0"/>
    <w:autoRedefine/>
    <w:uiPriority w:val="39"/>
    <w:rsid w:val="00F042B4"/>
    <w:pPr>
      <w:ind w:left="1680"/>
    </w:pPr>
    <w:rPr>
      <w:sz w:val="18"/>
      <w:szCs w:val="18"/>
    </w:rPr>
  </w:style>
  <w:style w:type="paragraph" w:styleId="9">
    <w:name w:val="toc 9"/>
    <w:basedOn w:val="a0"/>
    <w:next w:val="a0"/>
    <w:autoRedefine/>
    <w:uiPriority w:val="39"/>
    <w:rsid w:val="00F042B4"/>
    <w:pPr>
      <w:ind w:left="1920"/>
    </w:pPr>
    <w:rPr>
      <w:sz w:val="18"/>
      <w:szCs w:val="18"/>
    </w:rPr>
  </w:style>
  <w:style w:type="paragraph" w:styleId="ac">
    <w:name w:val="Body Text"/>
    <w:basedOn w:val="a0"/>
    <w:rsid w:val="0039013D"/>
    <w:pPr>
      <w:spacing w:after="120"/>
    </w:pPr>
  </w:style>
  <w:style w:type="paragraph" w:customStyle="1" w:styleId="1">
    <w:name w:val="樣式1"/>
    <w:basedOn w:val="10"/>
    <w:next w:val="10"/>
    <w:autoRedefine/>
    <w:rsid w:val="00DC1E94"/>
    <w:pPr>
      <w:numPr>
        <w:numId w:val="1"/>
      </w:numPr>
    </w:pPr>
    <w:rPr>
      <w:rFonts w:eastAsia="Arial"/>
      <w:sz w:val="28"/>
      <w:szCs w:val="28"/>
    </w:rPr>
  </w:style>
  <w:style w:type="paragraph" w:customStyle="1" w:styleId="TableText">
    <w:name w:val="Table Text"/>
    <w:basedOn w:val="a0"/>
    <w:rsid w:val="0029387A"/>
    <w:pPr>
      <w:widowControl/>
      <w:suppressAutoHyphens/>
      <w:adjustRightInd/>
      <w:spacing w:before="40" w:after="40" w:line="240" w:lineRule="auto"/>
      <w:textAlignment w:val="auto"/>
    </w:pPr>
    <w:rPr>
      <w:rFonts w:eastAsia="Times New Roman"/>
      <w:sz w:val="20"/>
      <w:lang w:val="en-AU" w:eastAsia="en-US"/>
    </w:rPr>
  </w:style>
  <w:style w:type="paragraph" w:customStyle="1" w:styleId="TableHeadC">
    <w:name w:val="Table Head C"/>
    <w:basedOn w:val="a0"/>
    <w:rsid w:val="0029387A"/>
    <w:pPr>
      <w:pageBreakBefore/>
      <w:widowControl/>
      <w:suppressAutoHyphens/>
      <w:adjustRightInd/>
      <w:spacing w:before="120" w:after="60" w:line="240" w:lineRule="auto"/>
      <w:jc w:val="center"/>
      <w:textAlignment w:val="auto"/>
    </w:pPr>
    <w:rPr>
      <w:rFonts w:ascii="Arial" w:eastAsia="Times New Roman" w:hAnsi="Arial"/>
      <w:b/>
      <w:lang w:val="en-AU" w:eastAsia="en-US"/>
    </w:rPr>
  </w:style>
  <w:style w:type="character" w:customStyle="1" w:styleId="a6">
    <w:name w:val="頁尾 字元"/>
    <w:link w:val="a5"/>
    <w:rsid w:val="00BA7EAB"/>
    <w:rPr>
      <w:rFonts w:eastAsia="細明體"/>
      <w:lang w:val="en-US" w:eastAsia="zh-TW" w:bidi="ar-SA"/>
    </w:rPr>
  </w:style>
  <w:style w:type="paragraph" w:styleId="ad">
    <w:name w:val="annotation text"/>
    <w:basedOn w:val="a0"/>
    <w:semiHidden/>
    <w:rsid w:val="00474B6E"/>
  </w:style>
  <w:style w:type="paragraph" w:styleId="ae">
    <w:name w:val="annotation subject"/>
    <w:basedOn w:val="ad"/>
    <w:next w:val="ad"/>
    <w:semiHidden/>
    <w:rsid w:val="00474B6E"/>
    <w:pPr>
      <w:adjustRightInd/>
      <w:spacing w:line="240" w:lineRule="auto"/>
      <w:jc w:val="both"/>
      <w:textAlignment w:val="auto"/>
    </w:pPr>
    <w:rPr>
      <w:rFonts w:eastAsia="Times New Roman"/>
      <w:b/>
      <w:bCs/>
      <w:kern w:val="2"/>
      <w:sz w:val="20"/>
      <w:lang w:eastAsia="zh-CN"/>
    </w:rPr>
  </w:style>
  <w:style w:type="paragraph" w:styleId="af">
    <w:name w:val="Body Text Indent"/>
    <w:basedOn w:val="a0"/>
    <w:rsid w:val="008F7C73"/>
    <w:pPr>
      <w:spacing w:after="120"/>
      <w:ind w:leftChars="200" w:left="480"/>
    </w:pPr>
  </w:style>
  <w:style w:type="paragraph" w:customStyle="1" w:styleId="21">
    <w:name w:val="樣式2"/>
    <w:basedOn w:val="ac"/>
    <w:rsid w:val="00864BBE"/>
    <w:pPr>
      <w:numPr>
        <w:ilvl w:val="1"/>
        <w:numId w:val="2"/>
      </w:numPr>
      <w:spacing w:line="240" w:lineRule="exact"/>
      <w:ind w:left="958" w:firstLine="1320"/>
    </w:pPr>
    <w:rPr>
      <w:rFonts w:ascii="細明體" w:hAnsi="細明體"/>
    </w:rPr>
  </w:style>
  <w:style w:type="numbering" w:customStyle="1" w:styleId="Arial">
    <w:name w:val="樣式 大綱編號 (拉丁) Arial (中文) 新細明體 粗體"/>
    <w:basedOn w:val="a3"/>
    <w:rsid w:val="0027547E"/>
    <w:pPr>
      <w:numPr>
        <w:numId w:val="3"/>
      </w:numPr>
    </w:pPr>
  </w:style>
  <w:style w:type="paragraph" w:styleId="13">
    <w:name w:val="index 1"/>
    <w:basedOn w:val="a0"/>
    <w:next w:val="a0"/>
    <w:autoRedefine/>
    <w:semiHidden/>
    <w:rsid w:val="00BE4759"/>
  </w:style>
  <w:style w:type="paragraph" w:customStyle="1" w:styleId="2Verdana12">
    <w:name w:val="樣式 標題 2 + (拉丁) Verdana (中文) 細明體 12 點"/>
    <w:basedOn w:val="2"/>
    <w:link w:val="2Verdana120"/>
    <w:rsid w:val="0064602E"/>
    <w:pPr>
      <w:numPr>
        <w:numId w:val="9"/>
      </w:numPr>
    </w:pPr>
    <w:rPr>
      <w:rFonts w:ascii="Verdana" w:eastAsia="新細明體" w:hAnsi="Verdana"/>
      <w:b/>
      <w:spacing w:val="8"/>
      <w:sz w:val="24"/>
      <w:u w:val="single"/>
    </w:rPr>
  </w:style>
  <w:style w:type="character" w:customStyle="1" w:styleId="22">
    <w:name w:val="標題 2 字元"/>
    <w:link w:val="2"/>
    <w:rsid w:val="00FE3A0F"/>
    <w:rPr>
      <w:rFonts w:ascii="Tahoma" w:eastAsia="微軟正黑體" w:hAnsi="新細明體"/>
      <w:bCs/>
      <w:sz w:val="36"/>
    </w:rPr>
  </w:style>
  <w:style w:type="character" w:customStyle="1" w:styleId="2Verdana120">
    <w:name w:val="樣式 標題 2 + (拉丁) Verdana (中文) 細明體 12 點 字元 字元"/>
    <w:link w:val="2Verdana12"/>
    <w:rsid w:val="0064602E"/>
    <w:rPr>
      <w:rFonts w:ascii="Verdana" w:eastAsia="新細明體" w:hAnsi="Verdana"/>
      <w:b/>
      <w:bCs/>
      <w:spacing w:val="8"/>
      <w:sz w:val="24"/>
      <w:u w:val="single"/>
    </w:rPr>
  </w:style>
  <w:style w:type="paragraph" w:customStyle="1" w:styleId="1Verdana1201cm0cm">
    <w:name w:val="樣式 標題 1 + (拉丁) Verdana (中文) 細明體 12 點 左:  0.1 cm 第一行:  0 cm ..."/>
    <w:basedOn w:val="10"/>
    <w:rsid w:val="00F54D77"/>
    <w:pPr>
      <w:spacing w:before="0" w:after="100" w:line="220" w:lineRule="atLeast"/>
    </w:pPr>
    <w:rPr>
      <w:rFonts w:ascii="Verdana" w:eastAsia="細明體" w:hAnsi="Verdana" w:cs="新細明體"/>
      <w:sz w:val="28"/>
      <w:szCs w:val="20"/>
    </w:rPr>
  </w:style>
  <w:style w:type="character" w:customStyle="1" w:styleId="Verdana">
    <w:name w:val="樣式 Verdana"/>
    <w:rsid w:val="00972819"/>
    <w:rPr>
      <w:rFonts w:ascii="Verdana" w:eastAsia="細明體" w:hAnsi="Verdana"/>
      <w:dstrike w:val="0"/>
      <w:color w:val="auto"/>
      <w:sz w:val="24"/>
      <w:u w:val="none"/>
      <w:vertAlign w:val="baseline"/>
    </w:rPr>
  </w:style>
  <w:style w:type="paragraph" w:customStyle="1" w:styleId="305">
    <w:name w:val="樣式 標題 3 + 套用前:  0.5 列"/>
    <w:basedOn w:val="3"/>
    <w:rsid w:val="0064602E"/>
    <w:pPr>
      <w:numPr>
        <w:numId w:val="9"/>
      </w:numPr>
      <w:spacing w:before="0" w:line="360" w:lineRule="auto"/>
    </w:pPr>
    <w:rPr>
      <w:rFonts w:ascii="Verdana" w:hAnsi="Verdana" w:cs="新細明體"/>
      <w:b/>
      <w:szCs w:val="20"/>
    </w:rPr>
  </w:style>
  <w:style w:type="paragraph" w:customStyle="1" w:styleId="Verdana-1">
    <w:name w:val="樣式 Verdana-1"/>
    <w:basedOn w:val="a0"/>
    <w:rsid w:val="00A204F4"/>
    <w:pPr>
      <w:numPr>
        <w:numId w:val="7"/>
      </w:numPr>
    </w:pPr>
  </w:style>
  <w:style w:type="paragraph" w:customStyle="1" w:styleId="31">
    <w:name w:val="樣式3"/>
    <w:basedOn w:val="Verdana-1"/>
    <w:rsid w:val="00A204F4"/>
    <w:pPr>
      <w:ind w:left="1418" w:firstLine="567"/>
    </w:pPr>
  </w:style>
  <w:style w:type="numbering" w:customStyle="1" w:styleId="a">
    <w:name w:val="樣式 項目符號"/>
    <w:basedOn w:val="a3"/>
    <w:rsid w:val="00363834"/>
    <w:pPr>
      <w:numPr>
        <w:numId w:val="4"/>
      </w:numPr>
    </w:pPr>
  </w:style>
  <w:style w:type="numbering" w:customStyle="1" w:styleId="11">
    <w:name w:val="樣式 項目符號1"/>
    <w:basedOn w:val="a3"/>
    <w:rsid w:val="00363834"/>
    <w:pPr>
      <w:numPr>
        <w:numId w:val="5"/>
      </w:numPr>
    </w:pPr>
  </w:style>
  <w:style w:type="numbering" w:customStyle="1" w:styleId="20">
    <w:name w:val="樣式 項目符號2"/>
    <w:basedOn w:val="a3"/>
    <w:rsid w:val="00363834"/>
    <w:pPr>
      <w:numPr>
        <w:numId w:val="6"/>
      </w:numPr>
    </w:pPr>
  </w:style>
  <w:style w:type="character" w:styleId="af0">
    <w:name w:val="Strong"/>
    <w:uiPriority w:val="22"/>
    <w:qFormat/>
    <w:rsid w:val="00C32A72"/>
    <w:rPr>
      <w:b/>
      <w:bCs/>
    </w:rPr>
  </w:style>
  <w:style w:type="paragraph" w:styleId="af1">
    <w:name w:val="footnote text"/>
    <w:basedOn w:val="a0"/>
    <w:semiHidden/>
    <w:rsid w:val="00342A18"/>
    <w:pPr>
      <w:snapToGrid w:val="0"/>
    </w:pPr>
    <w:rPr>
      <w:sz w:val="20"/>
    </w:rPr>
  </w:style>
  <w:style w:type="character" w:styleId="af2">
    <w:name w:val="footnote reference"/>
    <w:semiHidden/>
    <w:rsid w:val="00342A18"/>
    <w:rPr>
      <w:vertAlign w:val="superscript"/>
    </w:rPr>
  </w:style>
  <w:style w:type="paragraph" w:styleId="af3">
    <w:name w:val="Document Map"/>
    <w:basedOn w:val="a0"/>
    <w:semiHidden/>
    <w:rsid w:val="00AD56DD"/>
    <w:pPr>
      <w:shd w:val="clear" w:color="auto" w:fill="000080"/>
    </w:pPr>
    <w:rPr>
      <w:rFonts w:ascii="Arial" w:eastAsia="新細明體" w:hAnsi="Arial"/>
    </w:rPr>
  </w:style>
  <w:style w:type="character" w:styleId="af4">
    <w:name w:val="annotation reference"/>
    <w:semiHidden/>
    <w:rsid w:val="005B4C47"/>
    <w:rPr>
      <w:sz w:val="18"/>
      <w:szCs w:val="18"/>
    </w:rPr>
  </w:style>
  <w:style w:type="paragraph" w:styleId="af5">
    <w:name w:val="List Paragraph"/>
    <w:basedOn w:val="a0"/>
    <w:uiPriority w:val="34"/>
    <w:qFormat/>
    <w:rsid w:val="005B4C47"/>
    <w:pPr>
      <w:adjustRightInd/>
      <w:spacing w:line="240" w:lineRule="auto"/>
      <w:ind w:leftChars="200" w:left="480"/>
      <w:textAlignment w:val="auto"/>
    </w:pPr>
    <w:rPr>
      <w:rFonts w:eastAsia="新細明體"/>
      <w:kern w:val="2"/>
      <w:szCs w:val="24"/>
    </w:rPr>
  </w:style>
  <w:style w:type="paragraph" w:styleId="HTML">
    <w:name w:val="HTML Preformatted"/>
    <w:basedOn w:val="a0"/>
    <w:rsid w:val="00CB6C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textAlignment w:val="auto"/>
    </w:pPr>
    <w:rPr>
      <w:rFonts w:ascii="細明體" w:hAnsi="細明體" w:cs="細明體"/>
      <w:szCs w:val="24"/>
    </w:rPr>
  </w:style>
  <w:style w:type="paragraph" w:customStyle="1" w:styleId="G2">
    <w:name w:val="G2"/>
    <w:basedOn w:val="a0"/>
    <w:rsid w:val="000A7CB1"/>
    <w:pPr>
      <w:numPr>
        <w:ilvl w:val="1"/>
        <w:numId w:val="8"/>
      </w:numPr>
      <w:adjustRightInd/>
      <w:spacing w:line="240" w:lineRule="auto"/>
      <w:textAlignment w:val="auto"/>
    </w:pPr>
    <w:rPr>
      <w:rFonts w:ascii="Arial" w:eastAsia="標楷體" w:cs="Arial"/>
      <w:kern w:val="2"/>
      <w:szCs w:val="24"/>
    </w:rPr>
  </w:style>
  <w:style w:type="paragraph" w:customStyle="1" w:styleId="G1">
    <w:name w:val="G1"/>
    <w:basedOn w:val="a0"/>
    <w:next w:val="G2"/>
    <w:rsid w:val="000A7CB1"/>
    <w:pPr>
      <w:numPr>
        <w:numId w:val="8"/>
      </w:numPr>
      <w:adjustRightInd/>
      <w:spacing w:line="240" w:lineRule="auto"/>
      <w:textAlignment w:val="auto"/>
    </w:pPr>
    <w:rPr>
      <w:rFonts w:ascii="Arial" w:eastAsia="標楷體" w:hAnsi="Arial" w:cs="Arial"/>
      <w:b/>
      <w:color w:val="333399"/>
      <w:kern w:val="2"/>
      <w:szCs w:val="24"/>
    </w:rPr>
  </w:style>
  <w:style w:type="paragraph" w:customStyle="1" w:styleId="G3">
    <w:name w:val="G3"/>
    <w:basedOn w:val="G2"/>
    <w:rsid w:val="000A7CB1"/>
    <w:pPr>
      <w:numPr>
        <w:ilvl w:val="2"/>
      </w:numPr>
    </w:pPr>
    <w:rPr>
      <w:rFonts w:hAnsi="Arial"/>
      <w:sz w:val="22"/>
    </w:rPr>
  </w:style>
  <w:style w:type="paragraph" w:customStyle="1" w:styleId="G4">
    <w:name w:val="G4"/>
    <w:basedOn w:val="G3"/>
    <w:rsid w:val="000A7CB1"/>
    <w:pPr>
      <w:numPr>
        <w:ilvl w:val="3"/>
      </w:numPr>
    </w:pPr>
    <w:rPr>
      <w:rFonts w:ascii="Arial Unicode MS" w:hAnsi="Arial Unicode MS"/>
    </w:rPr>
  </w:style>
  <w:style w:type="character" w:customStyle="1" w:styleId="apple-converted-space">
    <w:name w:val="apple-converted-space"/>
    <w:basedOn w:val="a1"/>
    <w:rsid w:val="00141DB7"/>
  </w:style>
  <w:style w:type="character" w:styleId="af6">
    <w:name w:val="Emphasis"/>
    <w:uiPriority w:val="20"/>
    <w:qFormat/>
    <w:rsid w:val="00141DB7"/>
    <w:rPr>
      <w:i/>
      <w:iCs/>
    </w:rPr>
  </w:style>
  <w:style w:type="paragraph" w:styleId="af7">
    <w:name w:val="TOC Heading"/>
    <w:basedOn w:val="10"/>
    <w:next w:val="a0"/>
    <w:uiPriority w:val="39"/>
    <w:semiHidden/>
    <w:unhideWhenUsed/>
    <w:qFormat/>
    <w:rsid w:val="00355C95"/>
    <w:pPr>
      <w:keepLines/>
      <w:widowControl/>
      <w:numPr>
        <w:numId w:val="0"/>
      </w:numPr>
      <w:adjustRightInd/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af8">
    <w:name w:val="Subtitle"/>
    <w:basedOn w:val="a0"/>
    <w:next w:val="a0"/>
    <w:link w:val="af9"/>
    <w:uiPriority w:val="11"/>
    <w:qFormat/>
    <w:rsid w:val="00D62665"/>
    <w:pPr>
      <w:adjustRightInd/>
      <w:spacing w:after="60" w:line="240" w:lineRule="auto"/>
      <w:jc w:val="center"/>
      <w:textAlignment w:val="auto"/>
      <w:outlineLvl w:val="1"/>
    </w:pPr>
    <w:rPr>
      <w:rFonts w:ascii="Calibri" w:eastAsia="新細明體" w:hAnsi="Calibri"/>
      <w:kern w:val="2"/>
      <w:szCs w:val="24"/>
    </w:rPr>
  </w:style>
  <w:style w:type="character" w:customStyle="1" w:styleId="af9">
    <w:name w:val="副標題 字元"/>
    <w:link w:val="af8"/>
    <w:uiPriority w:val="11"/>
    <w:rsid w:val="00D62665"/>
    <w:rPr>
      <w:rFonts w:ascii="Calibri" w:eastAsia="新細明體" w:hAnsi="Calibri" w:cs="Times New Roman"/>
      <w:kern w:val="2"/>
      <w:sz w:val="24"/>
      <w:szCs w:val="24"/>
    </w:rPr>
  </w:style>
  <w:style w:type="paragraph" w:customStyle="1" w:styleId="m-3119995422795179026ch3331">
    <w:name w:val="m_-3119995422795179026ch3331"/>
    <w:basedOn w:val="a0"/>
    <w:uiPriority w:val="99"/>
    <w:semiHidden/>
    <w:rsid w:val="00D64A1C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character" w:customStyle="1" w:styleId="m-3119995422795179026ch333">
    <w:name w:val="m_-3119995422795179026ch333"/>
    <w:rsid w:val="00D64A1C"/>
  </w:style>
  <w:style w:type="paragraph" w:styleId="Web">
    <w:name w:val="Normal (Web)"/>
    <w:basedOn w:val="a0"/>
    <w:uiPriority w:val="99"/>
    <w:unhideWhenUsed/>
    <w:rsid w:val="002C4C6F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paragraph" w:styleId="afa">
    <w:name w:val="Revision"/>
    <w:hidden/>
    <w:uiPriority w:val="99"/>
    <w:semiHidden/>
    <w:rsid w:val="00DA7061"/>
    <w:rPr>
      <w:sz w:val="24"/>
    </w:rPr>
  </w:style>
  <w:style w:type="paragraph" w:styleId="afb">
    <w:name w:val="Title"/>
    <w:basedOn w:val="a0"/>
    <w:next w:val="a0"/>
    <w:link w:val="afc"/>
    <w:qFormat/>
    <w:rsid w:val="00CC2160"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afc">
    <w:name w:val="標題 字元"/>
    <w:link w:val="afb"/>
    <w:rsid w:val="00CC2160"/>
    <w:rPr>
      <w:rFonts w:ascii="Calibri Light" w:eastAsia="微軟正黑體" w:hAnsi="Calibri Light" w:cs="Times New Roman"/>
      <w:b/>
      <w:bCs/>
      <w:sz w:val="32"/>
      <w:szCs w:val="32"/>
    </w:rPr>
  </w:style>
  <w:style w:type="character" w:customStyle="1" w:styleId="14">
    <w:name w:val="未解析的提及項目1"/>
    <w:uiPriority w:val="99"/>
    <w:semiHidden/>
    <w:unhideWhenUsed/>
    <w:rsid w:val="000240C2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0824">
      <w:bodyDiv w:val="1"/>
      <w:marLeft w:val="679"/>
      <w:marRight w:val="0"/>
      <w:marTop w:val="272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4233">
      <w:bodyDiv w:val="1"/>
      <w:marLeft w:val="0"/>
      <w:marRight w:val="0"/>
      <w:marTop w:val="15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34306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07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04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065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47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83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7289">
      <w:bodyDiv w:val="1"/>
      <w:marLeft w:val="679"/>
      <w:marRight w:val="0"/>
      <w:marTop w:val="272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2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8.png"/><Relationship Id="rId21" Type="http://schemas.openxmlformats.org/officeDocument/2006/relationships/oleObject" Target="embeddings/oleObject7.bin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3.png"/><Relationship Id="rId16" Type="http://schemas.openxmlformats.org/officeDocument/2006/relationships/image" Target="media/image5.emf"/><Relationship Id="rId107" Type="http://schemas.openxmlformats.org/officeDocument/2006/relationships/image" Target="media/image89.png"/><Relationship Id="rId11" Type="http://schemas.openxmlformats.org/officeDocument/2006/relationships/oleObject" Target="embeddings/oleObject2.bin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yperlink" Target="https://ec4.khltw.com/grarea/grpage.htm" TargetMode="External"/><Relationship Id="rId105" Type="http://schemas.openxmlformats.org/officeDocument/2006/relationships/image" Target="media/image87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header" Target="header1.xml"/><Relationship Id="rId20" Type="http://schemas.openxmlformats.org/officeDocument/2006/relationships/image" Target="media/image7.emf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8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hyperlink" Target="http://www.khltw.com/" TargetMode="External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23.png"/><Relationship Id="rId109" Type="http://schemas.openxmlformats.org/officeDocument/2006/relationships/image" Target="media/image91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emf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2.emf"/><Relationship Id="rId115" Type="http://schemas.openxmlformats.org/officeDocument/2006/relationships/image" Target="media/image96.png"/><Relationship Id="rId61" Type="http://schemas.openxmlformats.org/officeDocument/2006/relationships/image" Target="media/image45.png"/><Relationship Id="rId82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A:\&#31995;&#32113;&#35370;&#35527;&#30906;&#35469;&#26360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FDF3F-ED8B-4156-B889-56E9EC742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系統訪談確認書.dot</Template>
  <TotalTime>3210</TotalTime>
  <Pages>106</Pages>
  <Words>6484</Words>
  <Characters>36965</Characters>
  <Application>Microsoft Office Word</Application>
  <DocSecurity>0</DocSecurity>
  <Lines>308</Lines>
  <Paragraphs>86</Paragraphs>
  <ScaleCrop>false</ScaleCrop>
  <Company>Hewlett-Packard Company</Company>
  <LinksUpToDate>false</LinksUpToDate>
  <CharactersWithSpaces>43363</CharactersWithSpaces>
  <SharedDoc>false</SharedDoc>
  <HLinks>
    <vt:vector size="2532" baseType="variant">
      <vt:variant>
        <vt:i4>-311693773</vt:i4>
      </vt:variant>
      <vt:variant>
        <vt:i4>2325</vt:i4>
      </vt:variant>
      <vt:variant>
        <vt:i4>0</vt:i4>
      </vt:variant>
      <vt:variant>
        <vt:i4>5</vt:i4>
      </vt:variant>
      <vt:variant>
        <vt:lpwstr/>
      </vt:variant>
      <vt:variant>
        <vt:lpwstr>_畫面顯示_40</vt:lpwstr>
      </vt:variant>
      <vt:variant>
        <vt:i4>-312283596</vt:i4>
      </vt:variant>
      <vt:variant>
        <vt:i4>2322</vt:i4>
      </vt:variant>
      <vt:variant>
        <vt:i4>0</vt:i4>
      </vt:variant>
      <vt:variant>
        <vt:i4>5</vt:i4>
      </vt:variant>
      <vt:variant>
        <vt:lpwstr/>
      </vt:variant>
      <vt:variant>
        <vt:lpwstr>_畫面顯示_39</vt:lpwstr>
      </vt:variant>
      <vt:variant>
        <vt:i4>827359394</vt:i4>
      </vt:variant>
      <vt:variant>
        <vt:i4>2319</vt:i4>
      </vt:variant>
      <vt:variant>
        <vt:i4>0</vt:i4>
      </vt:variant>
      <vt:variant>
        <vt:i4>5</vt:i4>
      </vt:variant>
      <vt:variant>
        <vt:lpwstr/>
      </vt:variant>
      <vt:variant>
        <vt:lpwstr>_功能描述</vt:lpwstr>
      </vt:variant>
      <vt:variant>
        <vt:i4>5570573</vt:i4>
      </vt:variant>
      <vt:variant>
        <vt:i4>2316</vt:i4>
      </vt:variant>
      <vt:variant>
        <vt:i4>0</vt:i4>
      </vt:variant>
      <vt:variant>
        <vt:i4>5</vt:i4>
      </vt:variant>
      <vt:variant>
        <vt:lpwstr>http://www.khltw.com/</vt:lpwstr>
      </vt:variant>
      <vt:variant>
        <vt:lpwstr/>
      </vt:variant>
      <vt:variant>
        <vt:i4>6619197</vt:i4>
      </vt:variant>
      <vt:variant>
        <vt:i4>2313</vt:i4>
      </vt:variant>
      <vt:variant>
        <vt:i4>0</vt:i4>
      </vt:variant>
      <vt:variant>
        <vt:i4>5</vt:i4>
      </vt:variant>
      <vt:variant>
        <vt:lpwstr>https://ec4.khltw.com/grarea/grpage.htm</vt:lpwstr>
      </vt:variant>
      <vt:variant>
        <vt:lpwstr/>
      </vt:variant>
      <vt:variant>
        <vt:i4>-311562700</vt:i4>
      </vt:variant>
      <vt:variant>
        <vt:i4>2310</vt:i4>
      </vt:variant>
      <vt:variant>
        <vt:i4>0</vt:i4>
      </vt:variant>
      <vt:variant>
        <vt:i4>5</vt:i4>
      </vt:variant>
      <vt:variant>
        <vt:lpwstr/>
      </vt:variant>
      <vt:variant>
        <vt:lpwstr>_畫面顯示_36</vt:lpwstr>
      </vt:variant>
      <vt:variant>
        <vt:i4>-312218060</vt:i4>
      </vt:variant>
      <vt:variant>
        <vt:i4>2307</vt:i4>
      </vt:variant>
      <vt:variant>
        <vt:i4>0</vt:i4>
      </vt:variant>
      <vt:variant>
        <vt:i4>5</vt:i4>
      </vt:variant>
      <vt:variant>
        <vt:lpwstr/>
      </vt:variant>
      <vt:variant>
        <vt:lpwstr>_畫面顯示_38</vt:lpwstr>
      </vt:variant>
      <vt:variant>
        <vt:i4>-311628236</vt:i4>
      </vt:variant>
      <vt:variant>
        <vt:i4>2304</vt:i4>
      </vt:variant>
      <vt:variant>
        <vt:i4>0</vt:i4>
      </vt:variant>
      <vt:variant>
        <vt:i4>5</vt:i4>
      </vt:variant>
      <vt:variant>
        <vt:lpwstr/>
      </vt:variant>
      <vt:variant>
        <vt:lpwstr>_畫面顯示_37</vt:lpwstr>
      </vt:variant>
      <vt:variant>
        <vt:i4>103941064</vt:i4>
      </vt:variant>
      <vt:variant>
        <vt:i4>2301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103941064</vt:i4>
      </vt:variant>
      <vt:variant>
        <vt:i4>2298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103941064</vt:i4>
      </vt:variant>
      <vt:variant>
        <vt:i4>2295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-312218059</vt:i4>
      </vt:variant>
      <vt:variant>
        <vt:i4>2292</vt:i4>
      </vt:variant>
      <vt:variant>
        <vt:i4>0</vt:i4>
      </vt:variant>
      <vt:variant>
        <vt:i4>5</vt:i4>
      </vt:variant>
      <vt:variant>
        <vt:lpwstr/>
      </vt:variant>
      <vt:variant>
        <vt:lpwstr>_畫面顯示_28</vt:lpwstr>
      </vt:variant>
      <vt:variant>
        <vt:i4>-311497164</vt:i4>
      </vt:variant>
      <vt:variant>
        <vt:i4>2289</vt:i4>
      </vt:variant>
      <vt:variant>
        <vt:i4>0</vt:i4>
      </vt:variant>
      <vt:variant>
        <vt:i4>5</vt:i4>
      </vt:variant>
      <vt:variant>
        <vt:lpwstr/>
      </vt:variant>
      <vt:variant>
        <vt:lpwstr>_畫面顯示_35</vt:lpwstr>
      </vt:variant>
      <vt:variant>
        <vt:i4>-311431628</vt:i4>
      </vt:variant>
      <vt:variant>
        <vt:i4>2286</vt:i4>
      </vt:variant>
      <vt:variant>
        <vt:i4>0</vt:i4>
      </vt:variant>
      <vt:variant>
        <vt:i4>5</vt:i4>
      </vt:variant>
      <vt:variant>
        <vt:lpwstr/>
      </vt:variant>
      <vt:variant>
        <vt:lpwstr>_畫面顯示_34</vt:lpwstr>
      </vt:variant>
      <vt:variant>
        <vt:i4>-311890380</vt:i4>
      </vt:variant>
      <vt:variant>
        <vt:i4>2283</vt:i4>
      </vt:variant>
      <vt:variant>
        <vt:i4>0</vt:i4>
      </vt:variant>
      <vt:variant>
        <vt:i4>5</vt:i4>
      </vt:variant>
      <vt:variant>
        <vt:lpwstr/>
      </vt:variant>
      <vt:variant>
        <vt:lpwstr>_畫面顯示_33</vt:lpwstr>
      </vt:variant>
      <vt:variant>
        <vt:i4>-311824844</vt:i4>
      </vt:variant>
      <vt:variant>
        <vt:i4>2280</vt:i4>
      </vt:variant>
      <vt:variant>
        <vt:i4>0</vt:i4>
      </vt:variant>
      <vt:variant>
        <vt:i4>5</vt:i4>
      </vt:variant>
      <vt:variant>
        <vt:lpwstr/>
      </vt:variant>
      <vt:variant>
        <vt:lpwstr>_畫面顯示_32</vt:lpwstr>
      </vt:variant>
      <vt:variant>
        <vt:i4>-311759308</vt:i4>
      </vt:variant>
      <vt:variant>
        <vt:i4>2277</vt:i4>
      </vt:variant>
      <vt:variant>
        <vt:i4>0</vt:i4>
      </vt:variant>
      <vt:variant>
        <vt:i4>5</vt:i4>
      </vt:variant>
      <vt:variant>
        <vt:lpwstr/>
      </vt:variant>
      <vt:variant>
        <vt:lpwstr>_畫面顯示_31</vt:lpwstr>
      </vt:variant>
      <vt:variant>
        <vt:i4>-311693772</vt:i4>
      </vt:variant>
      <vt:variant>
        <vt:i4>2274</vt:i4>
      </vt:variant>
      <vt:variant>
        <vt:i4>0</vt:i4>
      </vt:variant>
      <vt:variant>
        <vt:i4>5</vt:i4>
      </vt:variant>
      <vt:variant>
        <vt:lpwstr/>
      </vt:variant>
      <vt:variant>
        <vt:lpwstr>_畫面顯示_30</vt:lpwstr>
      </vt:variant>
      <vt:variant>
        <vt:i4>-312283595</vt:i4>
      </vt:variant>
      <vt:variant>
        <vt:i4>2271</vt:i4>
      </vt:variant>
      <vt:variant>
        <vt:i4>0</vt:i4>
      </vt:variant>
      <vt:variant>
        <vt:i4>5</vt:i4>
      </vt:variant>
      <vt:variant>
        <vt:lpwstr/>
      </vt:variant>
      <vt:variant>
        <vt:lpwstr>_畫面顯示_29</vt:lpwstr>
      </vt:variant>
      <vt:variant>
        <vt:i4>-312218059</vt:i4>
      </vt:variant>
      <vt:variant>
        <vt:i4>2268</vt:i4>
      </vt:variant>
      <vt:variant>
        <vt:i4>0</vt:i4>
      </vt:variant>
      <vt:variant>
        <vt:i4>5</vt:i4>
      </vt:variant>
      <vt:variant>
        <vt:lpwstr/>
      </vt:variant>
      <vt:variant>
        <vt:lpwstr>_畫面顯示_28</vt:lpwstr>
      </vt:variant>
      <vt:variant>
        <vt:i4>-311628235</vt:i4>
      </vt:variant>
      <vt:variant>
        <vt:i4>2265</vt:i4>
      </vt:variant>
      <vt:variant>
        <vt:i4>0</vt:i4>
      </vt:variant>
      <vt:variant>
        <vt:i4>5</vt:i4>
      </vt:variant>
      <vt:variant>
        <vt:lpwstr/>
      </vt:variant>
      <vt:variant>
        <vt:lpwstr>_畫面顯示_27</vt:lpwstr>
      </vt:variant>
      <vt:variant>
        <vt:i4>-311562699</vt:i4>
      </vt:variant>
      <vt:variant>
        <vt:i4>2262</vt:i4>
      </vt:variant>
      <vt:variant>
        <vt:i4>0</vt:i4>
      </vt:variant>
      <vt:variant>
        <vt:i4>5</vt:i4>
      </vt:variant>
      <vt:variant>
        <vt:lpwstr/>
      </vt:variant>
      <vt:variant>
        <vt:lpwstr>_畫面顯示_26</vt:lpwstr>
      </vt:variant>
      <vt:variant>
        <vt:i4>-311497163</vt:i4>
      </vt:variant>
      <vt:variant>
        <vt:i4>2259</vt:i4>
      </vt:variant>
      <vt:variant>
        <vt:i4>0</vt:i4>
      </vt:variant>
      <vt:variant>
        <vt:i4>5</vt:i4>
      </vt:variant>
      <vt:variant>
        <vt:lpwstr/>
      </vt:variant>
      <vt:variant>
        <vt:lpwstr>_畫面顯示_25</vt:lpwstr>
      </vt:variant>
      <vt:variant>
        <vt:i4>-311759307</vt:i4>
      </vt:variant>
      <vt:variant>
        <vt:i4>2256</vt:i4>
      </vt:variant>
      <vt:variant>
        <vt:i4>0</vt:i4>
      </vt:variant>
      <vt:variant>
        <vt:i4>5</vt:i4>
      </vt:variant>
      <vt:variant>
        <vt:lpwstr/>
      </vt:variant>
      <vt:variant>
        <vt:lpwstr>_畫面顯示_21</vt:lpwstr>
      </vt:variant>
      <vt:variant>
        <vt:i4>-311562698</vt:i4>
      </vt:variant>
      <vt:variant>
        <vt:i4>2253</vt:i4>
      </vt:variant>
      <vt:variant>
        <vt:i4>0</vt:i4>
      </vt:variant>
      <vt:variant>
        <vt:i4>5</vt:i4>
      </vt:variant>
      <vt:variant>
        <vt:lpwstr/>
      </vt:variant>
      <vt:variant>
        <vt:lpwstr>_畫面顯示_16</vt:lpwstr>
      </vt:variant>
      <vt:variant>
        <vt:i4>-311693771</vt:i4>
      </vt:variant>
      <vt:variant>
        <vt:i4>2250</vt:i4>
      </vt:variant>
      <vt:variant>
        <vt:i4>0</vt:i4>
      </vt:variant>
      <vt:variant>
        <vt:i4>5</vt:i4>
      </vt:variant>
      <vt:variant>
        <vt:lpwstr/>
      </vt:variant>
      <vt:variant>
        <vt:lpwstr>_畫面顯示_20</vt:lpwstr>
      </vt:variant>
      <vt:variant>
        <vt:i4>-312283594</vt:i4>
      </vt:variant>
      <vt:variant>
        <vt:i4>2247</vt:i4>
      </vt:variant>
      <vt:variant>
        <vt:i4>0</vt:i4>
      </vt:variant>
      <vt:variant>
        <vt:i4>5</vt:i4>
      </vt:variant>
      <vt:variant>
        <vt:lpwstr/>
      </vt:variant>
      <vt:variant>
        <vt:lpwstr>_畫面顯示_19</vt:lpwstr>
      </vt:variant>
      <vt:variant>
        <vt:i4>-312218058</vt:i4>
      </vt:variant>
      <vt:variant>
        <vt:i4>2244</vt:i4>
      </vt:variant>
      <vt:variant>
        <vt:i4>0</vt:i4>
      </vt:variant>
      <vt:variant>
        <vt:i4>5</vt:i4>
      </vt:variant>
      <vt:variant>
        <vt:lpwstr/>
      </vt:variant>
      <vt:variant>
        <vt:lpwstr>_畫面顯示_18</vt:lpwstr>
      </vt:variant>
      <vt:variant>
        <vt:i4>-311628234</vt:i4>
      </vt:variant>
      <vt:variant>
        <vt:i4>2241</vt:i4>
      </vt:variant>
      <vt:variant>
        <vt:i4>0</vt:i4>
      </vt:variant>
      <vt:variant>
        <vt:i4>5</vt:i4>
      </vt:variant>
      <vt:variant>
        <vt:lpwstr/>
      </vt:variant>
      <vt:variant>
        <vt:lpwstr>_畫面顯示_17</vt:lpwstr>
      </vt:variant>
      <vt:variant>
        <vt:i4>-311562698</vt:i4>
      </vt:variant>
      <vt:variant>
        <vt:i4>2238</vt:i4>
      </vt:variant>
      <vt:variant>
        <vt:i4>0</vt:i4>
      </vt:variant>
      <vt:variant>
        <vt:i4>5</vt:i4>
      </vt:variant>
      <vt:variant>
        <vt:lpwstr/>
      </vt:variant>
      <vt:variant>
        <vt:lpwstr>_畫面顯示_16</vt:lpwstr>
      </vt:variant>
      <vt:variant>
        <vt:i4>-311497162</vt:i4>
      </vt:variant>
      <vt:variant>
        <vt:i4>2235</vt:i4>
      </vt:variant>
      <vt:variant>
        <vt:i4>0</vt:i4>
      </vt:variant>
      <vt:variant>
        <vt:i4>5</vt:i4>
      </vt:variant>
      <vt:variant>
        <vt:lpwstr/>
      </vt:variant>
      <vt:variant>
        <vt:lpwstr>_畫面顯示_15</vt:lpwstr>
      </vt:variant>
      <vt:variant>
        <vt:i4>5374065</vt:i4>
      </vt:variant>
      <vt:variant>
        <vt:i4>2232</vt:i4>
      </vt:variant>
      <vt:variant>
        <vt:i4>0</vt:i4>
      </vt:variant>
      <vt:variant>
        <vt:i4>5</vt:i4>
      </vt:variant>
      <vt:variant>
        <vt:lpwstr>https://www.transglobe.com.tw/transglobe_resource/leap_do/download_picture/1537878069824/%E5%85%A8%E7%90%83%E4%BA%BA%E5%A3%BD%E7%90%86%E8%B3%A0%E7%94%B3%E8%AB%8B%E6%9B%B8-201806.pdf</vt:lpwstr>
      </vt:variant>
      <vt:variant>
        <vt:lpwstr/>
      </vt:variant>
      <vt:variant>
        <vt:i4>2490455</vt:i4>
      </vt:variant>
      <vt:variant>
        <vt:i4>2229</vt:i4>
      </vt:variant>
      <vt:variant>
        <vt:i4>0</vt:i4>
      </vt:variant>
      <vt:variant>
        <vt:i4>5</vt:i4>
      </vt:variant>
      <vt:variant>
        <vt:lpwstr>https://www.transglobe.com.tw/transglobe_resource/leap_do/download_picture/1537877623010/107081606807%E5%8F%97%E7%9B%8A%E4%BA%BA%E6%8C%87%E5%AE%9A%E5%8D%A11070910.pdf</vt:lpwstr>
      </vt:variant>
      <vt:variant>
        <vt:lpwstr/>
      </vt:variant>
      <vt:variant>
        <vt:i4>5046312</vt:i4>
      </vt:variant>
      <vt:variant>
        <vt:i4>2226</vt:i4>
      </vt:variant>
      <vt:variant>
        <vt:i4>0</vt:i4>
      </vt:variant>
      <vt:variant>
        <vt:i4>5</vt:i4>
      </vt:variant>
      <vt:variant>
        <vt:lpwstr>https://www.transglobe.com.tw/transglobe_resource/leap_do/download_picture/1537877167353/%E8%A2%AB%E4%BF%9D%E9%9A%AA%E4%BA%BA%E5%81%A5%E5%BA%B7%E5%91%8A%E7%9F%A5%E8%81%B2%E6%98%8E%E6%9B%B8.pdf</vt:lpwstr>
      </vt:variant>
      <vt:variant>
        <vt:lpwstr/>
      </vt:variant>
      <vt:variant>
        <vt:i4>1310780</vt:i4>
      </vt:variant>
      <vt:variant>
        <vt:i4>2223</vt:i4>
      </vt:variant>
      <vt:variant>
        <vt:i4>0</vt:i4>
      </vt:variant>
      <vt:variant>
        <vt:i4>5</vt:i4>
      </vt:variant>
      <vt:variant>
        <vt:lpwstr>https://www.transglobe.com.tw/transglobe_resource/leap_do/download_picture/1539663271097/%E5%9C%98%E9%AB%94%E5%A5%91%E7%B4%84%E8%AE%8A%E6%9B%B4%E9%80%9A%E7%9F%A5%E6%9B%B8111.06.pdf</vt:lpwstr>
      </vt:variant>
      <vt:variant>
        <vt:lpwstr/>
      </vt:variant>
      <vt:variant>
        <vt:i4>-311431626</vt:i4>
      </vt:variant>
      <vt:variant>
        <vt:i4>2220</vt:i4>
      </vt:variant>
      <vt:variant>
        <vt:i4>0</vt:i4>
      </vt:variant>
      <vt:variant>
        <vt:i4>5</vt:i4>
      </vt:variant>
      <vt:variant>
        <vt:lpwstr/>
      </vt:variant>
      <vt:variant>
        <vt:lpwstr>_畫面顯示_14</vt:lpwstr>
      </vt:variant>
      <vt:variant>
        <vt:i4>-311890378</vt:i4>
      </vt:variant>
      <vt:variant>
        <vt:i4>2217</vt:i4>
      </vt:variant>
      <vt:variant>
        <vt:i4>0</vt:i4>
      </vt:variant>
      <vt:variant>
        <vt:i4>5</vt:i4>
      </vt:variant>
      <vt:variant>
        <vt:lpwstr/>
      </vt:variant>
      <vt:variant>
        <vt:lpwstr>_畫面顯示_13</vt:lpwstr>
      </vt:variant>
      <vt:variant>
        <vt:i4>-311824842</vt:i4>
      </vt:variant>
      <vt:variant>
        <vt:i4>2214</vt:i4>
      </vt:variant>
      <vt:variant>
        <vt:i4>0</vt:i4>
      </vt:variant>
      <vt:variant>
        <vt:i4>5</vt:i4>
      </vt:variant>
      <vt:variant>
        <vt:lpwstr/>
      </vt:variant>
      <vt:variant>
        <vt:lpwstr>_畫面顯示_12</vt:lpwstr>
      </vt:variant>
      <vt:variant>
        <vt:i4>103941064</vt:i4>
      </vt:variant>
      <vt:variant>
        <vt:i4>2211</vt:i4>
      </vt:variant>
      <vt:variant>
        <vt:i4>0</vt:i4>
      </vt:variant>
      <vt:variant>
        <vt:i4>5</vt:i4>
      </vt:variant>
      <vt:variant>
        <vt:lpwstr/>
      </vt:variant>
      <vt:variant>
        <vt:lpwstr>_資料說明_1</vt:lpwstr>
      </vt:variant>
      <vt:variant>
        <vt:i4>-312742393</vt:i4>
      </vt:variant>
      <vt:variant>
        <vt:i4>2208</vt:i4>
      </vt:variant>
      <vt:variant>
        <vt:i4>0</vt:i4>
      </vt:variant>
      <vt:variant>
        <vt:i4>5</vt:i4>
      </vt:variant>
      <vt:variant>
        <vt:lpwstr/>
      </vt:variant>
      <vt:variant>
        <vt:lpwstr>_畫面顯示_7</vt:lpwstr>
      </vt:variant>
      <vt:variant>
        <vt:i4>-312742393</vt:i4>
      </vt:variant>
      <vt:variant>
        <vt:i4>2205</vt:i4>
      </vt:variant>
      <vt:variant>
        <vt:i4>0</vt:i4>
      </vt:variant>
      <vt:variant>
        <vt:i4>5</vt:i4>
      </vt:variant>
      <vt:variant>
        <vt:lpwstr/>
      </vt:variant>
      <vt:variant>
        <vt:lpwstr>_畫面顯示_6</vt:lpwstr>
      </vt:variant>
      <vt:variant>
        <vt:i4>-312742393</vt:i4>
      </vt:variant>
      <vt:variant>
        <vt:i4>2202</vt:i4>
      </vt:variant>
      <vt:variant>
        <vt:i4>0</vt:i4>
      </vt:variant>
      <vt:variant>
        <vt:i4>5</vt:i4>
      </vt:variant>
      <vt:variant>
        <vt:lpwstr/>
      </vt:variant>
      <vt:variant>
        <vt:lpwstr>_畫面顯示_5</vt:lpwstr>
      </vt:variant>
      <vt:variant>
        <vt:i4>-312742393</vt:i4>
      </vt:variant>
      <vt:variant>
        <vt:i4>2199</vt:i4>
      </vt:variant>
      <vt:variant>
        <vt:i4>0</vt:i4>
      </vt:variant>
      <vt:variant>
        <vt:i4>5</vt:i4>
      </vt:variant>
      <vt:variant>
        <vt:lpwstr/>
      </vt:variant>
      <vt:variant>
        <vt:lpwstr>_畫面顯示_4</vt:lpwstr>
      </vt:variant>
      <vt:variant>
        <vt:i4>-312742393</vt:i4>
      </vt:variant>
      <vt:variant>
        <vt:i4>2196</vt:i4>
      </vt:variant>
      <vt:variant>
        <vt:i4>0</vt:i4>
      </vt:variant>
      <vt:variant>
        <vt:i4>5</vt:i4>
      </vt:variant>
      <vt:variant>
        <vt:lpwstr/>
      </vt:variant>
      <vt:variant>
        <vt:lpwstr>_畫面顯示_3</vt:lpwstr>
      </vt:variant>
      <vt:variant>
        <vt:i4>-312742393</vt:i4>
      </vt:variant>
      <vt:variant>
        <vt:i4>2193</vt:i4>
      </vt:variant>
      <vt:variant>
        <vt:i4>0</vt:i4>
      </vt:variant>
      <vt:variant>
        <vt:i4>5</vt:i4>
      </vt:variant>
      <vt:variant>
        <vt:lpwstr/>
      </vt:variant>
      <vt:variant>
        <vt:lpwstr>_畫面顯示_1</vt:lpwstr>
      </vt:variant>
      <vt:variant>
        <vt:i4>-312742393</vt:i4>
      </vt:variant>
      <vt:variant>
        <vt:i4>2190</vt:i4>
      </vt:variant>
      <vt:variant>
        <vt:i4>0</vt:i4>
      </vt:variant>
      <vt:variant>
        <vt:i4>5</vt:i4>
      </vt:variant>
      <vt:variant>
        <vt:lpwstr/>
      </vt:variant>
      <vt:variant>
        <vt:lpwstr>_畫面顯示_2</vt:lpwstr>
      </vt:variant>
      <vt:variant>
        <vt:i4>-311890379</vt:i4>
      </vt:variant>
      <vt:variant>
        <vt:i4>2187</vt:i4>
      </vt:variant>
      <vt:variant>
        <vt:i4>0</vt:i4>
      </vt:variant>
      <vt:variant>
        <vt:i4>5</vt:i4>
      </vt:variant>
      <vt:variant>
        <vt:lpwstr/>
      </vt:variant>
      <vt:variant>
        <vt:lpwstr>_畫面顯示_23</vt:lpwstr>
      </vt:variant>
      <vt:variant>
        <vt:i4>-318466243</vt:i4>
      </vt:variant>
      <vt:variant>
        <vt:i4>2184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-311824843</vt:i4>
      </vt:variant>
      <vt:variant>
        <vt:i4>2181</vt:i4>
      </vt:variant>
      <vt:variant>
        <vt:i4>0</vt:i4>
      </vt:variant>
      <vt:variant>
        <vt:i4>5</vt:i4>
      </vt:variant>
      <vt:variant>
        <vt:lpwstr/>
      </vt:variant>
      <vt:variant>
        <vt:lpwstr>_畫面顯示_22</vt:lpwstr>
      </vt:variant>
      <vt:variant>
        <vt:i4>-312742393</vt:i4>
      </vt:variant>
      <vt:variant>
        <vt:i4>2178</vt:i4>
      </vt:variant>
      <vt:variant>
        <vt:i4>0</vt:i4>
      </vt:variant>
      <vt:variant>
        <vt:i4>5</vt:i4>
      </vt:variant>
      <vt:variant>
        <vt:lpwstr/>
      </vt:variant>
      <vt:variant>
        <vt:lpwstr>_畫面顯示_1</vt:lpwstr>
      </vt:variant>
      <vt:variant>
        <vt:i4>-311759306</vt:i4>
      </vt:variant>
      <vt:variant>
        <vt:i4>2175</vt:i4>
      </vt:variant>
      <vt:variant>
        <vt:i4>0</vt:i4>
      </vt:variant>
      <vt:variant>
        <vt:i4>5</vt:i4>
      </vt:variant>
      <vt:variant>
        <vt:lpwstr/>
      </vt:variant>
      <vt:variant>
        <vt:lpwstr>_畫面顯示_11</vt:lpwstr>
      </vt:variant>
      <vt:variant>
        <vt:i4>-311759306</vt:i4>
      </vt:variant>
      <vt:variant>
        <vt:i4>2172</vt:i4>
      </vt:variant>
      <vt:variant>
        <vt:i4>0</vt:i4>
      </vt:variant>
      <vt:variant>
        <vt:i4>5</vt:i4>
      </vt:variant>
      <vt:variant>
        <vt:lpwstr/>
      </vt:variant>
      <vt:variant>
        <vt:lpwstr>_畫面顯示_11</vt:lpwstr>
      </vt:variant>
      <vt:variant>
        <vt:i4>-318466243</vt:i4>
      </vt:variant>
      <vt:variant>
        <vt:i4>2169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-318466243</vt:i4>
      </vt:variant>
      <vt:variant>
        <vt:i4>2166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-311431627</vt:i4>
      </vt:variant>
      <vt:variant>
        <vt:i4>2163</vt:i4>
      </vt:variant>
      <vt:variant>
        <vt:i4>0</vt:i4>
      </vt:variant>
      <vt:variant>
        <vt:i4>5</vt:i4>
      </vt:variant>
      <vt:variant>
        <vt:lpwstr/>
      </vt:variant>
      <vt:variant>
        <vt:lpwstr>_畫面顯示_24</vt:lpwstr>
      </vt:variant>
      <vt:variant>
        <vt:i4>-312742393</vt:i4>
      </vt:variant>
      <vt:variant>
        <vt:i4>2160</vt:i4>
      </vt:variant>
      <vt:variant>
        <vt:i4>0</vt:i4>
      </vt:variant>
      <vt:variant>
        <vt:i4>5</vt:i4>
      </vt:variant>
      <vt:variant>
        <vt:lpwstr/>
      </vt:variant>
      <vt:variant>
        <vt:lpwstr>_畫面顯示_9</vt:lpwstr>
      </vt:variant>
      <vt:variant>
        <vt:i4>1800706560</vt:i4>
      </vt:variant>
      <vt:variant>
        <vt:i4>2157</vt:i4>
      </vt:variant>
      <vt:variant>
        <vt:i4>0</vt:i4>
      </vt:variant>
      <vt:variant>
        <vt:i4>5</vt:i4>
      </vt:variant>
      <vt:variant>
        <vt:lpwstr/>
      </vt:variant>
      <vt:variant>
        <vt:lpwstr>_步驟1</vt:lpwstr>
      </vt:variant>
      <vt:variant>
        <vt:i4>-311693770</vt:i4>
      </vt:variant>
      <vt:variant>
        <vt:i4>2154</vt:i4>
      </vt:variant>
      <vt:variant>
        <vt:i4>0</vt:i4>
      </vt:variant>
      <vt:variant>
        <vt:i4>5</vt:i4>
      </vt:variant>
      <vt:variant>
        <vt:lpwstr/>
      </vt:variant>
      <vt:variant>
        <vt:lpwstr>_畫面顯示_10</vt:lpwstr>
      </vt:variant>
      <vt:variant>
        <vt:i4>-311431627</vt:i4>
      </vt:variant>
      <vt:variant>
        <vt:i4>2151</vt:i4>
      </vt:variant>
      <vt:variant>
        <vt:i4>0</vt:i4>
      </vt:variant>
      <vt:variant>
        <vt:i4>5</vt:i4>
      </vt:variant>
      <vt:variant>
        <vt:lpwstr/>
      </vt:variant>
      <vt:variant>
        <vt:lpwstr>_畫面顯示_24</vt:lpwstr>
      </vt:variant>
      <vt:variant>
        <vt:i4>107832774</vt:i4>
      </vt:variant>
      <vt:variant>
        <vt:i4>2148</vt:i4>
      </vt:variant>
      <vt:variant>
        <vt:i4>0</vt:i4>
      </vt:variant>
      <vt:variant>
        <vt:i4>5</vt:i4>
      </vt:variant>
      <vt:variant>
        <vt:lpwstr/>
      </vt:variant>
      <vt:variant>
        <vt:lpwstr>_資料說明</vt:lpwstr>
      </vt:variant>
      <vt:variant>
        <vt:i4>-311693770</vt:i4>
      </vt:variant>
      <vt:variant>
        <vt:i4>2145</vt:i4>
      </vt:variant>
      <vt:variant>
        <vt:i4>0</vt:i4>
      </vt:variant>
      <vt:variant>
        <vt:i4>5</vt:i4>
      </vt:variant>
      <vt:variant>
        <vt:lpwstr/>
      </vt:variant>
      <vt:variant>
        <vt:lpwstr>_畫面顯示_10</vt:lpwstr>
      </vt:variant>
      <vt:variant>
        <vt:i4>-312742393</vt:i4>
      </vt:variant>
      <vt:variant>
        <vt:i4>2142</vt:i4>
      </vt:variant>
      <vt:variant>
        <vt:i4>0</vt:i4>
      </vt:variant>
      <vt:variant>
        <vt:i4>5</vt:i4>
      </vt:variant>
      <vt:variant>
        <vt:lpwstr/>
      </vt:variant>
      <vt:variant>
        <vt:lpwstr>_畫面顯示_9</vt:lpwstr>
      </vt:variant>
      <vt:variant>
        <vt:i4>-312742393</vt:i4>
      </vt:variant>
      <vt:variant>
        <vt:i4>2139</vt:i4>
      </vt:variant>
      <vt:variant>
        <vt:i4>0</vt:i4>
      </vt:variant>
      <vt:variant>
        <vt:i4>5</vt:i4>
      </vt:variant>
      <vt:variant>
        <vt:lpwstr/>
      </vt:variant>
      <vt:variant>
        <vt:lpwstr>_畫面顯示_8</vt:lpwstr>
      </vt:variant>
      <vt:variant>
        <vt:i4>637030239</vt:i4>
      </vt:variant>
      <vt:variant>
        <vt:i4>2133</vt:i4>
      </vt:variant>
      <vt:variant>
        <vt:i4>0</vt:i4>
      </vt:variant>
      <vt:variant>
        <vt:i4>5</vt:i4>
      </vt:variant>
      <vt:variant>
        <vt:lpwstr>流程圖/grplogin.UnPay-忽略.pdf</vt:lpwstr>
      </vt:variant>
      <vt:variant>
        <vt:lpwstr/>
      </vt:variant>
      <vt:variant>
        <vt:i4>725049698</vt:i4>
      </vt:variant>
      <vt:variant>
        <vt:i4>2127</vt:i4>
      </vt:variant>
      <vt:variant>
        <vt:i4>0</vt:i4>
      </vt:variant>
      <vt:variant>
        <vt:i4>5</vt:i4>
      </vt:variant>
      <vt:variant>
        <vt:lpwstr>流程圖/grplogin.UnPay-儲存.pdf</vt:lpwstr>
      </vt:variant>
      <vt:variant>
        <vt:lpwstr/>
      </vt:variant>
      <vt:variant>
        <vt:i4>2059321329</vt:i4>
      </vt:variant>
      <vt:variant>
        <vt:i4>2121</vt:i4>
      </vt:variant>
      <vt:variant>
        <vt:i4>0</vt:i4>
      </vt:variant>
      <vt:variant>
        <vt:i4>5</vt:i4>
      </vt:variant>
      <vt:variant>
        <vt:lpwstr>流程圖/grplogin.gVip1-團體保險保戶滿意度調查.pdf</vt:lpwstr>
      </vt:variant>
      <vt:variant>
        <vt:lpwstr/>
      </vt:variant>
      <vt:variant>
        <vt:i4>205351766</vt:i4>
      </vt:variant>
      <vt:variant>
        <vt:i4>2115</vt:i4>
      </vt:variant>
      <vt:variant>
        <vt:i4>0</vt:i4>
      </vt:variant>
      <vt:variant>
        <vt:i4>5</vt:i4>
      </vt:variant>
      <vt:variant>
        <vt:lpwstr>流程圖/grplogin.gVip1-登入.pdf</vt:lpwstr>
      </vt:variant>
      <vt:variant>
        <vt:lpwstr/>
      </vt:variant>
      <vt:variant>
        <vt:i4>-1442175877</vt:i4>
      </vt:variant>
      <vt:variant>
        <vt:i4>2109</vt:i4>
      </vt:variant>
      <vt:variant>
        <vt:i4>0</vt:i4>
      </vt:variant>
      <vt:variant>
        <vt:i4>5</vt:i4>
      </vt:variant>
      <vt:variant>
        <vt:lpwstr>流程圖/grplogin.gVip1-變更密碼.pdf</vt:lpwstr>
      </vt:variant>
      <vt:variant>
        <vt:lpwstr/>
      </vt:variant>
      <vt:variant>
        <vt:i4>2119747735</vt:i4>
      </vt:variant>
      <vt:variant>
        <vt:i4>2103</vt:i4>
      </vt:variant>
      <vt:variant>
        <vt:i4>0</vt:i4>
      </vt:variant>
      <vt:variant>
        <vt:i4>5</vt:i4>
      </vt:variant>
      <vt:variant>
        <vt:lpwstr>流程圖/grplogin.gVip1-忘記密碼.pdf</vt:lpwstr>
      </vt:variant>
      <vt:variant>
        <vt:lpwstr/>
      </vt:variant>
      <vt:variant>
        <vt:i4>-1382666246</vt:i4>
      </vt:variant>
      <vt:variant>
        <vt:i4>2097</vt:i4>
      </vt:variant>
      <vt:variant>
        <vt:i4>0</vt:i4>
      </vt:variant>
      <vt:variant>
        <vt:i4>5</vt:i4>
      </vt:variant>
      <vt:variant>
        <vt:lpwstr>流程圖/grplogin.gVip1-帳號解鎖.pdf</vt:lpwstr>
      </vt:variant>
      <vt:variant>
        <vt:lpwstr/>
      </vt:variant>
      <vt:variant>
        <vt:i4>1447916338</vt:i4>
      </vt:variant>
      <vt:variant>
        <vt:i4>2091</vt:i4>
      </vt:variant>
      <vt:variant>
        <vt:i4>0</vt:i4>
      </vt:variant>
      <vt:variant>
        <vt:i4>5</vt:i4>
      </vt:variant>
      <vt:variant>
        <vt:lpwstr>流程圖/grplogin.gVip1-重新取得-重整驗證碼.pdf</vt:lpwstr>
      </vt:variant>
      <vt:variant>
        <vt:lpwstr/>
      </vt:variant>
      <vt:variant>
        <vt:i4>501707861</vt:i4>
      </vt:variant>
      <vt:variant>
        <vt:i4>2088</vt:i4>
      </vt:variant>
      <vt:variant>
        <vt:i4>0</vt:i4>
      </vt:variant>
      <vt:variant>
        <vt:i4>5</vt:i4>
      </vt:variant>
      <vt:variant>
        <vt:lpwstr/>
      </vt:variant>
      <vt:variant>
        <vt:lpwstr>_驗證碼（PinCode.aspx）</vt:lpwstr>
      </vt:variant>
      <vt:variant>
        <vt:i4>-886760820</vt:i4>
      </vt:variant>
      <vt:variant>
        <vt:i4>2082</vt:i4>
      </vt:variant>
      <vt:variant>
        <vt:i4>0</vt:i4>
      </vt:variant>
      <vt:variant>
        <vt:i4>5</vt:i4>
      </vt:variant>
      <vt:variant>
        <vt:lpwstr>流程圖/grplogin.gVip_Chg-重新取得驗證碼-RePinCode.pdf</vt:lpwstr>
      </vt:variant>
      <vt:variant>
        <vt:lpwstr/>
      </vt:variant>
      <vt:variant>
        <vt:i4>501707861</vt:i4>
      </vt:variant>
      <vt:variant>
        <vt:i4>2079</vt:i4>
      </vt:variant>
      <vt:variant>
        <vt:i4>0</vt:i4>
      </vt:variant>
      <vt:variant>
        <vt:i4>5</vt:i4>
      </vt:variant>
      <vt:variant>
        <vt:lpwstr/>
      </vt:variant>
      <vt:variant>
        <vt:lpwstr>_驗證碼（PinCode.aspx）</vt:lpwstr>
      </vt:variant>
      <vt:variant>
        <vt:i4>2050112101</vt:i4>
      </vt:variant>
      <vt:variant>
        <vt:i4>2076</vt:i4>
      </vt:variant>
      <vt:variant>
        <vt:i4>0</vt:i4>
      </vt:variant>
      <vt:variant>
        <vt:i4>5</vt:i4>
      </vt:variant>
      <vt:variant>
        <vt:lpwstr>流程圖/khl_gi.parm.pdf</vt:lpwstr>
      </vt:variant>
      <vt:variant>
        <vt:lpwstr/>
      </vt:variant>
      <vt:variant>
        <vt:i4>2052667949</vt:i4>
      </vt:variant>
      <vt:variant>
        <vt:i4>2073</vt:i4>
      </vt:variant>
      <vt:variant>
        <vt:i4>0</vt:i4>
      </vt:variant>
      <vt:variant>
        <vt:i4>5</vt:i4>
      </vt:variant>
      <vt:variant>
        <vt:lpwstr>流程圖/grplogin.UnPay.pdf</vt:lpwstr>
      </vt:variant>
      <vt:variant>
        <vt:lpwstr/>
      </vt:variant>
      <vt:variant>
        <vt:i4>2048539172</vt:i4>
      </vt:variant>
      <vt:variant>
        <vt:i4>2070</vt:i4>
      </vt:variant>
      <vt:variant>
        <vt:i4>0</vt:i4>
      </vt:variant>
      <vt:variant>
        <vt:i4>5</vt:i4>
      </vt:variant>
      <vt:variant>
        <vt:lpwstr>流程圖/grplogin.gVip1.pdf</vt:lpwstr>
      </vt:variant>
      <vt:variant>
        <vt:lpwstr/>
      </vt:variant>
      <vt:variant>
        <vt:i4>2051029530</vt:i4>
      </vt:variant>
      <vt:variant>
        <vt:i4>2067</vt:i4>
      </vt:variant>
      <vt:variant>
        <vt:i4>0</vt:i4>
      </vt:variant>
      <vt:variant>
        <vt:i4>5</vt:i4>
      </vt:variant>
      <vt:variant>
        <vt:lpwstr>流程圖/grplogin.gVip_Chg.pdf</vt:lpwstr>
      </vt:variant>
      <vt:variant>
        <vt:lpwstr/>
      </vt:variant>
      <vt:variant>
        <vt:i4>1966133</vt:i4>
      </vt:variant>
      <vt:variant>
        <vt:i4>2060</vt:i4>
      </vt:variant>
      <vt:variant>
        <vt:i4>0</vt:i4>
      </vt:variant>
      <vt:variant>
        <vt:i4>5</vt:i4>
      </vt:variant>
      <vt:variant>
        <vt:lpwstr/>
      </vt:variant>
      <vt:variant>
        <vt:lpwstr>_Toc122625485</vt:lpwstr>
      </vt:variant>
      <vt:variant>
        <vt:i4>1966133</vt:i4>
      </vt:variant>
      <vt:variant>
        <vt:i4>2054</vt:i4>
      </vt:variant>
      <vt:variant>
        <vt:i4>0</vt:i4>
      </vt:variant>
      <vt:variant>
        <vt:i4>5</vt:i4>
      </vt:variant>
      <vt:variant>
        <vt:lpwstr/>
      </vt:variant>
      <vt:variant>
        <vt:lpwstr>_Toc122625484</vt:lpwstr>
      </vt:variant>
      <vt:variant>
        <vt:i4>1966133</vt:i4>
      </vt:variant>
      <vt:variant>
        <vt:i4>2048</vt:i4>
      </vt:variant>
      <vt:variant>
        <vt:i4>0</vt:i4>
      </vt:variant>
      <vt:variant>
        <vt:i4>5</vt:i4>
      </vt:variant>
      <vt:variant>
        <vt:lpwstr/>
      </vt:variant>
      <vt:variant>
        <vt:lpwstr>_Toc122625483</vt:lpwstr>
      </vt:variant>
      <vt:variant>
        <vt:i4>1966133</vt:i4>
      </vt:variant>
      <vt:variant>
        <vt:i4>2042</vt:i4>
      </vt:variant>
      <vt:variant>
        <vt:i4>0</vt:i4>
      </vt:variant>
      <vt:variant>
        <vt:i4>5</vt:i4>
      </vt:variant>
      <vt:variant>
        <vt:lpwstr/>
      </vt:variant>
      <vt:variant>
        <vt:lpwstr>_Toc122625482</vt:lpwstr>
      </vt:variant>
      <vt:variant>
        <vt:i4>1966133</vt:i4>
      </vt:variant>
      <vt:variant>
        <vt:i4>2036</vt:i4>
      </vt:variant>
      <vt:variant>
        <vt:i4>0</vt:i4>
      </vt:variant>
      <vt:variant>
        <vt:i4>5</vt:i4>
      </vt:variant>
      <vt:variant>
        <vt:lpwstr/>
      </vt:variant>
      <vt:variant>
        <vt:lpwstr>_Toc122625481</vt:lpwstr>
      </vt:variant>
      <vt:variant>
        <vt:i4>1966133</vt:i4>
      </vt:variant>
      <vt:variant>
        <vt:i4>2030</vt:i4>
      </vt:variant>
      <vt:variant>
        <vt:i4>0</vt:i4>
      </vt:variant>
      <vt:variant>
        <vt:i4>5</vt:i4>
      </vt:variant>
      <vt:variant>
        <vt:lpwstr/>
      </vt:variant>
      <vt:variant>
        <vt:lpwstr>_Toc122625480</vt:lpwstr>
      </vt:variant>
      <vt:variant>
        <vt:i4>1114165</vt:i4>
      </vt:variant>
      <vt:variant>
        <vt:i4>2024</vt:i4>
      </vt:variant>
      <vt:variant>
        <vt:i4>0</vt:i4>
      </vt:variant>
      <vt:variant>
        <vt:i4>5</vt:i4>
      </vt:variant>
      <vt:variant>
        <vt:lpwstr/>
      </vt:variant>
      <vt:variant>
        <vt:lpwstr>_Toc122625479</vt:lpwstr>
      </vt:variant>
      <vt:variant>
        <vt:i4>1114165</vt:i4>
      </vt:variant>
      <vt:variant>
        <vt:i4>2018</vt:i4>
      </vt:variant>
      <vt:variant>
        <vt:i4>0</vt:i4>
      </vt:variant>
      <vt:variant>
        <vt:i4>5</vt:i4>
      </vt:variant>
      <vt:variant>
        <vt:lpwstr/>
      </vt:variant>
      <vt:variant>
        <vt:lpwstr>_Toc122625478</vt:lpwstr>
      </vt:variant>
      <vt:variant>
        <vt:i4>1114165</vt:i4>
      </vt:variant>
      <vt:variant>
        <vt:i4>2012</vt:i4>
      </vt:variant>
      <vt:variant>
        <vt:i4>0</vt:i4>
      </vt:variant>
      <vt:variant>
        <vt:i4>5</vt:i4>
      </vt:variant>
      <vt:variant>
        <vt:lpwstr/>
      </vt:variant>
      <vt:variant>
        <vt:lpwstr>_Toc122625477</vt:lpwstr>
      </vt:variant>
      <vt:variant>
        <vt:i4>1114165</vt:i4>
      </vt:variant>
      <vt:variant>
        <vt:i4>2006</vt:i4>
      </vt:variant>
      <vt:variant>
        <vt:i4>0</vt:i4>
      </vt:variant>
      <vt:variant>
        <vt:i4>5</vt:i4>
      </vt:variant>
      <vt:variant>
        <vt:lpwstr/>
      </vt:variant>
      <vt:variant>
        <vt:lpwstr>_Toc122625476</vt:lpwstr>
      </vt:variant>
      <vt:variant>
        <vt:i4>1114165</vt:i4>
      </vt:variant>
      <vt:variant>
        <vt:i4>2000</vt:i4>
      </vt:variant>
      <vt:variant>
        <vt:i4>0</vt:i4>
      </vt:variant>
      <vt:variant>
        <vt:i4>5</vt:i4>
      </vt:variant>
      <vt:variant>
        <vt:lpwstr/>
      </vt:variant>
      <vt:variant>
        <vt:lpwstr>_Toc122625475</vt:lpwstr>
      </vt:variant>
      <vt:variant>
        <vt:i4>1114165</vt:i4>
      </vt:variant>
      <vt:variant>
        <vt:i4>1994</vt:i4>
      </vt:variant>
      <vt:variant>
        <vt:i4>0</vt:i4>
      </vt:variant>
      <vt:variant>
        <vt:i4>5</vt:i4>
      </vt:variant>
      <vt:variant>
        <vt:lpwstr/>
      </vt:variant>
      <vt:variant>
        <vt:lpwstr>_Toc122625474</vt:lpwstr>
      </vt:variant>
      <vt:variant>
        <vt:i4>1114165</vt:i4>
      </vt:variant>
      <vt:variant>
        <vt:i4>1988</vt:i4>
      </vt:variant>
      <vt:variant>
        <vt:i4>0</vt:i4>
      </vt:variant>
      <vt:variant>
        <vt:i4>5</vt:i4>
      </vt:variant>
      <vt:variant>
        <vt:lpwstr/>
      </vt:variant>
      <vt:variant>
        <vt:lpwstr>_Toc122625473</vt:lpwstr>
      </vt:variant>
      <vt:variant>
        <vt:i4>1114165</vt:i4>
      </vt:variant>
      <vt:variant>
        <vt:i4>1982</vt:i4>
      </vt:variant>
      <vt:variant>
        <vt:i4>0</vt:i4>
      </vt:variant>
      <vt:variant>
        <vt:i4>5</vt:i4>
      </vt:variant>
      <vt:variant>
        <vt:lpwstr/>
      </vt:variant>
      <vt:variant>
        <vt:lpwstr>_Toc122625472</vt:lpwstr>
      </vt:variant>
      <vt:variant>
        <vt:i4>1114165</vt:i4>
      </vt:variant>
      <vt:variant>
        <vt:i4>1976</vt:i4>
      </vt:variant>
      <vt:variant>
        <vt:i4>0</vt:i4>
      </vt:variant>
      <vt:variant>
        <vt:i4>5</vt:i4>
      </vt:variant>
      <vt:variant>
        <vt:lpwstr/>
      </vt:variant>
      <vt:variant>
        <vt:lpwstr>_Toc122625471</vt:lpwstr>
      </vt:variant>
      <vt:variant>
        <vt:i4>1114165</vt:i4>
      </vt:variant>
      <vt:variant>
        <vt:i4>1970</vt:i4>
      </vt:variant>
      <vt:variant>
        <vt:i4>0</vt:i4>
      </vt:variant>
      <vt:variant>
        <vt:i4>5</vt:i4>
      </vt:variant>
      <vt:variant>
        <vt:lpwstr/>
      </vt:variant>
      <vt:variant>
        <vt:lpwstr>_Toc122625470</vt:lpwstr>
      </vt:variant>
      <vt:variant>
        <vt:i4>1048629</vt:i4>
      </vt:variant>
      <vt:variant>
        <vt:i4>1964</vt:i4>
      </vt:variant>
      <vt:variant>
        <vt:i4>0</vt:i4>
      </vt:variant>
      <vt:variant>
        <vt:i4>5</vt:i4>
      </vt:variant>
      <vt:variant>
        <vt:lpwstr/>
      </vt:variant>
      <vt:variant>
        <vt:lpwstr>_Toc122625469</vt:lpwstr>
      </vt:variant>
      <vt:variant>
        <vt:i4>1048629</vt:i4>
      </vt:variant>
      <vt:variant>
        <vt:i4>1958</vt:i4>
      </vt:variant>
      <vt:variant>
        <vt:i4>0</vt:i4>
      </vt:variant>
      <vt:variant>
        <vt:i4>5</vt:i4>
      </vt:variant>
      <vt:variant>
        <vt:lpwstr/>
      </vt:variant>
      <vt:variant>
        <vt:lpwstr>_Toc122625468</vt:lpwstr>
      </vt:variant>
      <vt:variant>
        <vt:i4>1048629</vt:i4>
      </vt:variant>
      <vt:variant>
        <vt:i4>1952</vt:i4>
      </vt:variant>
      <vt:variant>
        <vt:i4>0</vt:i4>
      </vt:variant>
      <vt:variant>
        <vt:i4>5</vt:i4>
      </vt:variant>
      <vt:variant>
        <vt:lpwstr/>
      </vt:variant>
      <vt:variant>
        <vt:lpwstr>_Toc122625467</vt:lpwstr>
      </vt:variant>
      <vt:variant>
        <vt:i4>1048629</vt:i4>
      </vt:variant>
      <vt:variant>
        <vt:i4>1946</vt:i4>
      </vt:variant>
      <vt:variant>
        <vt:i4>0</vt:i4>
      </vt:variant>
      <vt:variant>
        <vt:i4>5</vt:i4>
      </vt:variant>
      <vt:variant>
        <vt:lpwstr/>
      </vt:variant>
      <vt:variant>
        <vt:lpwstr>_Toc122625466</vt:lpwstr>
      </vt:variant>
      <vt:variant>
        <vt:i4>1048629</vt:i4>
      </vt:variant>
      <vt:variant>
        <vt:i4>1940</vt:i4>
      </vt:variant>
      <vt:variant>
        <vt:i4>0</vt:i4>
      </vt:variant>
      <vt:variant>
        <vt:i4>5</vt:i4>
      </vt:variant>
      <vt:variant>
        <vt:lpwstr/>
      </vt:variant>
      <vt:variant>
        <vt:lpwstr>_Toc122625465</vt:lpwstr>
      </vt:variant>
      <vt:variant>
        <vt:i4>1048629</vt:i4>
      </vt:variant>
      <vt:variant>
        <vt:i4>1934</vt:i4>
      </vt:variant>
      <vt:variant>
        <vt:i4>0</vt:i4>
      </vt:variant>
      <vt:variant>
        <vt:i4>5</vt:i4>
      </vt:variant>
      <vt:variant>
        <vt:lpwstr/>
      </vt:variant>
      <vt:variant>
        <vt:lpwstr>_Toc122625464</vt:lpwstr>
      </vt:variant>
      <vt:variant>
        <vt:i4>1048629</vt:i4>
      </vt:variant>
      <vt:variant>
        <vt:i4>1928</vt:i4>
      </vt:variant>
      <vt:variant>
        <vt:i4>0</vt:i4>
      </vt:variant>
      <vt:variant>
        <vt:i4>5</vt:i4>
      </vt:variant>
      <vt:variant>
        <vt:lpwstr/>
      </vt:variant>
      <vt:variant>
        <vt:lpwstr>_Toc122625463</vt:lpwstr>
      </vt:variant>
      <vt:variant>
        <vt:i4>1048629</vt:i4>
      </vt:variant>
      <vt:variant>
        <vt:i4>1922</vt:i4>
      </vt:variant>
      <vt:variant>
        <vt:i4>0</vt:i4>
      </vt:variant>
      <vt:variant>
        <vt:i4>5</vt:i4>
      </vt:variant>
      <vt:variant>
        <vt:lpwstr/>
      </vt:variant>
      <vt:variant>
        <vt:lpwstr>_Toc122625462</vt:lpwstr>
      </vt:variant>
      <vt:variant>
        <vt:i4>1048629</vt:i4>
      </vt:variant>
      <vt:variant>
        <vt:i4>1916</vt:i4>
      </vt:variant>
      <vt:variant>
        <vt:i4>0</vt:i4>
      </vt:variant>
      <vt:variant>
        <vt:i4>5</vt:i4>
      </vt:variant>
      <vt:variant>
        <vt:lpwstr/>
      </vt:variant>
      <vt:variant>
        <vt:lpwstr>_Toc122625461</vt:lpwstr>
      </vt:variant>
      <vt:variant>
        <vt:i4>1048629</vt:i4>
      </vt:variant>
      <vt:variant>
        <vt:i4>1910</vt:i4>
      </vt:variant>
      <vt:variant>
        <vt:i4>0</vt:i4>
      </vt:variant>
      <vt:variant>
        <vt:i4>5</vt:i4>
      </vt:variant>
      <vt:variant>
        <vt:lpwstr/>
      </vt:variant>
      <vt:variant>
        <vt:lpwstr>_Toc122625460</vt:lpwstr>
      </vt:variant>
      <vt:variant>
        <vt:i4>1245237</vt:i4>
      </vt:variant>
      <vt:variant>
        <vt:i4>1904</vt:i4>
      </vt:variant>
      <vt:variant>
        <vt:i4>0</vt:i4>
      </vt:variant>
      <vt:variant>
        <vt:i4>5</vt:i4>
      </vt:variant>
      <vt:variant>
        <vt:lpwstr/>
      </vt:variant>
      <vt:variant>
        <vt:lpwstr>_Toc122625459</vt:lpwstr>
      </vt:variant>
      <vt:variant>
        <vt:i4>1245237</vt:i4>
      </vt:variant>
      <vt:variant>
        <vt:i4>1898</vt:i4>
      </vt:variant>
      <vt:variant>
        <vt:i4>0</vt:i4>
      </vt:variant>
      <vt:variant>
        <vt:i4>5</vt:i4>
      </vt:variant>
      <vt:variant>
        <vt:lpwstr/>
      </vt:variant>
      <vt:variant>
        <vt:lpwstr>_Toc122625458</vt:lpwstr>
      </vt:variant>
      <vt:variant>
        <vt:i4>1245237</vt:i4>
      </vt:variant>
      <vt:variant>
        <vt:i4>1892</vt:i4>
      </vt:variant>
      <vt:variant>
        <vt:i4>0</vt:i4>
      </vt:variant>
      <vt:variant>
        <vt:i4>5</vt:i4>
      </vt:variant>
      <vt:variant>
        <vt:lpwstr/>
      </vt:variant>
      <vt:variant>
        <vt:lpwstr>_Toc122625457</vt:lpwstr>
      </vt:variant>
      <vt:variant>
        <vt:i4>1245237</vt:i4>
      </vt:variant>
      <vt:variant>
        <vt:i4>1886</vt:i4>
      </vt:variant>
      <vt:variant>
        <vt:i4>0</vt:i4>
      </vt:variant>
      <vt:variant>
        <vt:i4>5</vt:i4>
      </vt:variant>
      <vt:variant>
        <vt:lpwstr/>
      </vt:variant>
      <vt:variant>
        <vt:lpwstr>_Toc122625456</vt:lpwstr>
      </vt:variant>
      <vt:variant>
        <vt:i4>1245237</vt:i4>
      </vt:variant>
      <vt:variant>
        <vt:i4>1880</vt:i4>
      </vt:variant>
      <vt:variant>
        <vt:i4>0</vt:i4>
      </vt:variant>
      <vt:variant>
        <vt:i4>5</vt:i4>
      </vt:variant>
      <vt:variant>
        <vt:lpwstr/>
      </vt:variant>
      <vt:variant>
        <vt:lpwstr>_Toc122625455</vt:lpwstr>
      </vt:variant>
      <vt:variant>
        <vt:i4>1245237</vt:i4>
      </vt:variant>
      <vt:variant>
        <vt:i4>1874</vt:i4>
      </vt:variant>
      <vt:variant>
        <vt:i4>0</vt:i4>
      </vt:variant>
      <vt:variant>
        <vt:i4>5</vt:i4>
      </vt:variant>
      <vt:variant>
        <vt:lpwstr/>
      </vt:variant>
      <vt:variant>
        <vt:lpwstr>_Toc122625454</vt:lpwstr>
      </vt:variant>
      <vt:variant>
        <vt:i4>1245237</vt:i4>
      </vt:variant>
      <vt:variant>
        <vt:i4>1868</vt:i4>
      </vt:variant>
      <vt:variant>
        <vt:i4>0</vt:i4>
      </vt:variant>
      <vt:variant>
        <vt:i4>5</vt:i4>
      </vt:variant>
      <vt:variant>
        <vt:lpwstr/>
      </vt:variant>
      <vt:variant>
        <vt:lpwstr>_Toc122625453</vt:lpwstr>
      </vt:variant>
      <vt:variant>
        <vt:i4>1245237</vt:i4>
      </vt:variant>
      <vt:variant>
        <vt:i4>1862</vt:i4>
      </vt:variant>
      <vt:variant>
        <vt:i4>0</vt:i4>
      </vt:variant>
      <vt:variant>
        <vt:i4>5</vt:i4>
      </vt:variant>
      <vt:variant>
        <vt:lpwstr/>
      </vt:variant>
      <vt:variant>
        <vt:lpwstr>_Toc122625452</vt:lpwstr>
      </vt:variant>
      <vt:variant>
        <vt:i4>1245237</vt:i4>
      </vt:variant>
      <vt:variant>
        <vt:i4>1856</vt:i4>
      </vt:variant>
      <vt:variant>
        <vt:i4>0</vt:i4>
      </vt:variant>
      <vt:variant>
        <vt:i4>5</vt:i4>
      </vt:variant>
      <vt:variant>
        <vt:lpwstr/>
      </vt:variant>
      <vt:variant>
        <vt:lpwstr>_Toc122625451</vt:lpwstr>
      </vt:variant>
      <vt:variant>
        <vt:i4>1245237</vt:i4>
      </vt:variant>
      <vt:variant>
        <vt:i4>1850</vt:i4>
      </vt:variant>
      <vt:variant>
        <vt:i4>0</vt:i4>
      </vt:variant>
      <vt:variant>
        <vt:i4>5</vt:i4>
      </vt:variant>
      <vt:variant>
        <vt:lpwstr/>
      </vt:variant>
      <vt:variant>
        <vt:lpwstr>_Toc122625450</vt:lpwstr>
      </vt:variant>
      <vt:variant>
        <vt:i4>1179701</vt:i4>
      </vt:variant>
      <vt:variant>
        <vt:i4>1844</vt:i4>
      </vt:variant>
      <vt:variant>
        <vt:i4>0</vt:i4>
      </vt:variant>
      <vt:variant>
        <vt:i4>5</vt:i4>
      </vt:variant>
      <vt:variant>
        <vt:lpwstr/>
      </vt:variant>
      <vt:variant>
        <vt:lpwstr>_Toc122625449</vt:lpwstr>
      </vt:variant>
      <vt:variant>
        <vt:i4>1179701</vt:i4>
      </vt:variant>
      <vt:variant>
        <vt:i4>1838</vt:i4>
      </vt:variant>
      <vt:variant>
        <vt:i4>0</vt:i4>
      </vt:variant>
      <vt:variant>
        <vt:i4>5</vt:i4>
      </vt:variant>
      <vt:variant>
        <vt:lpwstr/>
      </vt:variant>
      <vt:variant>
        <vt:lpwstr>_Toc122625448</vt:lpwstr>
      </vt:variant>
      <vt:variant>
        <vt:i4>1179701</vt:i4>
      </vt:variant>
      <vt:variant>
        <vt:i4>1832</vt:i4>
      </vt:variant>
      <vt:variant>
        <vt:i4>0</vt:i4>
      </vt:variant>
      <vt:variant>
        <vt:i4>5</vt:i4>
      </vt:variant>
      <vt:variant>
        <vt:lpwstr/>
      </vt:variant>
      <vt:variant>
        <vt:lpwstr>_Toc122625447</vt:lpwstr>
      </vt:variant>
      <vt:variant>
        <vt:i4>1179701</vt:i4>
      </vt:variant>
      <vt:variant>
        <vt:i4>1826</vt:i4>
      </vt:variant>
      <vt:variant>
        <vt:i4>0</vt:i4>
      </vt:variant>
      <vt:variant>
        <vt:i4>5</vt:i4>
      </vt:variant>
      <vt:variant>
        <vt:lpwstr/>
      </vt:variant>
      <vt:variant>
        <vt:lpwstr>_Toc122625446</vt:lpwstr>
      </vt:variant>
      <vt:variant>
        <vt:i4>1179701</vt:i4>
      </vt:variant>
      <vt:variant>
        <vt:i4>1820</vt:i4>
      </vt:variant>
      <vt:variant>
        <vt:i4>0</vt:i4>
      </vt:variant>
      <vt:variant>
        <vt:i4>5</vt:i4>
      </vt:variant>
      <vt:variant>
        <vt:lpwstr/>
      </vt:variant>
      <vt:variant>
        <vt:lpwstr>_Toc122625445</vt:lpwstr>
      </vt:variant>
      <vt:variant>
        <vt:i4>1179701</vt:i4>
      </vt:variant>
      <vt:variant>
        <vt:i4>1814</vt:i4>
      </vt:variant>
      <vt:variant>
        <vt:i4>0</vt:i4>
      </vt:variant>
      <vt:variant>
        <vt:i4>5</vt:i4>
      </vt:variant>
      <vt:variant>
        <vt:lpwstr/>
      </vt:variant>
      <vt:variant>
        <vt:lpwstr>_Toc122625444</vt:lpwstr>
      </vt:variant>
      <vt:variant>
        <vt:i4>1179701</vt:i4>
      </vt:variant>
      <vt:variant>
        <vt:i4>1808</vt:i4>
      </vt:variant>
      <vt:variant>
        <vt:i4>0</vt:i4>
      </vt:variant>
      <vt:variant>
        <vt:i4>5</vt:i4>
      </vt:variant>
      <vt:variant>
        <vt:lpwstr/>
      </vt:variant>
      <vt:variant>
        <vt:lpwstr>_Toc122625443</vt:lpwstr>
      </vt:variant>
      <vt:variant>
        <vt:i4>1179701</vt:i4>
      </vt:variant>
      <vt:variant>
        <vt:i4>1802</vt:i4>
      </vt:variant>
      <vt:variant>
        <vt:i4>0</vt:i4>
      </vt:variant>
      <vt:variant>
        <vt:i4>5</vt:i4>
      </vt:variant>
      <vt:variant>
        <vt:lpwstr/>
      </vt:variant>
      <vt:variant>
        <vt:lpwstr>_Toc122625442</vt:lpwstr>
      </vt:variant>
      <vt:variant>
        <vt:i4>1179701</vt:i4>
      </vt:variant>
      <vt:variant>
        <vt:i4>1796</vt:i4>
      </vt:variant>
      <vt:variant>
        <vt:i4>0</vt:i4>
      </vt:variant>
      <vt:variant>
        <vt:i4>5</vt:i4>
      </vt:variant>
      <vt:variant>
        <vt:lpwstr/>
      </vt:variant>
      <vt:variant>
        <vt:lpwstr>_Toc122625441</vt:lpwstr>
      </vt:variant>
      <vt:variant>
        <vt:i4>1179701</vt:i4>
      </vt:variant>
      <vt:variant>
        <vt:i4>1790</vt:i4>
      </vt:variant>
      <vt:variant>
        <vt:i4>0</vt:i4>
      </vt:variant>
      <vt:variant>
        <vt:i4>5</vt:i4>
      </vt:variant>
      <vt:variant>
        <vt:lpwstr/>
      </vt:variant>
      <vt:variant>
        <vt:lpwstr>_Toc122625440</vt:lpwstr>
      </vt:variant>
      <vt:variant>
        <vt:i4>1376309</vt:i4>
      </vt:variant>
      <vt:variant>
        <vt:i4>1784</vt:i4>
      </vt:variant>
      <vt:variant>
        <vt:i4>0</vt:i4>
      </vt:variant>
      <vt:variant>
        <vt:i4>5</vt:i4>
      </vt:variant>
      <vt:variant>
        <vt:lpwstr/>
      </vt:variant>
      <vt:variant>
        <vt:lpwstr>_Toc122625439</vt:lpwstr>
      </vt:variant>
      <vt:variant>
        <vt:i4>1376309</vt:i4>
      </vt:variant>
      <vt:variant>
        <vt:i4>1778</vt:i4>
      </vt:variant>
      <vt:variant>
        <vt:i4>0</vt:i4>
      </vt:variant>
      <vt:variant>
        <vt:i4>5</vt:i4>
      </vt:variant>
      <vt:variant>
        <vt:lpwstr/>
      </vt:variant>
      <vt:variant>
        <vt:lpwstr>_Toc122625438</vt:lpwstr>
      </vt:variant>
      <vt:variant>
        <vt:i4>1376309</vt:i4>
      </vt:variant>
      <vt:variant>
        <vt:i4>1772</vt:i4>
      </vt:variant>
      <vt:variant>
        <vt:i4>0</vt:i4>
      </vt:variant>
      <vt:variant>
        <vt:i4>5</vt:i4>
      </vt:variant>
      <vt:variant>
        <vt:lpwstr/>
      </vt:variant>
      <vt:variant>
        <vt:lpwstr>_Toc122625437</vt:lpwstr>
      </vt:variant>
      <vt:variant>
        <vt:i4>1376309</vt:i4>
      </vt:variant>
      <vt:variant>
        <vt:i4>1766</vt:i4>
      </vt:variant>
      <vt:variant>
        <vt:i4>0</vt:i4>
      </vt:variant>
      <vt:variant>
        <vt:i4>5</vt:i4>
      </vt:variant>
      <vt:variant>
        <vt:lpwstr/>
      </vt:variant>
      <vt:variant>
        <vt:lpwstr>_Toc122625436</vt:lpwstr>
      </vt:variant>
      <vt:variant>
        <vt:i4>1376309</vt:i4>
      </vt:variant>
      <vt:variant>
        <vt:i4>1760</vt:i4>
      </vt:variant>
      <vt:variant>
        <vt:i4>0</vt:i4>
      </vt:variant>
      <vt:variant>
        <vt:i4>5</vt:i4>
      </vt:variant>
      <vt:variant>
        <vt:lpwstr/>
      </vt:variant>
      <vt:variant>
        <vt:lpwstr>_Toc122625435</vt:lpwstr>
      </vt:variant>
      <vt:variant>
        <vt:i4>1376309</vt:i4>
      </vt:variant>
      <vt:variant>
        <vt:i4>1754</vt:i4>
      </vt:variant>
      <vt:variant>
        <vt:i4>0</vt:i4>
      </vt:variant>
      <vt:variant>
        <vt:i4>5</vt:i4>
      </vt:variant>
      <vt:variant>
        <vt:lpwstr/>
      </vt:variant>
      <vt:variant>
        <vt:lpwstr>_Toc122625434</vt:lpwstr>
      </vt:variant>
      <vt:variant>
        <vt:i4>1376309</vt:i4>
      </vt:variant>
      <vt:variant>
        <vt:i4>1748</vt:i4>
      </vt:variant>
      <vt:variant>
        <vt:i4>0</vt:i4>
      </vt:variant>
      <vt:variant>
        <vt:i4>5</vt:i4>
      </vt:variant>
      <vt:variant>
        <vt:lpwstr/>
      </vt:variant>
      <vt:variant>
        <vt:lpwstr>_Toc122625433</vt:lpwstr>
      </vt:variant>
      <vt:variant>
        <vt:i4>1376309</vt:i4>
      </vt:variant>
      <vt:variant>
        <vt:i4>1742</vt:i4>
      </vt:variant>
      <vt:variant>
        <vt:i4>0</vt:i4>
      </vt:variant>
      <vt:variant>
        <vt:i4>5</vt:i4>
      </vt:variant>
      <vt:variant>
        <vt:lpwstr/>
      </vt:variant>
      <vt:variant>
        <vt:lpwstr>_Toc122625432</vt:lpwstr>
      </vt:variant>
      <vt:variant>
        <vt:i4>1376309</vt:i4>
      </vt:variant>
      <vt:variant>
        <vt:i4>1736</vt:i4>
      </vt:variant>
      <vt:variant>
        <vt:i4>0</vt:i4>
      </vt:variant>
      <vt:variant>
        <vt:i4>5</vt:i4>
      </vt:variant>
      <vt:variant>
        <vt:lpwstr/>
      </vt:variant>
      <vt:variant>
        <vt:lpwstr>_Toc122625431</vt:lpwstr>
      </vt:variant>
      <vt:variant>
        <vt:i4>1376309</vt:i4>
      </vt:variant>
      <vt:variant>
        <vt:i4>1730</vt:i4>
      </vt:variant>
      <vt:variant>
        <vt:i4>0</vt:i4>
      </vt:variant>
      <vt:variant>
        <vt:i4>5</vt:i4>
      </vt:variant>
      <vt:variant>
        <vt:lpwstr/>
      </vt:variant>
      <vt:variant>
        <vt:lpwstr>_Toc122625430</vt:lpwstr>
      </vt:variant>
      <vt:variant>
        <vt:i4>1310773</vt:i4>
      </vt:variant>
      <vt:variant>
        <vt:i4>1724</vt:i4>
      </vt:variant>
      <vt:variant>
        <vt:i4>0</vt:i4>
      </vt:variant>
      <vt:variant>
        <vt:i4>5</vt:i4>
      </vt:variant>
      <vt:variant>
        <vt:lpwstr/>
      </vt:variant>
      <vt:variant>
        <vt:lpwstr>_Toc122625429</vt:lpwstr>
      </vt:variant>
      <vt:variant>
        <vt:i4>1310773</vt:i4>
      </vt:variant>
      <vt:variant>
        <vt:i4>1718</vt:i4>
      </vt:variant>
      <vt:variant>
        <vt:i4>0</vt:i4>
      </vt:variant>
      <vt:variant>
        <vt:i4>5</vt:i4>
      </vt:variant>
      <vt:variant>
        <vt:lpwstr/>
      </vt:variant>
      <vt:variant>
        <vt:lpwstr>_Toc122625428</vt:lpwstr>
      </vt:variant>
      <vt:variant>
        <vt:i4>1310773</vt:i4>
      </vt:variant>
      <vt:variant>
        <vt:i4>1712</vt:i4>
      </vt:variant>
      <vt:variant>
        <vt:i4>0</vt:i4>
      </vt:variant>
      <vt:variant>
        <vt:i4>5</vt:i4>
      </vt:variant>
      <vt:variant>
        <vt:lpwstr/>
      </vt:variant>
      <vt:variant>
        <vt:lpwstr>_Toc122625427</vt:lpwstr>
      </vt:variant>
      <vt:variant>
        <vt:i4>1310773</vt:i4>
      </vt:variant>
      <vt:variant>
        <vt:i4>1706</vt:i4>
      </vt:variant>
      <vt:variant>
        <vt:i4>0</vt:i4>
      </vt:variant>
      <vt:variant>
        <vt:i4>5</vt:i4>
      </vt:variant>
      <vt:variant>
        <vt:lpwstr/>
      </vt:variant>
      <vt:variant>
        <vt:lpwstr>_Toc122625426</vt:lpwstr>
      </vt:variant>
      <vt:variant>
        <vt:i4>1310773</vt:i4>
      </vt:variant>
      <vt:variant>
        <vt:i4>1700</vt:i4>
      </vt:variant>
      <vt:variant>
        <vt:i4>0</vt:i4>
      </vt:variant>
      <vt:variant>
        <vt:i4>5</vt:i4>
      </vt:variant>
      <vt:variant>
        <vt:lpwstr/>
      </vt:variant>
      <vt:variant>
        <vt:lpwstr>_Toc122625425</vt:lpwstr>
      </vt:variant>
      <vt:variant>
        <vt:i4>1310773</vt:i4>
      </vt:variant>
      <vt:variant>
        <vt:i4>1694</vt:i4>
      </vt:variant>
      <vt:variant>
        <vt:i4>0</vt:i4>
      </vt:variant>
      <vt:variant>
        <vt:i4>5</vt:i4>
      </vt:variant>
      <vt:variant>
        <vt:lpwstr/>
      </vt:variant>
      <vt:variant>
        <vt:lpwstr>_Toc122625424</vt:lpwstr>
      </vt:variant>
      <vt:variant>
        <vt:i4>1310773</vt:i4>
      </vt:variant>
      <vt:variant>
        <vt:i4>1688</vt:i4>
      </vt:variant>
      <vt:variant>
        <vt:i4>0</vt:i4>
      </vt:variant>
      <vt:variant>
        <vt:i4>5</vt:i4>
      </vt:variant>
      <vt:variant>
        <vt:lpwstr/>
      </vt:variant>
      <vt:variant>
        <vt:lpwstr>_Toc122625423</vt:lpwstr>
      </vt:variant>
      <vt:variant>
        <vt:i4>1310773</vt:i4>
      </vt:variant>
      <vt:variant>
        <vt:i4>1682</vt:i4>
      </vt:variant>
      <vt:variant>
        <vt:i4>0</vt:i4>
      </vt:variant>
      <vt:variant>
        <vt:i4>5</vt:i4>
      </vt:variant>
      <vt:variant>
        <vt:lpwstr/>
      </vt:variant>
      <vt:variant>
        <vt:lpwstr>_Toc122625422</vt:lpwstr>
      </vt:variant>
      <vt:variant>
        <vt:i4>1310773</vt:i4>
      </vt:variant>
      <vt:variant>
        <vt:i4>1676</vt:i4>
      </vt:variant>
      <vt:variant>
        <vt:i4>0</vt:i4>
      </vt:variant>
      <vt:variant>
        <vt:i4>5</vt:i4>
      </vt:variant>
      <vt:variant>
        <vt:lpwstr/>
      </vt:variant>
      <vt:variant>
        <vt:lpwstr>_Toc122625421</vt:lpwstr>
      </vt:variant>
      <vt:variant>
        <vt:i4>1310773</vt:i4>
      </vt:variant>
      <vt:variant>
        <vt:i4>1670</vt:i4>
      </vt:variant>
      <vt:variant>
        <vt:i4>0</vt:i4>
      </vt:variant>
      <vt:variant>
        <vt:i4>5</vt:i4>
      </vt:variant>
      <vt:variant>
        <vt:lpwstr/>
      </vt:variant>
      <vt:variant>
        <vt:lpwstr>_Toc122625420</vt:lpwstr>
      </vt:variant>
      <vt:variant>
        <vt:i4>1507381</vt:i4>
      </vt:variant>
      <vt:variant>
        <vt:i4>1664</vt:i4>
      </vt:variant>
      <vt:variant>
        <vt:i4>0</vt:i4>
      </vt:variant>
      <vt:variant>
        <vt:i4>5</vt:i4>
      </vt:variant>
      <vt:variant>
        <vt:lpwstr/>
      </vt:variant>
      <vt:variant>
        <vt:lpwstr>_Toc122625419</vt:lpwstr>
      </vt:variant>
      <vt:variant>
        <vt:i4>1507381</vt:i4>
      </vt:variant>
      <vt:variant>
        <vt:i4>1658</vt:i4>
      </vt:variant>
      <vt:variant>
        <vt:i4>0</vt:i4>
      </vt:variant>
      <vt:variant>
        <vt:i4>5</vt:i4>
      </vt:variant>
      <vt:variant>
        <vt:lpwstr/>
      </vt:variant>
      <vt:variant>
        <vt:lpwstr>_Toc122625418</vt:lpwstr>
      </vt:variant>
      <vt:variant>
        <vt:i4>1507381</vt:i4>
      </vt:variant>
      <vt:variant>
        <vt:i4>1652</vt:i4>
      </vt:variant>
      <vt:variant>
        <vt:i4>0</vt:i4>
      </vt:variant>
      <vt:variant>
        <vt:i4>5</vt:i4>
      </vt:variant>
      <vt:variant>
        <vt:lpwstr/>
      </vt:variant>
      <vt:variant>
        <vt:lpwstr>_Toc122625417</vt:lpwstr>
      </vt:variant>
      <vt:variant>
        <vt:i4>1507381</vt:i4>
      </vt:variant>
      <vt:variant>
        <vt:i4>1646</vt:i4>
      </vt:variant>
      <vt:variant>
        <vt:i4>0</vt:i4>
      </vt:variant>
      <vt:variant>
        <vt:i4>5</vt:i4>
      </vt:variant>
      <vt:variant>
        <vt:lpwstr/>
      </vt:variant>
      <vt:variant>
        <vt:lpwstr>_Toc122625416</vt:lpwstr>
      </vt:variant>
      <vt:variant>
        <vt:i4>1507381</vt:i4>
      </vt:variant>
      <vt:variant>
        <vt:i4>1640</vt:i4>
      </vt:variant>
      <vt:variant>
        <vt:i4>0</vt:i4>
      </vt:variant>
      <vt:variant>
        <vt:i4>5</vt:i4>
      </vt:variant>
      <vt:variant>
        <vt:lpwstr/>
      </vt:variant>
      <vt:variant>
        <vt:lpwstr>_Toc122625415</vt:lpwstr>
      </vt:variant>
      <vt:variant>
        <vt:i4>1507381</vt:i4>
      </vt:variant>
      <vt:variant>
        <vt:i4>1634</vt:i4>
      </vt:variant>
      <vt:variant>
        <vt:i4>0</vt:i4>
      </vt:variant>
      <vt:variant>
        <vt:i4>5</vt:i4>
      </vt:variant>
      <vt:variant>
        <vt:lpwstr/>
      </vt:variant>
      <vt:variant>
        <vt:lpwstr>_Toc122625414</vt:lpwstr>
      </vt:variant>
      <vt:variant>
        <vt:i4>1507381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_Toc122625413</vt:lpwstr>
      </vt:variant>
      <vt:variant>
        <vt:i4>1507381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_Toc122625412</vt:lpwstr>
      </vt:variant>
      <vt:variant>
        <vt:i4>1507381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_Toc122625411</vt:lpwstr>
      </vt:variant>
      <vt:variant>
        <vt:i4>1507381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_Toc122625410</vt:lpwstr>
      </vt:variant>
      <vt:variant>
        <vt:i4>1441845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_Toc122625409</vt:lpwstr>
      </vt:variant>
      <vt:variant>
        <vt:i4>1441845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_Toc122625408</vt:lpwstr>
      </vt:variant>
      <vt:variant>
        <vt:i4>1441845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_Toc122625407</vt:lpwstr>
      </vt:variant>
      <vt:variant>
        <vt:i4>1441845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_Toc122625406</vt:lpwstr>
      </vt:variant>
      <vt:variant>
        <vt:i4>1441845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_Toc122625405</vt:lpwstr>
      </vt:variant>
      <vt:variant>
        <vt:i4>1441845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_Toc122625404</vt:lpwstr>
      </vt:variant>
      <vt:variant>
        <vt:i4>1441845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_Toc122625403</vt:lpwstr>
      </vt:variant>
      <vt:variant>
        <vt:i4>1441845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_Toc122625402</vt:lpwstr>
      </vt:variant>
      <vt:variant>
        <vt:i4>1441845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_Toc122625401</vt:lpwstr>
      </vt:variant>
      <vt:variant>
        <vt:i4>1441845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_Toc122625400</vt:lpwstr>
      </vt:variant>
      <vt:variant>
        <vt:i4>2031666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_Toc122625399</vt:lpwstr>
      </vt:variant>
      <vt:variant>
        <vt:i4>2031666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_Toc122625398</vt:lpwstr>
      </vt:variant>
      <vt:variant>
        <vt:i4>2031666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_Toc122625397</vt:lpwstr>
      </vt:variant>
      <vt:variant>
        <vt:i4>2031666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_Toc122625396</vt:lpwstr>
      </vt:variant>
      <vt:variant>
        <vt:i4>2031666</vt:i4>
      </vt:variant>
      <vt:variant>
        <vt:i4>1520</vt:i4>
      </vt:variant>
      <vt:variant>
        <vt:i4>0</vt:i4>
      </vt:variant>
      <vt:variant>
        <vt:i4>5</vt:i4>
      </vt:variant>
      <vt:variant>
        <vt:lpwstr/>
      </vt:variant>
      <vt:variant>
        <vt:lpwstr>_Toc122625395</vt:lpwstr>
      </vt:variant>
      <vt:variant>
        <vt:i4>2031666</vt:i4>
      </vt:variant>
      <vt:variant>
        <vt:i4>1514</vt:i4>
      </vt:variant>
      <vt:variant>
        <vt:i4>0</vt:i4>
      </vt:variant>
      <vt:variant>
        <vt:i4>5</vt:i4>
      </vt:variant>
      <vt:variant>
        <vt:lpwstr/>
      </vt:variant>
      <vt:variant>
        <vt:lpwstr>_Toc122625394</vt:lpwstr>
      </vt:variant>
      <vt:variant>
        <vt:i4>2031666</vt:i4>
      </vt:variant>
      <vt:variant>
        <vt:i4>1508</vt:i4>
      </vt:variant>
      <vt:variant>
        <vt:i4>0</vt:i4>
      </vt:variant>
      <vt:variant>
        <vt:i4>5</vt:i4>
      </vt:variant>
      <vt:variant>
        <vt:lpwstr/>
      </vt:variant>
      <vt:variant>
        <vt:lpwstr>_Toc122625393</vt:lpwstr>
      </vt:variant>
      <vt:variant>
        <vt:i4>2031666</vt:i4>
      </vt:variant>
      <vt:variant>
        <vt:i4>1502</vt:i4>
      </vt:variant>
      <vt:variant>
        <vt:i4>0</vt:i4>
      </vt:variant>
      <vt:variant>
        <vt:i4>5</vt:i4>
      </vt:variant>
      <vt:variant>
        <vt:lpwstr/>
      </vt:variant>
      <vt:variant>
        <vt:lpwstr>_Toc122625392</vt:lpwstr>
      </vt:variant>
      <vt:variant>
        <vt:i4>2031666</vt:i4>
      </vt:variant>
      <vt:variant>
        <vt:i4>1496</vt:i4>
      </vt:variant>
      <vt:variant>
        <vt:i4>0</vt:i4>
      </vt:variant>
      <vt:variant>
        <vt:i4>5</vt:i4>
      </vt:variant>
      <vt:variant>
        <vt:lpwstr/>
      </vt:variant>
      <vt:variant>
        <vt:lpwstr>_Toc122625391</vt:lpwstr>
      </vt:variant>
      <vt:variant>
        <vt:i4>2031666</vt:i4>
      </vt:variant>
      <vt:variant>
        <vt:i4>1490</vt:i4>
      </vt:variant>
      <vt:variant>
        <vt:i4>0</vt:i4>
      </vt:variant>
      <vt:variant>
        <vt:i4>5</vt:i4>
      </vt:variant>
      <vt:variant>
        <vt:lpwstr/>
      </vt:variant>
      <vt:variant>
        <vt:lpwstr>_Toc122625390</vt:lpwstr>
      </vt:variant>
      <vt:variant>
        <vt:i4>1966130</vt:i4>
      </vt:variant>
      <vt:variant>
        <vt:i4>1484</vt:i4>
      </vt:variant>
      <vt:variant>
        <vt:i4>0</vt:i4>
      </vt:variant>
      <vt:variant>
        <vt:i4>5</vt:i4>
      </vt:variant>
      <vt:variant>
        <vt:lpwstr/>
      </vt:variant>
      <vt:variant>
        <vt:lpwstr>_Toc122625389</vt:lpwstr>
      </vt:variant>
      <vt:variant>
        <vt:i4>1966130</vt:i4>
      </vt:variant>
      <vt:variant>
        <vt:i4>1478</vt:i4>
      </vt:variant>
      <vt:variant>
        <vt:i4>0</vt:i4>
      </vt:variant>
      <vt:variant>
        <vt:i4>5</vt:i4>
      </vt:variant>
      <vt:variant>
        <vt:lpwstr/>
      </vt:variant>
      <vt:variant>
        <vt:lpwstr>_Toc122625388</vt:lpwstr>
      </vt:variant>
      <vt:variant>
        <vt:i4>1966130</vt:i4>
      </vt:variant>
      <vt:variant>
        <vt:i4>1472</vt:i4>
      </vt:variant>
      <vt:variant>
        <vt:i4>0</vt:i4>
      </vt:variant>
      <vt:variant>
        <vt:i4>5</vt:i4>
      </vt:variant>
      <vt:variant>
        <vt:lpwstr/>
      </vt:variant>
      <vt:variant>
        <vt:lpwstr>_Toc122625387</vt:lpwstr>
      </vt:variant>
      <vt:variant>
        <vt:i4>1966130</vt:i4>
      </vt:variant>
      <vt:variant>
        <vt:i4>1466</vt:i4>
      </vt:variant>
      <vt:variant>
        <vt:i4>0</vt:i4>
      </vt:variant>
      <vt:variant>
        <vt:i4>5</vt:i4>
      </vt:variant>
      <vt:variant>
        <vt:lpwstr/>
      </vt:variant>
      <vt:variant>
        <vt:lpwstr>_Toc122625386</vt:lpwstr>
      </vt:variant>
      <vt:variant>
        <vt:i4>1966130</vt:i4>
      </vt:variant>
      <vt:variant>
        <vt:i4>1460</vt:i4>
      </vt:variant>
      <vt:variant>
        <vt:i4>0</vt:i4>
      </vt:variant>
      <vt:variant>
        <vt:i4>5</vt:i4>
      </vt:variant>
      <vt:variant>
        <vt:lpwstr/>
      </vt:variant>
      <vt:variant>
        <vt:lpwstr>_Toc122625385</vt:lpwstr>
      </vt:variant>
      <vt:variant>
        <vt:i4>1966130</vt:i4>
      </vt:variant>
      <vt:variant>
        <vt:i4>1454</vt:i4>
      </vt:variant>
      <vt:variant>
        <vt:i4>0</vt:i4>
      </vt:variant>
      <vt:variant>
        <vt:i4>5</vt:i4>
      </vt:variant>
      <vt:variant>
        <vt:lpwstr/>
      </vt:variant>
      <vt:variant>
        <vt:lpwstr>_Toc122625384</vt:lpwstr>
      </vt:variant>
      <vt:variant>
        <vt:i4>1966130</vt:i4>
      </vt:variant>
      <vt:variant>
        <vt:i4>1448</vt:i4>
      </vt:variant>
      <vt:variant>
        <vt:i4>0</vt:i4>
      </vt:variant>
      <vt:variant>
        <vt:i4>5</vt:i4>
      </vt:variant>
      <vt:variant>
        <vt:lpwstr/>
      </vt:variant>
      <vt:variant>
        <vt:lpwstr>_Toc122625383</vt:lpwstr>
      </vt:variant>
      <vt:variant>
        <vt:i4>1966130</vt:i4>
      </vt:variant>
      <vt:variant>
        <vt:i4>1442</vt:i4>
      </vt:variant>
      <vt:variant>
        <vt:i4>0</vt:i4>
      </vt:variant>
      <vt:variant>
        <vt:i4>5</vt:i4>
      </vt:variant>
      <vt:variant>
        <vt:lpwstr/>
      </vt:variant>
      <vt:variant>
        <vt:lpwstr>_Toc122625382</vt:lpwstr>
      </vt:variant>
      <vt:variant>
        <vt:i4>1966130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_Toc122625381</vt:lpwstr>
      </vt:variant>
      <vt:variant>
        <vt:i4>1966130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_Toc122625380</vt:lpwstr>
      </vt:variant>
      <vt:variant>
        <vt:i4>1114162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_Toc122625379</vt:lpwstr>
      </vt:variant>
      <vt:variant>
        <vt:i4>1114162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_Toc122625378</vt:lpwstr>
      </vt:variant>
      <vt:variant>
        <vt:i4>1114162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_Toc122625377</vt:lpwstr>
      </vt:variant>
      <vt:variant>
        <vt:i4>1114162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_Toc122625376</vt:lpwstr>
      </vt:variant>
      <vt:variant>
        <vt:i4>1114162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_Toc122625375</vt:lpwstr>
      </vt:variant>
      <vt:variant>
        <vt:i4>1114162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_Toc122625374</vt:lpwstr>
      </vt:variant>
      <vt:variant>
        <vt:i4>1114162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_Toc122625373</vt:lpwstr>
      </vt:variant>
      <vt:variant>
        <vt:i4>1114162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_Toc122625372</vt:lpwstr>
      </vt:variant>
      <vt:variant>
        <vt:i4>1114162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_Toc122625371</vt:lpwstr>
      </vt:variant>
      <vt:variant>
        <vt:i4>1114162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_Toc122625370</vt:lpwstr>
      </vt:variant>
      <vt:variant>
        <vt:i4>1048626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_Toc122625369</vt:lpwstr>
      </vt:variant>
      <vt:variant>
        <vt:i4>1048626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_Toc122625368</vt:lpwstr>
      </vt:variant>
      <vt:variant>
        <vt:i4>1048626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_Toc122625367</vt:lpwstr>
      </vt:variant>
      <vt:variant>
        <vt:i4>1048626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_Toc122625366</vt:lpwstr>
      </vt:variant>
      <vt:variant>
        <vt:i4>1048626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_Toc122625365</vt:lpwstr>
      </vt:variant>
      <vt:variant>
        <vt:i4>1048626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_Toc122625364</vt:lpwstr>
      </vt:variant>
      <vt:variant>
        <vt:i4>1048626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_Toc122625363</vt:lpwstr>
      </vt:variant>
      <vt:variant>
        <vt:i4>1048626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_Toc122625362</vt:lpwstr>
      </vt:variant>
      <vt:variant>
        <vt:i4>1048626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_Toc122625361</vt:lpwstr>
      </vt:variant>
      <vt:variant>
        <vt:i4>1048626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_Toc122625360</vt:lpwstr>
      </vt:variant>
      <vt:variant>
        <vt:i4>1245234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_Toc122625359</vt:lpwstr>
      </vt:variant>
      <vt:variant>
        <vt:i4>1245234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_Toc122625358</vt:lpwstr>
      </vt:variant>
      <vt:variant>
        <vt:i4>1245234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_Toc122625357</vt:lpwstr>
      </vt:variant>
      <vt:variant>
        <vt:i4>1245234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_Toc122625356</vt:lpwstr>
      </vt:variant>
      <vt:variant>
        <vt:i4>1245234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_Toc122625355</vt:lpwstr>
      </vt:variant>
      <vt:variant>
        <vt:i4>1245234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_Toc122625354</vt:lpwstr>
      </vt:variant>
      <vt:variant>
        <vt:i4>1245234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_Toc122625353</vt:lpwstr>
      </vt:variant>
      <vt:variant>
        <vt:i4>1245234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_Toc122625352</vt:lpwstr>
      </vt:variant>
      <vt:variant>
        <vt:i4>1245234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_Toc122625351</vt:lpwstr>
      </vt:variant>
      <vt:variant>
        <vt:i4>1245234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_Toc122625350</vt:lpwstr>
      </vt:variant>
      <vt:variant>
        <vt:i4>1179698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_Toc122625349</vt:lpwstr>
      </vt:variant>
      <vt:variant>
        <vt:i4>1179698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_Toc122625348</vt:lpwstr>
      </vt:variant>
      <vt:variant>
        <vt:i4>1179698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_Toc122625347</vt:lpwstr>
      </vt:variant>
      <vt:variant>
        <vt:i4>1179698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_Toc122625346</vt:lpwstr>
      </vt:variant>
      <vt:variant>
        <vt:i4>1179698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_Toc122625345</vt:lpwstr>
      </vt:variant>
      <vt:variant>
        <vt:i4>1179698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_Toc122625344</vt:lpwstr>
      </vt:variant>
      <vt:variant>
        <vt:i4>1179698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_Toc122625343</vt:lpwstr>
      </vt:variant>
      <vt:variant>
        <vt:i4>1179698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_Toc122625342</vt:lpwstr>
      </vt:variant>
      <vt:variant>
        <vt:i4>1179698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_Toc122625341</vt:lpwstr>
      </vt:variant>
      <vt:variant>
        <vt:i4>1179698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_Toc122625340</vt:lpwstr>
      </vt:variant>
      <vt:variant>
        <vt:i4>1376306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_Toc122625339</vt:lpwstr>
      </vt:variant>
      <vt:variant>
        <vt:i4>1376306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_Toc122625338</vt:lpwstr>
      </vt:variant>
      <vt:variant>
        <vt:i4>1376306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_Toc122625337</vt:lpwstr>
      </vt:variant>
      <vt:variant>
        <vt:i4>1376306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_Toc122625336</vt:lpwstr>
      </vt:variant>
      <vt:variant>
        <vt:i4>1376306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_Toc122625335</vt:lpwstr>
      </vt:variant>
      <vt:variant>
        <vt:i4>1376306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_Toc122625334</vt:lpwstr>
      </vt:variant>
      <vt:variant>
        <vt:i4>1376306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_Toc122625333</vt:lpwstr>
      </vt:variant>
      <vt:variant>
        <vt:i4>1376306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_Toc122625332</vt:lpwstr>
      </vt:variant>
      <vt:variant>
        <vt:i4>1376306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_Toc122625331</vt:lpwstr>
      </vt:variant>
      <vt:variant>
        <vt:i4>1376306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_Toc122625330</vt:lpwstr>
      </vt:variant>
      <vt:variant>
        <vt:i4>1310770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_Toc122625329</vt:lpwstr>
      </vt:variant>
      <vt:variant>
        <vt:i4>1310770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_Toc122625328</vt:lpwstr>
      </vt:variant>
      <vt:variant>
        <vt:i4>1310770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_Toc122625327</vt:lpwstr>
      </vt:variant>
      <vt:variant>
        <vt:i4>1310770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_Toc122625326</vt:lpwstr>
      </vt:variant>
      <vt:variant>
        <vt:i4>1310770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_Toc122625325</vt:lpwstr>
      </vt:variant>
      <vt:variant>
        <vt:i4>1310770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_Toc122625324</vt:lpwstr>
      </vt:variant>
      <vt:variant>
        <vt:i4>1310770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_Toc122625323</vt:lpwstr>
      </vt:variant>
      <vt:variant>
        <vt:i4>1310770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_Toc122625322</vt:lpwstr>
      </vt:variant>
      <vt:variant>
        <vt:i4>1310770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_Toc122625321</vt:lpwstr>
      </vt:variant>
      <vt:variant>
        <vt:i4>1310770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_Toc122625320</vt:lpwstr>
      </vt:variant>
      <vt:variant>
        <vt:i4>1507378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_Toc122625319</vt:lpwstr>
      </vt:variant>
      <vt:variant>
        <vt:i4>1507378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_Toc122625318</vt:lpwstr>
      </vt:variant>
      <vt:variant>
        <vt:i4>1507378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_Toc122625317</vt:lpwstr>
      </vt:variant>
      <vt:variant>
        <vt:i4>1507378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_Toc122625316</vt:lpwstr>
      </vt:variant>
      <vt:variant>
        <vt:i4>1507378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_Toc122625315</vt:lpwstr>
      </vt:variant>
      <vt:variant>
        <vt:i4>1507378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_Toc122625314</vt:lpwstr>
      </vt:variant>
      <vt:variant>
        <vt:i4>1507378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_Toc122625313</vt:lpwstr>
      </vt:variant>
      <vt:variant>
        <vt:i4>1507378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_Toc122625312</vt:lpwstr>
      </vt:variant>
      <vt:variant>
        <vt:i4>1507378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_Toc122625311</vt:lpwstr>
      </vt:variant>
      <vt:variant>
        <vt:i4>1507378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_Toc122625310</vt:lpwstr>
      </vt:variant>
      <vt:variant>
        <vt:i4>1441842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_Toc122625309</vt:lpwstr>
      </vt:variant>
      <vt:variant>
        <vt:i4>1441842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_Toc122625308</vt:lpwstr>
      </vt:variant>
      <vt:variant>
        <vt:i4>1441842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_Toc122625307</vt:lpwstr>
      </vt:variant>
      <vt:variant>
        <vt:i4>1441842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_Toc122625306</vt:lpwstr>
      </vt:variant>
      <vt:variant>
        <vt:i4>1441842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_Toc122625305</vt:lpwstr>
      </vt:variant>
      <vt:variant>
        <vt:i4>1441842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_Toc122625304</vt:lpwstr>
      </vt:variant>
      <vt:variant>
        <vt:i4>1441842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_Toc122625303</vt:lpwstr>
      </vt:variant>
      <vt:variant>
        <vt:i4>1441842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_Toc122625302</vt:lpwstr>
      </vt:variant>
      <vt:variant>
        <vt:i4>1441842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_Toc122625301</vt:lpwstr>
      </vt:variant>
      <vt:variant>
        <vt:i4>1441842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_Toc122625300</vt:lpwstr>
      </vt:variant>
      <vt:variant>
        <vt:i4>2031667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_Toc122625299</vt:lpwstr>
      </vt:variant>
      <vt:variant>
        <vt:i4>2031667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_Toc122625298</vt:lpwstr>
      </vt:variant>
      <vt:variant>
        <vt:i4>2031667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_Toc122625297</vt:lpwstr>
      </vt:variant>
      <vt:variant>
        <vt:i4>2031667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_Toc122625296</vt:lpwstr>
      </vt:variant>
      <vt:variant>
        <vt:i4>2031667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_Toc122625295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_Toc122625294</vt:lpwstr>
      </vt:variant>
      <vt:variant>
        <vt:i4>2031667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_Toc122625293</vt:lpwstr>
      </vt:variant>
      <vt:variant>
        <vt:i4>2031667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_Toc122625292</vt:lpwstr>
      </vt:variant>
      <vt:variant>
        <vt:i4>2031667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_Toc122625291</vt:lpwstr>
      </vt:variant>
      <vt:variant>
        <vt:i4>2031667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_Toc122625290</vt:lpwstr>
      </vt:variant>
      <vt:variant>
        <vt:i4>1966131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_Toc122625289</vt:lpwstr>
      </vt:variant>
      <vt:variant>
        <vt:i4>1966131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_Toc122625288</vt:lpwstr>
      </vt:variant>
      <vt:variant>
        <vt:i4>1966131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_Toc122625287</vt:lpwstr>
      </vt:variant>
      <vt:variant>
        <vt:i4>1966131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_Toc122625286</vt:lpwstr>
      </vt:variant>
      <vt:variant>
        <vt:i4>1966131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_Toc122625285</vt:lpwstr>
      </vt:variant>
      <vt:variant>
        <vt:i4>1966131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_Toc122625284</vt:lpwstr>
      </vt:variant>
      <vt:variant>
        <vt:i4>1966131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_Toc122625283</vt:lpwstr>
      </vt:variant>
      <vt:variant>
        <vt:i4>1966131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_Toc122625282</vt:lpwstr>
      </vt:variant>
      <vt:variant>
        <vt:i4>1966131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_Toc122625281</vt:lpwstr>
      </vt:variant>
      <vt:variant>
        <vt:i4>1966131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_Toc122625280</vt:lpwstr>
      </vt:variant>
      <vt:variant>
        <vt:i4>1114163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_Toc122625279</vt:lpwstr>
      </vt:variant>
      <vt:variant>
        <vt:i4>1114163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_Toc122625278</vt:lpwstr>
      </vt:variant>
      <vt:variant>
        <vt:i4>1114163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_Toc122625277</vt:lpwstr>
      </vt:variant>
      <vt:variant>
        <vt:i4>1114163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_Toc122625276</vt:lpwstr>
      </vt:variant>
      <vt:variant>
        <vt:i4>1114163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_Toc122625275</vt:lpwstr>
      </vt:variant>
      <vt:variant>
        <vt:i4>1114163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_Toc122625274</vt:lpwstr>
      </vt:variant>
      <vt:variant>
        <vt:i4>1114163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_Toc122625273</vt:lpwstr>
      </vt:variant>
      <vt:variant>
        <vt:i4>1114163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_Toc122625272</vt:lpwstr>
      </vt:variant>
      <vt:variant>
        <vt:i4>1114163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_Toc122625271</vt:lpwstr>
      </vt:variant>
      <vt:variant>
        <vt:i4>1114163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_Toc122625270</vt:lpwstr>
      </vt:variant>
      <vt:variant>
        <vt:i4>1048627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_Toc122625269</vt:lpwstr>
      </vt:variant>
      <vt:variant>
        <vt:i4>1048627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_Toc122625268</vt:lpwstr>
      </vt:variant>
      <vt:variant>
        <vt:i4>1048627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_Toc122625267</vt:lpwstr>
      </vt:variant>
      <vt:variant>
        <vt:i4>1048627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_Toc122625266</vt:lpwstr>
      </vt:variant>
      <vt:variant>
        <vt:i4>1048627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_Toc122625265</vt:lpwstr>
      </vt:variant>
      <vt:variant>
        <vt:i4>1048627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_Toc122625264</vt:lpwstr>
      </vt:variant>
      <vt:variant>
        <vt:i4>1048627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_Toc122625263</vt:lpwstr>
      </vt:variant>
      <vt:variant>
        <vt:i4>1048627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_Toc122625262</vt:lpwstr>
      </vt:variant>
      <vt:variant>
        <vt:i4>1048627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_Toc122625261</vt:lpwstr>
      </vt:variant>
      <vt:variant>
        <vt:i4>1048627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_Toc122625260</vt:lpwstr>
      </vt:variant>
      <vt:variant>
        <vt:i4>1245235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_Toc122625259</vt:lpwstr>
      </vt:variant>
      <vt:variant>
        <vt:i4>1245235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_Toc122625258</vt:lpwstr>
      </vt:variant>
      <vt:variant>
        <vt:i4>1245235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_Toc122625257</vt:lpwstr>
      </vt:variant>
      <vt:variant>
        <vt:i4>1245235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_Toc122625256</vt:lpwstr>
      </vt:variant>
      <vt:variant>
        <vt:i4>1245235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_Toc122625255</vt:lpwstr>
      </vt:variant>
      <vt:variant>
        <vt:i4>1245235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_Toc122625254</vt:lpwstr>
      </vt:variant>
      <vt:variant>
        <vt:i4>1245235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_Toc122625253</vt:lpwstr>
      </vt:variant>
      <vt:variant>
        <vt:i4>1245235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_Toc122625252</vt:lpwstr>
      </vt:variant>
      <vt:variant>
        <vt:i4>1245235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_Toc122625251</vt:lpwstr>
      </vt:variant>
      <vt:variant>
        <vt:i4>1245235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_Toc122625250</vt:lpwstr>
      </vt:variant>
      <vt:variant>
        <vt:i4>1179699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_Toc122625249</vt:lpwstr>
      </vt:variant>
      <vt:variant>
        <vt:i4>1179699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_Toc122625248</vt:lpwstr>
      </vt:variant>
      <vt:variant>
        <vt:i4>1179699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_Toc122625247</vt:lpwstr>
      </vt:variant>
      <vt:variant>
        <vt:i4>1179699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_Toc122625246</vt:lpwstr>
      </vt:variant>
      <vt:variant>
        <vt:i4>1179699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_Toc122625245</vt:lpwstr>
      </vt:variant>
      <vt:variant>
        <vt:i4>1179699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_Toc122625244</vt:lpwstr>
      </vt:variant>
      <vt:variant>
        <vt:i4>1179699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_Toc122625243</vt:lpwstr>
      </vt:variant>
      <vt:variant>
        <vt:i4>1179699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_Toc122625242</vt:lpwstr>
      </vt:variant>
      <vt:variant>
        <vt:i4>1179699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_Toc122625241</vt:lpwstr>
      </vt:variant>
      <vt:variant>
        <vt:i4>1179699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_Toc122625240</vt:lpwstr>
      </vt:variant>
      <vt:variant>
        <vt:i4>1376307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_Toc122625239</vt:lpwstr>
      </vt:variant>
      <vt:variant>
        <vt:i4>1376307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_Toc122625238</vt:lpwstr>
      </vt:variant>
      <vt:variant>
        <vt:i4>1376307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_Toc122625237</vt:lpwstr>
      </vt:variant>
      <vt:variant>
        <vt:i4>1376307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_Toc122625236</vt:lpwstr>
      </vt:variant>
      <vt:variant>
        <vt:i4>1376307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_Toc122625235</vt:lpwstr>
      </vt:variant>
      <vt:variant>
        <vt:i4>1376307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_Toc122625234</vt:lpwstr>
      </vt:variant>
      <vt:variant>
        <vt:i4>1376307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_Toc122625233</vt:lpwstr>
      </vt:variant>
      <vt:variant>
        <vt:i4>1376307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_Toc122625232</vt:lpwstr>
      </vt:variant>
      <vt:variant>
        <vt:i4>1376307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_Toc122625231</vt:lpwstr>
      </vt:variant>
      <vt:variant>
        <vt:i4>1376307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_Toc122625230</vt:lpwstr>
      </vt:variant>
      <vt:variant>
        <vt:i4>1310771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_Toc122625229</vt:lpwstr>
      </vt:variant>
      <vt:variant>
        <vt:i4>1310771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_Toc122625228</vt:lpwstr>
      </vt:variant>
      <vt:variant>
        <vt:i4>1310771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_Toc122625227</vt:lpwstr>
      </vt:variant>
      <vt:variant>
        <vt:i4>1310771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_Toc122625226</vt:lpwstr>
      </vt:variant>
      <vt:variant>
        <vt:i4>1310771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_Toc122625225</vt:lpwstr>
      </vt:variant>
      <vt:variant>
        <vt:i4>1310771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_Toc122625224</vt:lpwstr>
      </vt:variant>
      <vt:variant>
        <vt:i4>1310771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_Toc122625223</vt:lpwstr>
      </vt:variant>
      <vt:variant>
        <vt:i4>1310771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_Toc122625222</vt:lpwstr>
      </vt:variant>
      <vt:variant>
        <vt:i4>1310771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_Toc122625221</vt:lpwstr>
      </vt:variant>
      <vt:variant>
        <vt:i4>1310771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_Toc122625220</vt:lpwstr>
      </vt:variant>
      <vt:variant>
        <vt:i4>1507379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_Toc122625219</vt:lpwstr>
      </vt:variant>
      <vt:variant>
        <vt:i4>1507379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_Toc122625218</vt:lpwstr>
      </vt:variant>
      <vt:variant>
        <vt:i4>1507379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_Toc122625217</vt:lpwstr>
      </vt:variant>
      <vt:variant>
        <vt:i4>1507379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_Toc122625216</vt:lpwstr>
      </vt:variant>
      <vt:variant>
        <vt:i4>1507379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_Toc122625215</vt:lpwstr>
      </vt:variant>
      <vt:variant>
        <vt:i4>1507379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_Toc122625214</vt:lpwstr>
      </vt:variant>
      <vt:variant>
        <vt:i4>1507379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_Toc122625213</vt:lpwstr>
      </vt:variant>
      <vt:variant>
        <vt:i4>1507379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_Toc122625212</vt:lpwstr>
      </vt:variant>
      <vt:variant>
        <vt:i4>1507379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_Toc122625211</vt:lpwstr>
      </vt:variant>
      <vt:variant>
        <vt:i4>1507379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_Toc122625210</vt:lpwstr>
      </vt:variant>
      <vt:variant>
        <vt:i4>1441843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_Toc122625209</vt:lpwstr>
      </vt:variant>
      <vt:variant>
        <vt:i4>1441843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_Toc122625208</vt:lpwstr>
      </vt:variant>
      <vt:variant>
        <vt:i4>1441843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_Toc122625207</vt:lpwstr>
      </vt:variant>
      <vt:variant>
        <vt:i4>1441843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_Toc122625206</vt:lpwstr>
      </vt:variant>
      <vt:variant>
        <vt:i4>1441843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_Toc122625205</vt:lpwstr>
      </vt:variant>
      <vt:variant>
        <vt:i4>1441843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_Toc122625204</vt:lpwstr>
      </vt:variant>
      <vt:variant>
        <vt:i4>1441843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_Toc122625203</vt:lpwstr>
      </vt:variant>
      <vt:variant>
        <vt:i4>1441843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_Toc122625202</vt:lpwstr>
      </vt:variant>
      <vt:variant>
        <vt:i4>1441843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_Toc122625201</vt:lpwstr>
      </vt:variant>
      <vt:variant>
        <vt:i4>1441843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_Toc122625200</vt:lpwstr>
      </vt:variant>
      <vt:variant>
        <vt:i4>2031664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_Toc122625199</vt:lpwstr>
      </vt:variant>
      <vt:variant>
        <vt:i4>2031664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_Toc122625198</vt:lpwstr>
      </vt:variant>
      <vt:variant>
        <vt:i4>2031664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_Toc122625197</vt:lpwstr>
      </vt:variant>
      <vt:variant>
        <vt:i4>2031664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_Toc122625196</vt:lpwstr>
      </vt:variant>
      <vt:variant>
        <vt:i4>2031664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_Toc122625195</vt:lpwstr>
      </vt:variant>
      <vt:variant>
        <vt:i4>2031664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_Toc122625194</vt:lpwstr>
      </vt:variant>
      <vt:variant>
        <vt:i4>2031664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_Toc122625193</vt:lpwstr>
      </vt:variant>
      <vt:variant>
        <vt:i4>2031664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_Toc122625192</vt:lpwstr>
      </vt:variant>
      <vt:variant>
        <vt:i4>2031664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_Toc122625191</vt:lpwstr>
      </vt:variant>
      <vt:variant>
        <vt:i4>2031664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_Toc122625190</vt:lpwstr>
      </vt:variant>
      <vt:variant>
        <vt:i4>1966128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_Toc122625189</vt:lpwstr>
      </vt:variant>
      <vt:variant>
        <vt:i4>1966128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_Toc122625188</vt:lpwstr>
      </vt:variant>
      <vt:variant>
        <vt:i4>1966128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_Toc122625187</vt:lpwstr>
      </vt:variant>
      <vt:variant>
        <vt:i4>1966128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_Toc122625186</vt:lpwstr>
      </vt:variant>
      <vt:variant>
        <vt:i4>1966128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_Toc122625185</vt:lpwstr>
      </vt:variant>
      <vt:variant>
        <vt:i4>1966128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_Toc122625184</vt:lpwstr>
      </vt:variant>
      <vt:variant>
        <vt:i4>1966128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_Toc122625183</vt:lpwstr>
      </vt:variant>
      <vt:variant>
        <vt:i4>1966128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_Toc122625182</vt:lpwstr>
      </vt:variant>
      <vt:variant>
        <vt:i4>1966128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_Toc122625181</vt:lpwstr>
      </vt:variant>
      <vt:variant>
        <vt:i4>1966128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_Toc122625180</vt:lpwstr>
      </vt:variant>
      <vt:variant>
        <vt:i4>1114160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_Toc122625179</vt:lpwstr>
      </vt:variant>
      <vt:variant>
        <vt:i4>1114160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_Toc122625178</vt:lpwstr>
      </vt:variant>
      <vt:variant>
        <vt:i4>1114160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_Toc122625177</vt:lpwstr>
      </vt:variant>
      <vt:variant>
        <vt:i4>1114160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_Toc122625176</vt:lpwstr>
      </vt:variant>
      <vt:variant>
        <vt:i4>1114160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_Toc122625175</vt:lpwstr>
      </vt:variant>
      <vt:variant>
        <vt:i4>1114160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_Toc122625174</vt:lpwstr>
      </vt:variant>
      <vt:variant>
        <vt:i4>1114160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_Toc122625173</vt:lpwstr>
      </vt:variant>
      <vt:variant>
        <vt:i4>1114160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_Toc122625172</vt:lpwstr>
      </vt:variant>
      <vt:variant>
        <vt:i4>1114160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_Toc122625171</vt:lpwstr>
      </vt:variant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_Toc122625170</vt:lpwstr>
      </vt:variant>
      <vt:variant>
        <vt:i4>1048624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_Toc122625169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_Toc122625168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_Toc122625167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_Toc122625166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_Toc122625165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_Toc122625164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_Toc122625163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_Toc122625162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_Toc122625161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_Toc122625160</vt:lpwstr>
      </vt:variant>
      <vt:variant>
        <vt:i4>1245232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_Toc122625159</vt:lpwstr>
      </vt:variant>
      <vt:variant>
        <vt:i4>1245232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_Toc122625158</vt:lpwstr>
      </vt:variant>
      <vt:variant>
        <vt:i4>1245232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_Toc122625157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_Toc122625156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_Toc122625155</vt:lpwstr>
      </vt:variant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_Toc122625154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_Toc122625153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_Toc122625152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_Toc122625151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_Toc122625150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_Toc122625149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_Toc122625148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_Toc122625147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_Toc122625146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_Toc122625145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_Toc122625144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_Toc122625143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_Toc122625142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全球人壽保險股份有限公司</dc:title>
  <dc:creator>Rainie</dc:creator>
  <cp:lastModifiedBy>Rainie</cp:lastModifiedBy>
  <cp:revision>95</cp:revision>
  <cp:lastPrinted>2019-03-21T05:42:00Z</cp:lastPrinted>
  <dcterms:created xsi:type="dcterms:W3CDTF">2022-12-23T03:27:00Z</dcterms:created>
  <dcterms:modified xsi:type="dcterms:W3CDTF">2023-03-08T10:14:00Z</dcterms:modified>
</cp:coreProperties>
</file>